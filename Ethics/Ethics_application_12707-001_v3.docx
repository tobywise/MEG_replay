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BF7F" w14:textId="77777777" w:rsidR="00FD7790" w:rsidRDefault="00B65E99">
      <w:pPr>
        <w:pStyle w:val="TitlingLine1"/>
      </w:pPr>
      <w:r>
        <w:rPr>
          <w:noProof/>
        </w:rPr>
        <mc:AlternateContent>
          <mc:Choice Requires="wpg">
            <w:drawing>
              <wp:anchor distT="0" distB="0" distL="114300" distR="114300" simplePos="0" relativeHeight="251658240" behindDoc="1" locked="0" layoutInCell="1" allowOverlap="1" wp14:anchorId="719BFE06" wp14:editId="086D11B6">
                <wp:simplePos x="0" y="0"/>
                <wp:positionH relativeFrom="column">
                  <wp:posOffset>-973455</wp:posOffset>
                </wp:positionH>
                <wp:positionV relativeFrom="paragraph">
                  <wp:posOffset>-1062990</wp:posOffset>
                </wp:positionV>
                <wp:extent cx="8966835" cy="1239520"/>
                <wp:effectExtent l="0" t="0" r="0" b="0"/>
                <wp:wrapNone/>
                <wp:docPr id="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66835" cy="1239520"/>
                          <a:chOff x="-126" y="-333"/>
                          <a:chExt cx="14121" cy="1952"/>
                        </a:xfrm>
                      </wpg:grpSpPr>
                      <wps:wsp>
                        <wps:cNvPr id="2" name="Freeform 9"/>
                        <wps:cNvSpPr>
                          <a:spLocks/>
                        </wps:cNvSpPr>
                        <wps:spPr bwMode="auto">
                          <a:xfrm>
                            <a:off x="-126" y="-333"/>
                            <a:ext cx="14121" cy="1952"/>
                          </a:xfrm>
                          <a:custGeom>
                            <a:avLst/>
                            <a:gdLst>
                              <a:gd name="T0" fmla="*/ 9106 w 17541"/>
                              <a:gd name="T1" fmla="*/ 1952 h 2424"/>
                              <a:gd name="T2" fmla="*/ 9072 w 17541"/>
                              <a:gd name="T3" fmla="*/ 1923 h 2424"/>
                              <a:gd name="T4" fmla="*/ 9003 w 17541"/>
                              <a:gd name="T5" fmla="*/ 1820 h 2424"/>
                              <a:gd name="T6" fmla="*/ 8983 w 17541"/>
                              <a:gd name="T7" fmla="*/ 1711 h 2424"/>
                              <a:gd name="T8" fmla="*/ 9267 w 17541"/>
                              <a:gd name="T9" fmla="*/ 1101 h 2424"/>
                              <a:gd name="T10" fmla="*/ 9267 w 17541"/>
                              <a:gd name="T11" fmla="*/ 1697 h 2424"/>
                              <a:gd name="T12" fmla="*/ 9280 w 17541"/>
                              <a:gd name="T13" fmla="*/ 1751 h 2424"/>
                              <a:gd name="T14" fmla="*/ 9300 w 17541"/>
                              <a:gd name="T15" fmla="*/ 1777 h 2424"/>
                              <a:gd name="T16" fmla="*/ 9367 w 17541"/>
                              <a:gd name="T17" fmla="*/ 1809 h 2424"/>
                              <a:gd name="T18" fmla="*/ 9424 w 17541"/>
                              <a:gd name="T19" fmla="*/ 1805 h 2424"/>
                              <a:gd name="T20" fmla="*/ 9483 w 17541"/>
                              <a:gd name="T21" fmla="*/ 1777 h 2424"/>
                              <a:gd name="T22" fmla="*/ 9503 w 17541"/>
                              <a:gd name="T23" fmla="*/ 1751 h 2424"/>
                              <a:gd name="T24" fmla="*/ 9518 w 17541"/>
                              <a:gd name="T25" fmla="*/ 1697 h 2424"/>
                              <a:gd name="T26" fmla="*/ 9806 w 17541"/>
                              <a:gd name="T27" fmla="*/ 1101 h 2424"/>
                              <a:gd name="T28" fmla="*/ 9804 w 17541"/>
                              <a:gd name="T29" fmla="*/ 1665 h 2424"/>
                              <a:gd name="T30" fmla="*/ 9780 w 17541"/>
                              <a:gd name="T31" fmla="*/ 1800 h 2424"/>
                              <a:gd name="T32" fmla="*/ 9749 w 17541"/>
                              <a:gd name="T33" fmla="*/ 1863 h 2424"/>
                              <a:gd name="T34" fmla="*/ 9701 w 17541"/>
                              <a:gd name="T35" fmla="*/ 1923 h 2424"/>
                              <a:gd name="T36" fmla="*/ 10097 w 17541"/>
                              <a:gd name="T37" fmla="*/ 1952 h 2424"/>
                              <a:gd name="T38" fmla="*/ 10052 w 17541"/>
                              <a:gd name="T39" fmla="*/ 1915 h 2424"/>
                              <a:gd name="T40" fmla="*/ 9998 w 17541"/>
                              <a:gd name="T41" fmla="*/ 1849 h 2424"/>
                              <a:gd name="T42" fmla="*/ 9935 w 17541"/>
                              <a:gd name="T43" fmla="*/ 1726 h 2424"/>
                              <a:gd name="T44" fmla="*/ 9909 w 17541"/>
                              <a:gd name="T45" fmla="*/ 1559 h 2424"/>
                              <a:gd name="T46" fmla="*/ 9918 w 17541"/>
                              <a:gd name="T47" fmla="*/ 1467 h 2424"/>
                              <a:gd name="T48" fmla="*/ 9957 w 17541"/>
                              <a:gd name="T49" fmla="*/ 1338 h 2424"/>
                              <a:gd name="T50" fmla="*/ 10029 w 17541"/>
                              <a:gd name="T51" fmla="*/ 1221 h 2424"/>
                              <a:gd name="T52" fmla="*/ 10135 w 17541"/>
                              <a:gd name="T53" fmla="*/ 1132 h 2424"/>
                              <a:gd name="T54" fmla="*/ 10272 w 17541"/>
                              <a:gd name="T55" fmla="*/ 1081 h 2424"/>
                              <a:gd name="T56" fmla="*/ 10381 w 17541"/>
                              <a:gd name="T57" fmla="*/ 1069 h 2424"/>
                              <a:gd name="T58" fmla="*/ 10532 w 17541"/>
                              <a:gd name="T59" fmla="*/ 1090 h 2424"/>
                              <a:gd name="T60" fmla="*/ 10667 w 17541"/>
                              <a:gd name="T61" fmla="*/ 1149 h 2424"/>
                              <a:gd name="T62" fmla="*/ 10744 w 17541"/>
                              <a:gd name="T63" fmla="*/ 1215 h 2424"/>
                              <a:gd name="T64" fmla="*/ 10807 w 17541"/>
                              <a:gd name="T65" fmla="*/ 1296 h 2424"/>
                              <a:gd name="T66" fmla="*/ 10580 w 17541"/>
                              <a:gd name="T67" fmla="*/ 1439 h 2424"/>
                              <a:gd name="T68" fmla="*/ 10541 w 17541"/>
                              <a:gd name="T69" fmla="*/ 1370 h 2424"/>
                              <a:gd name="T70" fmla="*/ 10484 w 17541"/>
                              <a:gd name="T71" fmla="*/ 1313 h 2424"/>
                              <a:gd name="T72" fmla="*/ 10435 w 17541"/>
                              <a:gd name="T73" fmla="*/ 1296 h 2424"/>
                              <a:gd name="T74" fmla="*/ 10392 w 17541"/>
                              <a:gd name="T75" fmla="*/ 1290 h 2424"/>
                              <a:gd name="T76" fmla="*/ 10332 w 17541"/>
                              <a:gd name="T77" fmla="*/ 1301 h 2424"/>
                              <a:gd name="T78" fmla="*/ 10269 w 17541"/>
                              <a:gd name="T79" fmla="*/ 1338 h 2424"/>
                              <a:gd name="T80" fmla="*/ 10232 w 17541"/>
                              <a:gd name="T81" fmla="*/ 1393 h 2424"/>
                              <a:gd name="T82" fmla="*/ 10206 w 17541"/>
                              <a:gd name="T83" fmla="*/ 1479 h 2424"/>
                              <a:gd name="T84" fmla="*/ 10201 w 17541"/>
                              <a:gd name="T85" fmla="*/ 1542 h 2424"/>
                              <a:gd name="T86" fmla="*/ 10217 w 17541"/>
                              <a:gd name="T87" fmla="*/ 1662 h 2424"/>
                              <a:gd name="T88" fmla="*/ 10243 w 17541"/>
                              <a:gd name="T89" fmla="*/ 1726 h 2424"/>
                              <a:gd name="T90" fmla="*/ 10287 w 17541"/>
                              <a:gd name="T91" fmla="*/ 1772 h 2424"/>
                              <a:gd name="T92" fmla="*/ 10344 w 17541"/>
                              <a:gd name="T93" fmla="*/ 1800 h 2424"/>
                              <a:gd name="T94" fmla="*/ 10392 w 17541"/>
                              <a:gd name="T95" fmla="*/ 1805 h 2424"/>
                              <a:gd name="T96" fmla="*/ 10458 w 17541"/>
                              <a:gd name="T97" fmla="*/ 1794 h 2424"/>
                              <a:gd name="T98" fmla="*/ 10506 w 17541"/>
                              <a:gd name="T99" fmla="*/ 1765 h 2424"/>
                              <a:gd name="T100" fmla="*/ 10564 w 17541"/>
                              <a:gd name="T101" fmla="*/ 1691 h 2424"/>
                              <a:gd name="T102" fmla="*/ 10820 w 17541"/>
                              <a:gd name="T103" fmla="*/ 1774 h 2424"/>
                              <a:gd name="T104" fmla="*/ 10761 w 17541"/>
                              <a:gd name="T105" fmla="*/ 1869 h 2424"/>
                              <a:gd name="T106" fmla="*/ 10704 w 17541"/>
                              <a:gd name="T107" fmla="*/ 1929 h 2424"/>
                              <a:gd name="T108" fmla="*/ 10935 w 17541"/>
                              <a:gd name="T109" fmla="*/ 1101 h 2424"/>
                              <a:gd name="T110" fmla="*/ 11595 w 17541"/>
                              <a:gd name="T111" fmla="*/ 1768 h 2424"/>
                              <a:gd name="T112" fmla="*/ 14121 w 17541"/>
                              <a:gd name="T113" fmla="*/ 0 h 2424"/>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w 17541"/>
                              <a:gd name="T172" fmla="*/ 0 h 2424"/>
                              <a:gd name="T173" fmla="*/ 17541 w 17541"/>
                              <a:gd name="T174" fmla="*/ 2424 h 2424"/>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T171" t="T172" r="T173" b="T174"/>
                            <a:pathLst>
                              <a:path w="17541" h="2424">
                                <a:moveTo>
                                  <a:pt x="4" y="0"/>
                                </a:moveTo>
                                <a:lnTo>
                                  <a:pt x="0" y="2424"/>
                                </a:lnTo>
                                <a:lnTo>
                                  <a:pt x="11312" y="2424"/>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107"/>
                                </a:lnTo>
                                <a:lnTo>
                                  <a:pt x="11518" y="2143"/>
                                </a:lnTo>
                                <a:lnTo>
                                  <a:pt x="11521" y="2157"/>
                                </a:lnTo>
                                <a:lnTo>
                                  <a:pt x="11528" y="2175"/>
                                </a:lnTo>
                                <a:lnTo>
                                  <a:pt x="11539" y="2192"/>
                                </a:lnTo>
                                <a:lnTo>
                                  <a:pt x="11553" y="2207"/>
                                </a:lnTo>
                                <a:lnTo>
                                  <a:pt x="11578" y="2224"/>
                                </a:lnTo>
                                <a:lnTo>
                                  <a:pt x="11606" y="2239"/>
                                </a:lnTo>
                                <a:lnTo>
                                  <a:pt x="11635" y="2246"/>
                                </a:lnTo>
                                <a:lnTo>
                                  <a:pt x="11667" y="2246"/>
                                </a:lnTo>
                                <a:lnTo>
                                  <a:pt x="11706" y="2242"/>
                                </a:lnTo>
                                <a:lnTo>
                                  <a:pt x="11734" y="2235"/>
                                </a:lnTo>
                                <a:lnTo>
                                  <a:pt x="11763" y="2221"/>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07"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77" y="1545"/>
                                </a:lnTo>
                                <a:lnTo>
                                  <a:pt x="13402" y="1577"/>
                                </a:lnTo>
                                <a:lnTo>
                                  <a:pt x="13424" y="1609"/>
                                </a:lnTo>
                                <a:lnTo>
                                  <a:pt x="13441" y="1641"/>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881" y="1605"/>
                                </a:lnTo>
                                <a:lnTo>
                                  <a:pt x="12856" y="1609"/>
                                </a:lnTo>
                                <a:lnTo>
                                  <a:pt x="12834" y="1616"/>
                                </a:lnTo>
                                <a:lnTo>
                                  <a:pt x="12813" y="1623"/>
                                </a:lnTo>
                                <a:lnTo>
                                  <a:pt x="12781" y="1644"/>
                                </a:lnTo>
                                <a:lnTo>
                                  <a:pt x="12756" y="1662"/>
                                </a:lnTo>
                                <a:lnTo>
                                  <a:pt x="12728" y="1694"/>
                                </a:lnTo>
                                <a:lnTo>
                                  <a:pt x="12710" y="1730"/>
                                </a:lnTo>
                                <a:lnTo>
                                  <a:pt x="12692" y="1765"/>
                                </a:lnTo>
                                <a:lnTo>
                                  <a:pt x="12682" y="1805"/>
                                </a:lnTo>
                                <a:lnTo>
                                  <a:pt x="12678" y="1837"/>
                                </a:lnTo>
                                <a:lnTo>
                                  <a:pt x="12675" y="1869"/>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20" y="2242"/>
                                </a:lnTo>
                                <a:lnTo>
                                  <a:pt x="13395" y="2281"/>
                                </a:lnTo>
                                <a:lnTo>
                                  <a:pt x="13367" y="2321"/>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round/>
                            <a:headEnd/>
                            <a:tailEnd/>
                          </a:ln>
                        </wps:spPr>
                        <wps:txbx>
                          <w:txbxContent>
                            <w:p w14:paraId="2C004F8E" w14:textId="77777777" w:rsidR="005F4F17" w:rsidRDefault="005F4F17" w:rsidP="005F4F17">
                              <w:pPr>
                                <w:jc w:val="center"/>
                              </w:pPr>
                            </w:p>
                          </w:txbxContent>
                        </wps:txbx>
                        <wps:bodyPr rot="0" vert="horz" wrap="square" lIns="91440" tIns="45720" rIns="91440" bIns="45720" anchor="t" anchorCtr="0" upright="1">
                          <a:noAutofit/>
                        </wps:bodyPr>
                      </wps:wsp>
                      <wps:wsp>
                        <wps:cNvPr id="3" name="Freeform 10"/>
                        <wps:cNvSpPr>
                          <a:spLocks/>
                        </wps:cNvSpPr>
                        <wps:spPr bwMode="auto">
                          <a:xfrm>
                            <a:off x="8398" y="928"/>
                            <a:ext cx="311" cy="60"/>
                          </a:xfrm>
                          <a:custGeom>
                            <a:avLst/>
                            <a:gdLst>
                              <a:gd name="T0" fmla="*/ 311 w 387"/>
                              <a:gd name="T1" fmla="*/ 34 h 75"/>
                              <a:gd name="T2" fmla="*/ 311 w 387"/>
                              <a:gd name="T3" fmla="*/ 34 h 75"/>
                              <a:gd name="T4" fmla="*/ 153 w 387"/>
                              <a:gd name="T5" fmla="*/ 0 h 75"/>
                              <a:gd name="T6" fmla="*/ 153 w 387"/>
                              <a:gd name="T7" fmla="*/ 0 h 75"/>
                              <a:gd name="T8" fmla="*/ 0 w 387"/>
                              <a:gd name="T9" fmla="*/ 34 h 75"/>
                              <a:gd name="T10" fmla="*/ 0 w 387"/>
                              <a:gd name="T11" fmla="*/ 34 h 75"/>
                              <a:gd name="T12" fmla="*/ 0 w 387"/>
                              <a:gd name="T13" fmla="*/ 34 h 75"/>
                              <a:gd name="T14" fmla="*/ 2 w 387"/>
                              <a:gd name="T15" fmla="*/ 42 h 75"/>
                              <a:gd name="T16" fmla="*/ 2 w 387"/>
                              <a:gd name="T17" fmla="*/ 42 h 75"/>
                              <a:gd name="T18" fmla="*/ 2 w 387"/>
                              <a:gd name="T19" fmla="*/ 42 h 75"/>
                              <a:gd name="T20" fmla="*/ 2 w 387"/>
                              <a:gd name="T21" fmla="*/ 42 h 75"/>
                              <a:gd name="T22" fmla="*/ 2 w 387"/>
                              <a:gd name="T23" fmla="*/ 42 h 75"/>
                              <a:gd name="T24" fmla="*/ 6 w 387"/>
                              <a:gd name="T25" fmla="*/ 46 h 75"/>
                              <a:gd name="T26" fmla="*/ 8 w 387"/>
                              <a:gd name="T27" fmla="*/ 57 h 75"/>
                              <a:gd name="T28" fmla="*/ 8 w 387"/>
                              <a:gd name="T29" fmla="*/ 57 h 75"/>
                              <a:gd name="T30" fmla="*/ 8 w 387"/>
                              <a:gd name="T31" fmla="*/ 60 h 75"/>
                              <a:gd name="T32" fmla="*/ 8 w 387"/>
                              <a:gd name="T33" fmla="*/ 60 h 75"/>
                              <a:gd name="T34" fmla="*/ 14 w 387"/>
                              <a:gd name="T35" fmla="*/ 60 h 75"/>
                              <a:gd name="T36" fmla="*/ 293 w 387"/>
                              <a:gd name="T37" fmla="*/ 60 h 75"/>
                              <a:gd name="T38" fmla="*/ 293 w 387"/>
                              <a:gd name="T39" fmla="*/ 60 h 75"/>
                              <a:gd name="T40" fmla="*/ 299 w 387"/>
                              <a:gd name="T41" fmla="*/ 60 h 75"/>
                              <a:gd name="T42" fmla="*/ 299 w 387"/>
                              <a:gd name="T43" fmla="*/ 60 h 75"/>
                              <a:gd name="T44" fmla="*/ 302 w 387"/>
                              <a:gd name="T45" fmla="*/ 57 h 75"/>
                              <a:gd name="T46" fmla="*/ 305 w 387"/>
                              <a:gd name="T47" fmla="*/ 46 h 75"/>
                              <a:gd name="T48" fmla="*/ 305 w 387"/>
                              <a:gd name="T49" fmla="*/ 46 h 75"/>
                              <a:gd name="T50" fmla="*/ 305 w 387"/>
                              <a:gd name="T51" fmla="*/ 42 h 75"/>
                              <a:gd name="T52" fmla="*/ 308 w 387"/>
                              <a:gd name="T53" fmla="*/ 42 h 75"/>
                              <a:gd name="T54" fmla="*/ 308 w 387"/>
                              <a:gd name="T55" fmla="*/ 42 h 75"/>
                              <a:gd name="T56" fmla="*/ 308 w 387"/>
                              <a:gd name="T57" fmla="*/ 42 h 75"/>
                              <a:gd name="T58" fmla="*/ 311 w 387"/>
                              <a:gd name="T59" fmla="*/ 34 h 75"/>
                              <a:gd name="T60" fmla="*/ 311 w 387"/>
                              <a:gd name="T61" fmla="*/ 34 h 75"/>
                              <a:gd name="T62" fmla="*/ 311 w 387"/>
                              <a:gd name="T63" fmla="*/ 34 h 75"/>
                              <a:gd name="T64" fmla="*/ 311 w 387"/>
                              <a:gd name="T65" fmla="*/ 34 h 75"/>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387" h="75">
                                <a:moveTo>
                                  <a:pt x="387" y="43"/>
                                </a:moveTo>
                                <a:lnTo>
                                  <a:pt x="387" y="43"/>
                                </a:lnTo>
                                <a:lnTo>
                                  <a:pt x="191" y="0"/>
                                </a:lnTo>
                                <a:lnTo>
                                  <a:pt x="0" y="43"/>
                                </a:lnTo>
                                <a:lnTo>
                                  <a:pt x="3" y="53"/>
                                </a:lnTo>
                                <a:lnTo>
                                  <a:pt x="7" y="57"/>
                                </a:lnTo>
                                <a:lnTo>
                                  <a:pt x="10" y="71"/>
                                </a:lnTo>
                                <a:lnTo>
                                  <a:pt x="10" y="75"/>
                                </a:lnTo>
                                <a:lnTo>
                                  <a:pt x="17" y="75"/>
                                </a:lnTo>
                                <a:lnTo>
                                  <a:pt x="365" y="75"/>
                                </a:lnTo>
                                <a:lnTo>
                                  <a:pt x="372" y="75"/>
                                </a:lnTo>
                                <a:lnTo>
                                  <a:pt x="376" y="71"/>
                                </a:lnTo>
                                <a:lnTo>
                                  <a:pt x="380" y="57"/>
                                </a:lnTo>
                                <a:lnTo>
                                  <a:pt x="380" y="53"/>
                                </a:lnTo>
                                <a:lnTo>
                                  <a:pt x="383" y="53"/>
                                </a:lnTo>
                                <a:lnTo>
                                  <a:pt x="387"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1"/>
                        <wps:cNvSpPr>
                          <a:spLocks/>
                        </wps:cNvSpPr>
                        <wps:spPr bwMode="auto">
                          <a:xfrm>
                            <a:off x="8669" y="985"/>
                            <a:ext cx="22" cy="112"/>
                          </a:xfrm>
                          <a:custGeom>
                            <a:avLst/>
                            <a:gdLst>
                              <a:gd name="T0" fmla="*/ 22 w 28"/>
                              <a:gd name="T1" fmla="*/ 6 h 139"/>
                              <a:gd name="T2" fmla="*/ 22 w 28"/>
                              <a:gd name="T3" fmla="*/ 3 h 139"/>
                              <a:gd name="T4" fmla="*/ 22 w 28"/>
                              <a:gd name="T5" fmla="*/ 0 h 139"/>
                              <a:gd name="T6" fmla="*/ 0 w 28"/>
                              <a:gd name="T7" fmla="*/ 0 h 139"/>
                              <a:gd name="T8" fmla="*/ 0 w 28"/>
                              <a:gd name="T9" fmla="*/ 6 h 139"/>
                              <a:gd name="T10" fmla="*/ 0 w 28"/>
                              <a:gd name="T11" fmla="*/ 6 h 139"/>
                              <a:gd name="T12" fmla="*/ 0 w 28"/>
                              <a:gd name="T13" fmla="*/ 6 h 139"/>
                              <a:gd name="T14" fmla="*/ 0 w 28"/>
                              <a:gd name="T15" fmla="*/ 6 h 139"/>
                              <a:gd name="T16" fmla="*/ 2 w 28"/>
                              <a:gd name="T17" fmla="*/ 12 h 139"/>
                              <a:gd name="T18" fmla="*/ 2 w 28"/>
                              <a:gd name="T19" fmla="*/ 15 h 139"/>
                              <a:gd name="T20" fmla="*/ 2 w 28"/>
                              <a:gd name="T21" fmla="*/ 15 h 139"/>
                              <a:gd name="T22" fmla="*/ 0 w 28"/>
                              <a:gd name="T23" fmla="*/ 15 h 139"/>
                              <a:gd name="T24" fmla="*/ 2 w 28"/>
                              <a:gd name="T25" fmla="*/ 18 h 139"/>
                              <a:gd name="T26" fmla="*/ 2 w 28"/>
                              <a:gd name="T27" fmla="*/ 18 h 139"/>
                              <a:gd name="T28" fmla="*/ 2 w 28"/>
                              <a:gd name="T29" fmla="*/ 18 h 139"/>
                              <a:gd name="T30" fmla="*/ 2 w 28"/>
                              <a:gd name="T31" fmla="*/ 18 h 139"/>
                              <a:gd name="T32" fmla="*/ 2 w 28"/>
                              <a:gd name="T33" fmla="*/ 18 h 139"/>
                              <a:gd name="T34" fmla="*/ 2 w 28"/>
                              <a:gd name="T35" fmla="*/ 20 h 139"/>
                              <a:gd name="T36" fmla="*/ 2 w 28"/>
                              <a:gd name="T37" fmla="*/ 106 h 139"/>
                              <a:gd name="T38" fmla="*/ 0 w 28"/>
                              <a:gd name="T39" fmla="*/ 106 h 139"/>
                              <a:gd name="T40" fmla="*/ 0 w 28"/>
                              <a:gd name="T41" fmla="*/ 110 h 139"/>
                              <a:gd name="T42" fmla="*/ 0 w 28"/>
                              <a:gd name="T43" fmla="*/ 110 h 139"/>
                              <a:gd name="T44" fmla="*/ 0 w 28"/>
                              <a:gd name="T45" fmla="*/ 110 h 139"/>
                              <a:gd name="T46" fmla="*/ 0 w 28"/>
                              <a:gd name="T47" fmla="*/ 110 h 139"/>
                              <a:gd name="T48" fmla="*/ 0 w 28"/>
                              <a:gd name="T49" fmla="*/ 110 h 139"/>
                              <a:gd name="T50" fmla="*/ 22 w 28"/>
                              <a:gd name="T51" fmla="*/ 112 h 139"/>
                              <a:gd name="T52" fmla="*/ 22 w 28"/>
                              <a:gd name="T53" fmla="*/ 110 h 139"/>
                              <a:gd name="T54" fmla="*/ 22 w 28"/>
                              <a:gd name="T55" fmla="*/ 110 h 139"/>
                              <a:gd name="T56" fmla="*/ 20 w 28"/>
                              <a:gd name="T57" fmla="*/ 110 h 139"/>
                              <a:gd name="T58" fmla="*/ 20 w 28"/>
                              <a:gd name="T59" fmla="*/ 110 h 139"/>
                              <a:gd name="T60" fmla="*/ 20 w 28"/>
                              <a:gd name="T61" fmla="*/ 106 h 139"/>
                              <a:gd name="T62" fmla="*/ 20 w 28"/>
                              <a:gd name="T63" fmla="*/ 106 h 139"/>
                              <a:gd name="T64" fmla="*/ 20 w 28"/>
                              <a:gd name="T65" fmla="*/ 106 h 139"/>
                              <a:gd name="T66" fmla="*/ 20 w 28"/>
                              <a:gd name="T67" fmla="*/ 20 h 139"/>
                              <a:gd name="T68" fmla="*/ 20 w 28"/>
                              <a:gd name="T69" fmla="*/ 18 h 139"/>
                              <a:gd name="T70" fmla="*/ 20 w 28"/>
                              <a:gd name="T71" fmla="*/ 18 h 139"/>
                              <a:gd name="T72" fmla="*/ 20 w 28"/>
                              <a:gd name="T73" fmla="*/ 18 h 139"/>
                              <a:gd name="T74" fmla="*/ 20 w 28"/>
                              <a:gd name="T75" fmla="*/ 18 h 139"/>
                              <a:gd name="T76" fmla="*/ 20 w 28"/>
                              <a:gd name="T77" fmla="*/ 18 h 139"/>
                              <a:gd name="T78" fmla="*/ 20 w 28"/>
                              <a:gd name="T79" fmla="*/ 15 h 139"/>
                              <a:gd name="T80" fmla="*/ 20 w 28"/>
                              <a:gd name="T81" fmla="*/ 15 h 139"/>
                              <a:gd name="T82" fmla="*/ 20 w 28"/>
                              <a:gd name="T83" fmla="*/ 15 h 139"/>
                              <a:gd name="T84" fmla="*/ 20 w 28"/>
                              <a:gd name="T85" fmla="*/ 12 h 139"/>
                              <a:gd name="T86" fmla="*/ 20 w 28"/>
                              <a:gd name="T87" fmla="*/ 6 h 139"/>
                              <a:gd name="T88" fmla="*/ 22 w 28"/>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8" h="139">
                                <a:moveTo>
                                  <a:pt x="28" y="7"/>
                                </a:moveTo>
                                <a:lnTo>
                                  <a:pt x="28" y="7"/>
                                </a:lnTo>
                                <a:lnTo>
                                  <a:pt x="28" y="4"/>
                                </a:lnTo>
                                <a:lnTo>
                                  <a:pt x="28" y="0"/>
                                </a:lnTo>
                                <a:lnTo>
                                  <a:pt x="0" y="0"/>
                                </a:lnTo>
                                <a:lnTo>
                                  <a:pt x="0" y="4"/>
                                </a:lnTo>
                                <a:lnTo>
                                  <a:pt x="0" y="7"/>
                                </a:lnTo>
                                <a:lnTo>
                                  <a:pt x="0" y="11"/>
                                </a:lnTo>
                                <a:lnTo>
                                  <a:pt x="3" y="15"/>
                                </a:lnTo>
                                <a:lnTo>
                                  <a:pt x="3" y="18"/>
                                </a:lnTo>
                                <a:lnTo>
                                  <a:pt x="0" y="18"/>
                                </a:lnTo>
                                <a:lnTo>
                                  <a:pt x="3" y="22"/>
                                </a:lnTo>
                                <a:lnTo>
                                  <a:pt x="3" y="25"/>
                                </a:lnTo>
                                <a:lnTo>
                                  <a:pt x="3" y="132"/>
                                </a:lnTo>
                                <a:lnTo>
                                  <a:pt x="0" y="132"/>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5" y="7"/>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2"/>
                        <wps:cNvSpPr>
                          <a:spLocks/>
                        </wps:cNvSpPr>
                        <wps:spPr bwMode="auto">
                          <a:xfrm>
                            <a:off x="8617" y="985"/>
                            <a:ext cx="23" cy="112"/>
                          </a:xfrm>
                          <a:custGeom>
                            <a:avLst/>
                            <a:gdLst>
                              <a:gd name="T0" fmla="*/ 23 w 28"/>
                              <a:gd name="T1" fmla="*/ 6 h 139"/>
                              <a:gd name="T2" fmla="*/ 23 w 28"/>
                              <a:gd name="T3" fmla="*/ 3 h 139"/>
                              <a:gd name="T4" fmla="*/ 23 w 28"/>
                              <a:gd name="T5" fmla="*/ 0 h 139"/>
                              <a:gd name="T6" fmla="*/ 0 w 28"/>
                              <a:gd name="T7" fmla="*/ 0 h 139"/>
                              <a:gd name="T8" fmla="*/ 0 w 28"/>
                              <a:gd name="T9" fmla="*/ 6 h 139"/>
                              <a:gd name="T10" fmla="*/ 0 w 28"/>
                              <a:gd name="T11" fmla="*/ 6 h 139"/>
                              <a:gd name="T12" fmla="*/ 0 w 28"/>
                              <a:gd name="T13" fmla="*/ 6 h 139"/>
                              <a:gd name="T14" fmla="*/ 0 w 28"/>
                              <a:gd name="T15" fmla="*/ 6 h 139"/>
                              <a:gd name="T16" fmla="*/ 3 w 28"/>
                              <a:gd name="T17" fmla="*/ 12 h 139"/>
                              <a:gd name="T18" fmla="*/ 3 w 28"/>
                              <a:gd name="T19" fmla="*/ 15 h 139"/>
                              <a:gd name="T20" fmla="*/ 3 w 28"/>
                              <a:gd name="T21" fmla="*/ 15 h 139"/>
                              <a:gd name="T22" fmla="*/ 3 w 28"/>
                              <a:gd name="T23" fmla="*/ 15 h 139"/>
                              <a:gd name="T24" fmla="*/ 3 w 28"/>
                              <a:gd name="T25" fmla="*/ 18 h 139"/>
                              <a:gd name="T26" fmla="*/ 3 w 28"/>
                              <a:gd name="T27" fmla="*/ 18 h 139"/>
                              <a:gd name="T28" fmla="*/ 3 w 28"/>
                              <a:gd name="T29" fmla="*/ 18 h 139"/>
                              <a:gd name="T30" fmla="*/ 3 w 28"/>
                              <a:gd name="T31" fmla="*/ 18 h 139"/>
                              <a:gd name="T32" fmla="*/ 3 w 28"/>
                              <a:gd name="T33" fmla="*/ 18 h 139"/>
                              <a:gd name="T34" fmla="*/ 3 w 28"/>
                              <a:gd name="T35" fmla="*/ 20 h 139"/>
                              <a:gd name="T36" fmla="*/ 3 w 28"/>
                              <a:gd name="T37" fmla="*/ 106 h 139"/>
                              <a:gd name="T38" fmla="*/ 3 w 28"/>
                              <a:gd name="T39" fmla="*/ 106 h 139"/>
                              <a:gd name="T40" fmla="*/ 3 w 28"/>
                              <a:gd name="T41" fmla="*/ 110 h 139"/>
                              <a:gd name="T42" fmla="*/ 3 w 28"/>
                              <a:gd name="T43" fmla="*/ 110 h 139"/>
                              <a:gd name="T44" fmla="*/ 0 w 28"/>
                              <a:gd name="T45" fmla="*/ 110 h 139"/>
                              <a:gd name="T46" fmla="*/ 0 w 28"/>
                              <a:gd name="T47" fmla="*/ 110 h 139"/>
                              <a:gd name="T48" fmla="*/ 0 w 28"/>
                              <a:gd name="T49" fmla="*/ 110 h 139"/>
                              <a:gd name="T50" fmla="*/ 23 w 28"/>
                              <a:gd name="T51" fmla="*/ 112 h 139"/>
                              <a:gd name="T52" fmla="*/ 23 w 28"/>
                              <a:gd name="T53" fmla="*/ 110 h 139"/>
                              <a:gd name="T54" fmla="*/ 23 w 28"/>
                              <a:gd name="T55" fmla="*/ 110 h 139"/>
                              <a:gd name="T56" fmla="*/ 23 w 28"/>
                              <a:gd name="T57" fmla="*/ 110 h 139"/>
                              <a:gd name="T58" fmla="*/ 21 w 28"/>
                              <a:gd name="T59" fmla="*/ 110 h 139"/>
                              <a:gd name="T60" fmla="*/ 21 w 28"/>
                              <a:gd name="T61" fmla="*/ 106 h 139"/>
                              <a:gd name="T62" fmla="*/ 21 w 28"/>
                              <a:gd name="T63" fmla="*/ 106 h 139"/>
                              <a:gd name="T64" fmla="*/ 21 w 28"/>
                              <a:gd name="T65" fmla="*/ 106 h 139"/>
                              <a:gd name="T66" fmla="*/ 21 w 28"/>
                              <a:gd name="T67" fmla="*/ 20 h 139"/>
                              <a:gd name="T68" fmla="*/ 21 w 28"/>
                              <a:gd name="T69" fmla="*/ 18 h 139"/>
                              <a:gd name="T70" fmla="*/ 21 w 28"/>
                              <a:gd name="T71" fmla="*/ 18 h 139"/>
                              <a:gd name="T72" fmla="*/ 21 w 28"/>
                              <a:gd name="T73" fmla="*/ 18 h 139"/>
                              <a:gd name="T74" fmla="*/ 21 w 28"/>
                              <a:gd name="T75" fmla="*/ 18 h 139"/>
                              <a:gd name="T76" fmla="*/ 21 w 28"/>
                              <a:gd name="T77" fmla="*/ 18 h 139"/>
                              <a:gd name="T78" fmla="*/ 21 w 28"/>
                              <a:gd name="T79" fmla="*/ 15 h 139"/>
                              <a:gd name="T80" fmla="*/ 21 w 28"/>
                              <a:gd name="T81" fmla="*/ 15 h 139"/>
                              <a:gd name="T82" fmla="*/ 21 w 28"/>
                              <a:gd name="T83" fmla="*/ 15 h 139"/>
                              <a:gd name="T84" fmla="*/ 21 w 28"/>
                              <a:gd name="T85" fmla="*/ 12 h 139"/>
                              <a:gd name="T86" fmla="*/ 23 w 28"/>
                              <a:gd name="T87" fmla="*/ 6 h 139"/>
                              <a:gd name="T88" fmla="*/ 23 w 28"/>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8" h="139">
                                <a:moveTo>
                                  <a:pt x="28" y="7"/>
                                </a:moveTo>
                                <a:lnTo>
                                  <a:pt x="28" y="7"/>
                                </a:lnTo>
                                <a:lnTo>
                                  <a:pt x="28" y="4"/>
                                </a:lnTo>
                                <a:lnTo>
                                  <a:pt x="28" y="0"/>
                                </a:lnTo>
                                <a:lnTo>
                                  <a:pt x="0" y="0"/>
                                </a:lnTo>
                                <a:lnTo>
                                  <a:pt x="0" y="4"/>
                                </a:lnTo>
                                <a:lnTo>
                                  <a:pt x="0" y="7"/>
                                </a:lnTo>
                                <a:lnTo>
                                  <a:pt x="4"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3"/>
                        <wps:cNvSpPr>
                          <a:spLocks/>
                        </wps:cNvSpPr>
                        <wps:spPr bwMode="auto">
                          <a:xfrm>
                            <a:off x="8566" y="985"/>
                            <a:ext cx="23" cy="112"/>
                          </a:xfrm>
                          <a:custGeom>
                            <a:avLst/>
                            <a:gdLst>
                              <a:gd name="T0" fmla="*/ 23 w 29"/>
                              <a:gd name="T1" fmla="*/ 6 h 139"/>
                              <a:gd name="T2" fmla="*/ 23 w 29"/>
                              <a:gd name="T3" fmla="*/ 3 h 139"/>
                              <a:gd name="T4" fmla="*/ 23 w 29"/>
                              <a:gd name="T5" fmla="*/ 0 h 139"/>
                              <a:gd name="T6" fmla="*/ 0 w 29"/>
                              <a:gd name="T7" fmla="*/ 0 h 139"/>
                              <a:gd name="T8" fmla="*/ 0 w 29"/>
                              <a:gd name="T9" fmla="*/ 6 h 139"/>
                              <a:gd name="T10" fmla="*/ 0 w 29"/>
                              <a:gd name="T11" fmla="*/ 6 h 139"/>
                              <a:gd name="T12" fmla="*/ 0 w 29"/>
                              <a:gd name="T13" fmla="*/ 6 h 139"/>
                              <a:gd name="T14" fmla="*/ 3 w 29"/>
                              <a:gd name="T15" fmla="*/ 6 h 139"/>
                              <a:gd name="T16" fmla="*/ 3 w 29"/>
                              <a:gd name="T17" fmla="*/ 12 h 139"/>
                              <a:gd name="T18" fmla="*/ 3 w 29"/>
                              <a:gd name="T19" fmla="*/ 15 h 139"/>
                              <a:gd name="T20" fmla="*/ 3 w 29"/>
                              <a:gd name="T21" fmla="*/ 15 h 139"/>
                              <a:gd name="T22" fmla="*/ 3 w 29"/>
                              <a:gd name="T23" fmla="*/ 15 h 139"/>
                              <a:gd name="T24" fmla="*/ 3 w 29"/>
                              <a:gd name="T25" fmla="*/ 18 h 139"/>
                              <a:gd name="T26" fmla="*/ 3 w 29"/>
                              <a:gd name="T27" fmla="*/ 18 h 139"/>
                              <a:gd name="T28" fmla="*/ 3 w 29"/>
                              <a:gd name="T29" fmla="*/ 18 h 139"/>
                              <a:gd name="T30" fmla="*/ 3 w 29"/>
                              <a:gd name="T31" fmla="*/ 18 h 139"/>
                              <a:gd name="T32" fmla="*/ 3 w 29"/>
                              <a:gd name="T33" fmla="*/ 18 h 139"/>
                              <a:gd name="T34" fmla="*/ 3 w 29"/>
                              <a:gd name="T35" fmla="*/ 20 h 139"/>
                              <a:gd name="T36" fmla="*/ 3 w 29"/>
                              <a:gd name="T37" fmla="*/ 106 h 139"/>
                              <a:gd name="T38" fmla="*/ 3 w 29"/>
                              <a:gd name="T39" fmla="*/ 106 h 139"/>
                              <a:gd name="T40" fmla="*/ 3 w 29"/>
                              <a:gd name="T41" fmla="*/ 110 h 139"/>
                              <a:gd name="T42" fmla="*/ 3 w 29"/>
                              <a:gd name="T43" fmla="*/ 110 h 139"/>
                              <a:gd name="T44" fmla="*/ 3 w 29"/>
                              <a:gd name="T45" fmla="*/ 110 h 139"/>
                              <a:gd name="T46" fmla="*/ 0 w 29"/>
                              <a:gd name="T47" fmla="*/ 110 h 139"/>
                              <a:gd name="T48" fmla="*/ 0 w 29"/>
                              <a:gd name="T49" fmla="*/ 110 h 139"/>
                              <a:gd name="T50" fmla="*/ 23 w 29"/>
                              <a:gd name="T51" fmla="*/ 112 h 139"/>
                              <a:gd name="T52" fmla="*/ 23 w 29"/>
                              <a:gd name="T53" fmla="*/ 110 h 139"/>
                              <a:gd name="T54" fmla="*/ 23 w 29"/>
                              <a:gd name="T55" fmla="*/ 110 h 139"/>
                              <a:gd name="T56" fmla="*/ 23 w 29"/>
                              <a:gd name="T57" fmla="*/ 110 h 139"/>
                              <a:gd name="T58" fmla="*/ 23 w 29"/>
                              <a:gd name="T59" fmla="*/ 110 h 139"/>
                              <a:gd name="T60" fmla="*/ 23 w 29"/>
                              <a:gd name="T61" fmla="*/ 106 h 139"/>
                              <a:gd name="T62" fmla="*/ 23 w 29"/>
                              <a:gd name="T63" fmla="*/ 106 h 139"/>
                              <a:gd name="T64" fmla="*/ 20 w 29"/>
                              <a:gd name="T65" fmla="*/ 106 h 139"/>
                              <a:gd name="T66" fmla="*/ 20 w 29"/>
                              <a:gd name="T67" fmla="*/ 20 h 139"/>
                              <a:gd name="T68" fmla="*/ 20 w 29"/>
                              <a:gd name="T69" fmla="*/ 18 h 139"/>
                              <a:gd name="T70" fmla="*/ 20 w 29"/>
                              <a:gd name="T71" fmla="*/ 18 h 139"/>
                              <a:gd name="T72" fmla="*/ 20 w 29"/>
                              <a:gd name="T73" fmla="*/ 18 h 139"/>
                              <a:gd name="T74" fmla="*/ 20 w 29"/>
                              <a:gd name="T75" fmla="*/ 18 h 139"/>
                              <a:gd name="T76" fmla="*/ 20 w 29"/>
                              <a:gd name="T77" fmla="*/ 18 h 139"/>
                              <a:gd name="T78" fmla="*/ 23 w 29"/>
                              <a:gd name="T79" fmla="*/ 15 h 139"/>
                              <a:gd name="T80" fmla="*/ 20 w 29"/>
                              <a:gd name="T81" fmla="*/ 15 h 139"/>
                              <a:gd name="T82" fmla="*/ 20 w 29"/>
                              <a:gd name="T83" fmla="*/ 15 h 139"/>
                              <a:gd name="T84" fmla="*/ 20 w 29"/>
                              <a:gd name="T85" fmla="*/ 12 h 139"/>
                              <a:gd name="T86" fmla="*/ 23 w 29"/>
                              <a:gd name="T87" fmla="*/ 6 h 139"/>
                              <a:gd name="T88" fmla="*/ 23 w 29"/>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9" h="139">
                                <a:moveTo>
                                  <a:pt x="29" y="7"/>
                                </a:moveTo>
                                <a:lnTo>
                                  <a:pt x="29" y="7"/>
                                </a:lnTo>
                                <a:lnTo>
                                  <a:pt x="29" y="4"/>
                                </a:lnTo>
                                <a:lnTo>
                                  <a:pt x="29" y="0"/>
                                </a:lnTo>
                                <a:lnTo>
                                  <a:pt x="0" y="0"/>
                                </a:lnTo>
                                <a:lnTo>
                                  <a:pt x="0" y="4"/>
                                </a:lnTo>
                                <a:lnTo>
                                  <a:pt x="0" y="7"/>
                                </a:lnTo>
                                <a:lnTo>
                                  <a:pt x="4" y="7"/>
                                </a:lnTo>
                                <a:lnTo>
                                  <a:pt x="4" y="11"/>
                                </a:lnTo>
                                <a:lnTo>
                                  <a:pt x="4" y="15"/>
                                </a:lnTo>
                                <a:lnTo>
                                  <a:pt x="4" y="18"/>
                                </a:lnTo>
                                <a:lnTo>
                                  <a:pt x="4" y="22"/>
                                </a:lnTo>
                                <a:lnTo>
                                  <a:pt x="4" y="25"/>
                                </a:lnTo>
                                <a:lnTo>
                                  <a:pt x="4" y="132"/>
                                </a:lnTo>
                                <a:lnTo>
                                  <a:pt x="4" y="136"/>
                                </a:lnTo>
                                <a:lnTo>
                                  <a:pt x="0" y="136"/>
                                </a:lnTo>
                                <a:lnTo>
                                  <a:pt x="0" y="139"/>
                                </a:lnTo>
                                <a:lnTo>
                                  <a:pt x="29" y="139"/>
                                </a:lnTo>
                                <a:lnTo>
                                  <a:pt x="29" y="136"/>
                                </a:lnTo>
                                <a:lnTo>
                                  <a:pt x="29" y="132"/>
                                </a:lnTo>
                                <a:lnTo>
                                  <a:pt x="25" y="132"/>
                                </a:lnTo>
                                <a:lnTo>
                                  <a:pt x="25" y="25"/>
                                </a:lnTo>
                                <a:lnTo>
                                  <a:pt x="25" y="22"/>
                                </a:lnTo>
                                <a:lnTo>
                                  <a:pt x="29" y="18"/>
                                </a:lnTo>
                                <a:lnTo>
                                  <a:pt x="25" y="18"/>
                                </a:lnTo>
                                <a:lnTo>
                                  <a:pt x="25" y="15"/>
                                </a:lnTo>
                                <a:lnTo>
                                  <a:pt x="29" y="11"/>
                                </a:lnTo>
                                <a:lnTo>
                                  <a:pt x="29"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4"/>
                        <wps:cNvSpPr>
                          <a:spLocks/>
                        </wps:cNvSpPr>
                        <wps:spPr bwMode="auto">
                          <a:xfrm>
                            <a:off x="8514" y="985"/>
                            <a:ext cx="26" cy="112"/>
                          </a:xfrm>
                          <a:custGeom>
                            <a:avLst/>
                            <a:gdLst>
                              <a:gd name="T0" fmla="*/ 26 w 32"/>
                              <a:gd name="T1" fmla="*/ 6 h 139"/>
                              <a:gd name="T2" fmla="*/ 26 w 32"/>
                              <a:gd name="T3" fmla="*/ 3 h 139"/>
                              <a:gd name="T4" fmla="*/ 26 w 32"/>
                              <a:gd name="T5" fmla="*/ 0 h 139"/>
                              <a:gd name="T6" fmla="*/ 0 w 32"/>
                              <a:gd name="T7" fmla="*/ 0 h 139"/>
                              <a:gd name="T8" fmla="*/ 0 w 32"/>
                              <a:gd name="T9" fmla="*/ 6 h 139"/>
                              <a:gd name="T10" fmla="*/ 0 w 32"/>
                              <a:gd name="T11" fmla="*/ 6 h 139"/>
                              <a:gd name="T12" fmla="*/ 3 w 32"/>
                              <a:gd name="T13" fmla="*/ 6 h 139"/>
                              <a:gd name="T14" fmla="*/ 3 w 32"/>
                              <a:gd name="T15" fmla="*/ 6 h 139"/>
                              <a:gd name="T16" fmla="*/ 6 w 32"/>
                              <a:gd name="T17" fmla="*/ 12 h 139"/>
                              <a:gd name="T18" fmla="*/ 6 w 32"/>
                              <a:gd name="T19" fmla="*/ 15 h 139"/>
                              <a:gd name="T20" fmla="*/ 3 w 32"/>
                              <a:gd name="T21" fmla="*/ 15 h 139"/>
                              <a:gd name="T22" fmla="*/ 3 w 32"/>
                              <a:gd name="T23" fmla="*/ 15 h 139"/>
                              <a:gd name="T24" fmla="*/ 3 w 32"/>
                              <a:gd name="T25" fmla="*/ 18 h 139"/>
                              <a:gd name="T26" fmla="*/ 3 w 32"/>
                              <a:gd name="T27" fmla="*/ 18 h 139"/>
                              <a:gd name="T28" fmla="*/ 3 w 32"/>
                              <a:gd name="T29" fmla="*/ 18 h 139"/>
                              <a:gd name="T30" fmla="*/ 3 w 32"/>
                              <a:gd name="T31" fmla="*/ 18 h 139"/>
                              <a:gd name="T32" fmla="*/ 6 w 32"/>
                              <a:gd name="T33" fmla="*/ 18 h 139"/>
                              <a:gd name="T34" fmla="*/ 6 w 32"/>
                              <a:gd name="T35" fmla="*/ 20 h 139"/>
                              <a:gd name="T36" fmla="*/ 6 w 32"/>
                              <a:gd name="T37" fmla="*/ 106 h 139"/>
                              <a:gd name="T38" fmla="*/ 3 w 32"/>
                              <a:gd name="T39" fmla="*/ 106 h 139"/>
                              <a:gd name="T40" fmla="*/ 3 w 32"/>
                              <a:gd name="T41" fmla="*/ 110 h 139"/>
                              <a:gd name="T42" fmla="*/ 3 w 32"/>
                              <a:gd name="T43" fmla="*/ 110 h 139"/>
                              <a:gd name="T44" fmla="*/ 3 w 32"/>
                              <a:gd name="T45" fmla="*/ 110 h 139"/>
                              <a:gd name="T46" fmla="*/ 3 w 32"/>
                              <a:gd name="T47" fmla="*/ 110 h 139"/>
                              <a:gd name="T48" fmla="*/ 0 w 32"/>
                              <a:gd name="T49" fmla="*/ 110 h 139"/>
                              <a:gd name="T50" fmla="*/ 26 w 32"/>
                              <a:gd name="T51" fmla="*/ 112 h 139"/>
                              <a:gd name="T52" fmla="*/ 26 w 32"/>
                              <a:gd name="T53" fmla="*/ 110 h 139"/>
                              <a:gd name="T54" fmla="*/ 24 w 32"/>
                              <a:gd name="T55" fmla="*/ 110 h 139"/>
                              <a:gd name="T56" fmla="*/ 24 w 32"/>
                              <a:gd name="T57" fmla="*/ 110 h 139"/>
                              <a:gd name="T58" fmla="*/ 24 w 32"/>
                              <a:gd name="T59" fmla="*/ 110 h 139"/>
                              <a:gd name="T60" fmla="*/ 24 w 32"/>
                              <a:gd name="T61" fmla="*/ 106 h 139"/>
                              <a:gd name="T62" fmla="*/ 24 w 32"/>
                              <a:gd name="T63" fmla="*/ 106 h 139"/>
                              <a:gd name="T64" fmla="*/ 20 w 32"/>
                              <a:gd name="T65" fmla="*/ 106 h 139"/>
                              <a:gd name="T66" fmla="*/ 20 w 32"/>
                              <a:gd name="T67" fmla="*/ 20 h 139"/>
                              <a:gd name="T68" fmla="*/ 20 w 32"/>
                              <a:gd name="T69" fmla="*/ 18 h 139"/>
                              <a:gd name="T70" fmla="*/ 20 w 32"/>
                              <a:gd name="T71" fmla="*/ 18 h 139"/>
                              <a:gd name="T72" fmla="*/ 24 w 32"/>
                              <a:gd name="T73" fmla="*/ 18 h 139"/>
                              <a:gd name="T74" fmla="*/ 24 w 32"/>
                              <a:gd name="T75" fmla="*/ 18 h 139"/>
                              <a:gd name="T76" fmla="*/ 24 w 32"/>
                              <a:gd name="T77" fmla="*/ 18 h 139"/>
                              <a:gd name="T78" fmla="*/ 24 w 32"/>
                              <a:gd name="T79" fmla="*/ 15 h 139"/>
                              <a:gd name="T80" fmla="*/ 24 w 32"/>
                              <a:gd name="T81" fmla="*/ 15 h 139"/>
                              <a:gd name="T82" fmla="*/ 20 w 32"/>
                              <a:gd name="T83" fmla="*/ 15 h 139"/>
                              <a:gd name="T84" fmla="*/ 20 w 32"/>
                              <a:gd name="T85" fmla="*/ 12 h 139"/>
                              <a:gd name="T86" fmla="*/ 24 w 32"/>
                              <a:gd name="T87" fmla="*/ 6 h 139"/>
                              <a:gd name="T88" fmla="*/ 24 w 32"/>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2" h="139">
                                <a:moveTo>
                                  <a:pt x="32" y="7"/>
                                </a:moveTo>
                                <a:lnTo>
                                  <a:pt x="32" y="7"/>
                                </a:lnTo>
                                <a:lnTo>
                                  <a:pt x="32" y="4"/>
                                </a:lnTo>
                                <a:lnTo>
                                  <a:pt x="32" y="0"/>
                                </a:lnTo>
                                <a:lnTo>
                                  <a:pt x="0"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0" y="136"/>
                                </a:lnTo>
                                <a:lnTo>
                                  <a:pt x="0" y="139"/>
                                </a:lnTo>
                                <a:lnTo>
                                  <a:pt x="32" y="139"/>
                                </a:lnTo>
                                <a:lnTo>
                                  <a:pt x="32" y="136"/>
                                </a:lnTo>
                                <a:lnTo>
                                  <a:pt x="29" y="136"/>
                                </a:lnTo>
                                <a:lnTo>
                                  <a:pt x="29" y="132"/>
                                </a:lnTo>
                                <a:lnTo>
                                  <a:pt x="25" y="132"/>
                                </a:lnTo>
                                <a:lnTo>
                                  <a:pt x="25" y="25"/>
                                </a:lnTo>
                                <a:lnTo>
                                  <a:pt x="25" y="22"/>
                                </a:lnTo>
                                <a:lnTo>
                                  <a:pt x="29" y="22"/>
                                </a:lnTo>
                                <a:lnTo>
                                  <a:pt x="29" y="18"/>
                                </a:lnTo>
                                <a:lnTo>
                                  <a:pt x="25"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5"/>
                        <wps:cNvSpPr>
                          <a:spLocks/>
                        </wps:cNvSpPr>
                        <wps:spPr bwMode="auto">
                          <a:xfrm>
                            <a:off x="8463" y="985"/>
                            <a:ext cx="26" cy="112"/>
                          </a:xfrm>
                          <a:custGeom>
                            <a:avLst/>
                            <a:gdLst>
                              <a:gd name="T0" fmla="*/ 26 w 32"/>
                              <a:gd name="T1" fmla="*/ 6 h 139"/>
                              <a:gd name="T2" fmla="*/ 26 w 32"/>
                              <a:gd name="T3" fmla="*/ 3 h 139"/>
                              <a:gd name="T4" fmla="*/ 26 w 32"/>
                              <a:gd name="T5" fmla="*/ 0 h 139"/>
                              <a:gd name="T6" fmla="*/ 3 w 32"/>
                              <a:gd name="T7" fmla="*/ 0 h 139"/>
                              <a:gd name="T8" fmla="*/ 0 w 32"/>
                              <a:gd name="T9" fmla="*/ 6 h 139"/>
                              <a:gd name="T10" fmla="*/ 3 w 32"/>
                              <a:gd name="T11" fmla="*/ 6 h 139"/>
                              <a:gd name="T12" fmla="*/ 3 w 32"/>
                              <a:gd name="T13" fmla="*/ 6 h 139"/>
                              <a:gd name="T14" fmla="*/ 3 w 32"/>
                              <a:gd name="T15" fmla="*/ 6 h 139"/>
                              <a:gd name="T16" fmla="*/ 6 w 32"/>
                              <a:gd name="T17" fmla="*/ 12 h 139"/>
                              <a:gd name="T18" fmla="*/ 6 w 32"/>
                              <a:gd name="T19" fmla="*/ 15 h 139"/>
                              <a:gd name="T20" fmla="*/ 6 w 32"/>
                              <a:gd name="T21" fmla="*/ 15 h 139"/>
                              <a:gd name="T22" fmla="*/ 3 w 32"/>
                              <a:gd name="T23" fmla="*/ 15 h 139"/>
                              <a:gd name="T24" fmla="*/ 3 w 32"/>
                              <a:gd name="T25" fmla="*/ 18 h 139"/>
                              <a:gd name="T26" fmla="*/ 3 w 32"/>
                              <a:gd name="T27" fmla="*/ 18 h 139"/>
                              <a:gd name="T28" fmla="*/ 6 w 32"/>
                              <a:gd name="T29" fmla="*/ 18 h 139"/>
                              <a:gd name="T30" fmla="*/ 6 w 32"/>
                              <a:gd name="T31" fmla="*/ 18 h 139"/>
                              <a:gd name="T32" fmla="*/ 6 w 32"/>
                              <a:gd name="T33" fmla="*/ 18 h 139"/>
                              <a:gd name="T34" fmla="*/ 6 w 32"/>
                              <a:gd name="T35" fmla="*/ 20 h 139"/>
                              <a:gd name="T36" fmla="*/ 6 w 32"/>
                              <a:gd name="T37" fmla="*/ 106 h 139"/>
                              <a:gd name="T38" fmla="*/ 3 w 32"/>
                              <a:gd name="T39" fmla="*/ 106 h 139"/>
                              <a:gd name="T40" fmla="*/ 3 w 32"/>
                              <a:gd name="T41" fmla="*/ 110 h 139"/>
                              <a:gd name="T42" fmla="*/ 3 w 32"/>
                              <a:gd name="T43" fmla="*/ 110 h 139"/>
                              <a:gd name="T44" fmla="*/ 3 w 32"/>
                              <a:gd name="T45" fmla="*/ 110 h 139"/>
                              <a:gd name="T46" fmla="*/ 3 w 32"/>
                              <a:gd name="T47" fmla="*/ 110 h 139"/>
                              <a:gd name="T48" fmla="*/ 3 w 32"/>
                              <a:gd name="T49" fmla="*/ 110 h 139"/>
                              <a:gd name="T50" fmla="*/ 26 w 32"/>
                              <a:gd name="T51" fmla="*/ 112 h 139"/>
                              <a:gd name="T52" fmla="*/ 26 w 32"/>
                              <a:gd name="T53" fmla="*/ 110 h 139"/>
                              <a:gd name="T54" fmla="*/ 26 w 32"/>
                              <a:gd name="T55" fmla="*/ 110 h 139"/>
                              <a:gd name="T56" fmla="*/ 24 w 32"/>
                              <a:gd name="T57" fmla="*/ 110 h 139"/>
                              <a:gd name="T58" fmla="*/ 24 w 32"/>
                              <a:gd name="T59" fmla="*/ 110 h 139"/>
                              <a:gd name="T60" fmla="*/ 24 w 32"/>
                              <a:gd name="T61" fmla="*/ 106 h 139"/>
                              <a:gd name="T62" fmla="*/ 24 w 32"/>
                              <a:gd name="T63" fmla="*/ 106 h 139"/>
                              <a:gd name="T64" fmla="*/ 24 w 32"/>
                              <a:gd name="T65" fmla="*/ 106 h 139"/>
                              <a:gd name="T66" fmla="*/ 24 w 32"/>
                              <a:gd name="T67" fmla="*/ 20 h 139"/>
                              <a:gd name="T68" fmla="*/ 24 w 32"/>
                              <a:gd name="T69" fmla="*/ 18 h 139"/>
                              <a:gd name="T70" fmla="*/ 24 w 32"/>
                              <a:gd name="T71" fmla="*/ 18 h 139"/>
                              <a:gd name="T72" fmla="*/ 24 w 32"/>
                              <a:gd name="T73" fmla="*/ 18 h 139"/>
                              <a:gd name="T74" fmla="*/ 24 w 32"/>
                              <a:gd name="T75" fmla="*/ 18 h 139"/>
                              <a:gd name="T76" fmla="*/ 24 w 32"/>
                              <a:gd name="T77" fmla="*/ 18 h 139"/>
                              <a:gd name="T78" fmla="*/ 24 w 32"/>
                              <a:gd name="T79" fmla="*/ 15 h 139"/>
                              <a:gd name="T80" fmla="*/ 24 w 32"/>
                              <a:gd name="T81" fmla="*/ 15 h 139"/>
                              <a:gd name="T82" fmla="*/ 24 w 32"/>
                              <a:gd name="T83" fmla="*/ 15 h 139"/>
                              <a:gd name="T84" fmla="*/ 20 w 32"/>
                              <a:gd name="T85" fmla="*/ 12 h 139"/>
                              <a:gd name="T86" fmla="*/ 24 w 32"/>
                              <a:gd name="T87" fmla="*/ 6 h 139"/>
                              <a:gd name="T88" fmla="*/ 24 w 32"/>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32" h="139">
                                <a:moveTo>
                                  <a:pt x="32" y="7"/>
                                </a:moveTo>
                                <a:lnTo>
                                  <a:pt x="32" y="7"/>
                                </a:lnTo>
                                <a:lnTo>
                                  <a:pt x="32" y="4"/>
                                </a:lnTo>
                                <a:lnTo>
                                  <a:pt x="32" y="0"/>
                                </a:lnTo>
                                <a:lnTo>
                                  <a:pt x="4" y="0"/>
                                </a:lnTo>
                                <a:lnTo>
                                  <a:pt x="0" y="4"/>
                                </a:lnTo>
                                <a:lnTo>
                                  <a:pt x="0" y="7"/>
                                </a:lnTo>
                                <a:lnTo>
                                  <a:pt x="4" y="7"/>
                                </a:lnTo>
                                <a:lnTo>
                                  <a:pt x="4" y="11"/>
                                </a:lnTo>
                                <a:lnTo>
                                  <a:pt x="7" y="15"/>
                                </a:lnTo>
                                <a:lnTo>
                                  <a:pt x="7" y="18"/>
                                </a:lnTo>
                                <a:lnTo>
                                  <a:pt x="4" y="18"/>
                                </a:lnTo>
                                <a:lnTo>
                                  <a:pt x="4" y="22"/>
                                </a:lnTo>
                                <a:lnTo>
                                  <a:pt x="7" y="22"/>
                                </a:lnTo>
                                <a:lnTo>
                                  <a:pt x="7" y="25"/>
                                </a:lnTo>
                                <a:lnTo>
                                  <a:pt x="7" y="132"/>
                                </a:lnTo>
                                <a:lnTo>
                                  <a:pt x="4" y="132"/>
                                </a:lnTo>
                                <a:lnTo>
                                  <a:pt x="4" y="136"/>
                                </a:lnTo>
                                <a:lnTo>
                                  <a:pt x="4" y="139"/>
                                </a:lnTo>
                                <a:lnTo>
                                  <a:pt x="32" y="139"/>
                                </a:lnTo>
                                <a:lnTo>
                                  <a:pt x="32" y="136"/>
                                </a:lnTo>
                                <a:lnTo>
                                  <a:pt x="29" y="136"/>
                                </a:lnTo>
                                <a:lnTo>
                                  <a:pt x="29" y="132"/>
                                </a:lnTo>
                                <a:lnTo>
                                  <a:pt x="29" y="25"/>
                                </a:lnTo>
                                <a:lnTo>
                                  <a:pt x="29" y="22"/>
                                </a:lnTo>
                                <a:lnTo>
                                  <a:pt x="29" y="18"/>
                                </a:lnTo>
                                <a:lnTo>
                                  <a:pt x="25" y="15"/>
                                </a:lnTo>
                                <a:lnTo>
                                  <a:pt x="29" y="11"/>
                                </a:lnTo>
                                <a:lnTo>
                                  <a:pt x="29" y="7"/>
                                </a:lnTo>
                                <a:lnTo>
                                  <a:pt x="3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6"/>
                        <wps:cNvSpPr>
                          <a:spLocks/>
                        </wps:cNvSpPr>
                        <wps:spPr bwMode="auto">
                          <a:xfrm>
                            <a:off x="8415" y="985"/>
                            <a:ext cx="22" cy="112"/>
                          </a:xfrm>
                          <a:custGeom>
                            <a:avLst/>
                            <a:gdLst>
                              <a:gd name="T0" fmla="*/ 22 w 28"/>
                              <a:gd name="T1" fmla="*/ 6 h 139"/>
                              <a:gd name="T2" fmla="*/ 22 w 28"/>
                              <a:gd name="T3" fmla="*/ 3 h 139"/>
                              <a:gd name="T4" fmla="*/ 22 w 28"/>
                              <a:gd name="T5" fmla="*/ 0 h 139"/>
                              <a:gd name="T6" fmla="*/ 0 w 28"/>
                              <a:gd name="T7" fmla="*/ 0 h 139"/>
                              <a:gd name="T8" fmla="*/ 0 w 28"/>
                              <a:gd name="T9" fmla="*/ 6 h 139"/>
                              <a:gd name="T10" fmla="*/ 0 w 28"/>
                              <a:gd name="T11" fmla="*/ 6 h 139"/>
                              <a:gd name="T12" fmla="*/ 0 w 28"/>
                              <a:gd name="T13" fmla="*/ 6 h 139"/>
                              <a:gd name="T14" fmla="*/ 0 w 28"/>
                              <a:gd name="T15" fmla="*/ 6 h 139"/>
                              <a:gd name="T16" fmla="*/ 3 w 28"/>
                              <a:gd name="T17" fmla="*/ 12 h 139"/>
                              <a:gd name="T18" fmla="*/ 3 w 28"/>
                              <a:gd name="T19" fmla="*/ 15 h 139"/>
                              <a:gd name="T20" fmla="*/ 3 w 28"/>
                              <a:gd name="T21" fmla="*/ 15 h 139"/>
                              <a:gd name="T22" fmla="*/ 3 w 28"/>
                              <a:gd name="T23" fmla="*/ 15 h 139"/>
                              <a:gd name="T24" fmla="*/ 3 w 28"/>
                              <a:gd name="T25" fmla="*/ 18 h 139"/>
                              <a:gd name="T26" fmla="*/ 3 w 28"/>
                              <a:gd name="T27" fmla="*/ 18 h 139"/>
                              <a:gd name="T28" fmla="*/ 3 w 28"/>
                              <a:gd name="T29" fmla="*/ 18 h 139"/>
                              <a:gd name="T30" fmla="*/ 3 w 28"/>
                              <a:gd name="T31" fmla="*/ 18 h 139"/>
                              <a:gd name="T32" fmla="*/ 3 w 28"/>
                              <a:gd name="T33" fmla="*/ 18 h 139"/>
                              <a:gd name="T34" fmla="*/ 3 w 28"/>
                              <a:gd name="T35" fmla="*/ 20 h 139"/>
                              <a:gd name="T36" fmla="*/ 3 w 28"/>
                              <a:gd name="T37" fmla="*/ 106 h 139"/>
                              <a:gd name="T38" fmla="*/ 3 w 28"/>
                              <a:gd name="T39" fmla="*/ 106 h 139"/>
                              <a:gd name="T40" fmla="*/ 3 w 28"/>
                              <a:gd name="T41" fmla="*/ 110 h 139"/>
                              <a:gd name="T42" fmla="*/ 3 w 28"/>
                              <a:gd name="T43" fmla="*/ 110 h 139"/>
                              <a:gd name="T44" fmla="*/ 0 w 28"/>
                              <a:gd name="T45" fmla="*/ 110 h 139"/>
                              <a:gd name="T46" fmla="*/ 0 w 28"/>
                              <a:gd name="T47" fmla="*/ 110 h 139"/>
                              <a:gd name="T48" fmla="*/ 0 w 28"/>
                              <a:gd name="T49" fmla="*/ 110 h 139"/>
                              <a:gd name="T50" fmla="*/ 22 w 28"/>
                              <a:gd name="T51" fmla="*/ 112 h 139"/>
                              <a:gd name="T52" fmla="*/ 22 w 28"/>
                              <a:gd name="T53" fmla="*/ 110 h 139"/>
                              <a:gd name="T54" fmla="*/ 22 w 28"/>
                              <a:gd name="T55" fmla="*/ 110 h 139"/>
                              <a:gd name="T56" fmla="*/ 20 w 28"/>
                              <a:gd name="T57" fmla="*/ 110 h 139"/>
                              <a:gd name="T58" fmla="*/ 20 w 28"/>
                              <a:gd name="T59" fmla="*/ 110 h 139"/>
                              <a:gd name="T60" fmla="*/ 20 w 28"/>
                              <a:gd name="T61" fmla="*/ 106 h 139"/>
                              <a:gd name="T62" fmla="*/ 20 w 28"/>
                              <a:gd name="T63" fmla="*/ 106 h 139"/>
                              <a:gd name="T64" fmla="*/ 20 w 28"/>
                              <a:gd name="T65" fmla="*/ 106 h 139"/>
                              <a:gd name="T66" fmla="*/ 20 w 28"/>
                              <a:gd name="T67" fmla="*/ 20 h 139"/>
                              <a:gd name="T68" fmla="*/ 20 w 28"/>
                              <a:gd name="T69" fmla="*/ 18 h 139"/>
                              <a:gd name="T70" fmla="*/ 20 w 28"/>
                              <a:gd name="T71" fmla="*/ 18 h 139"/>
                              <a:gd name="T72" fmla="*/ 20 w 28"/>
                              <a:gd name="T73" fmla="*/ 18 h 139"/>
                              <a:gd name="T74" fmla="*/ 20 w 28"/>
                              <a:gd name="T75" fmla="*/ 18 h 139"/>
                              <a:gd name="T76" fmla="*/ 20 w 28"/>
                              <a:gd name="T77" fmla="*/ 18 h 139"/>
                              <a:gd name="T78" fmla="*/ 20 w 28"/>
                              <a:gd name="T79" fmla="*/ 15 h 139"/>
                              <a:gd name="T80" fmla="*/ 20 w 28"/>
                              <a:gd name="T81" fmla="*/ 15 h 139"/>
                              <a:gd name="T82" fmla="*/ 20 w 28"/>
                              <a:gd name="T83" fmla="*/ 15 h 139"/>
                              <a:gd name="T84" fmla="*/ 20 w 28"/>
                              <a:gd name="T85" fmla="*/ 12 h 139"/>
                              <a:gd name="T86" fmla="*/ 22 w 28"/>
                              <a:gd name="T87" fmla="*/ 6 h 139"/>
                              <a:gd name="T88" fmla="*/ 22 w 28"/>
                              <a:gd name="T89" fmla="*/ 6 h 139"/>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8" h="139">
                                <a:moveTo>
                                  <a:pt x="28" y="7"/>
                                </a:moveTo>
                                <a:lnTo>
                                  <a:pt x="28" y="7"/>
                                </a:lnTo>
                                <a:lnTo>
                                  <a:pt x="28" y="4"/>
                                </a:lnTo>
                                <a:lnTo>
                                  <a:pt x="28" y="0"/>
                                </a:lnTo>
                                <a:lnTo>
                                  <a:pt x="0" y="0"/>
                                </a:lnTo>
                                <a:lnTo>
                                  <a:pt x="0" y="4"/>
                                </a:lnTo>
                                <a:lnTo>
                                  <a:pt x="0" y="7"/>
                                </a:lnTo>
                                <a:lnTo>
                                  <a:pt x="0" y="11"/>
                                </a:lnTo>
                                <a:lnTo>
                                  <a:pt x="4" y="15"/>
                                </a:lnTo>
                                <a:lnTo>
                                  <a:pt x="4" y="18"/>
                                </a:lnTo>
                                <a:lnTo>
                                  <a:pt x="4" y="22"/>
                                </a:lnTo>
                                <a:lnTo>
                                  <a:pt x="4" y="25"/>
                                </a:lnTo>
                                <a:lnTo>
                                  <a:pt x="4" y="132"/>
                                </a:lnTo>
                                <a:lnTo>
                                  <a:pt x="4" y="136"/>
                                </a:lnTo>
                                <a:lnTo>
                                  <a:pt x="0" y="136"/>
                                </a:lnTo>
                                <a:lnTo>
                                  <a:pt x="0" y="139"/>
                                </a:lnTo>
                                <a:lnTo>
                                  <a:pt x="28" y="139"/>
                                </a:lnTo>
                                <a:lnTo>
                                  <a:pt x="28" y="136"/>
                                </a:lnTo>
                                <a:lnTo>
                                  <a:pt x="25" y="136"/>
                                </a:lnTo>
                                <a:lnTo>
                                  <a:pt x="25" y="132"/>
                                </a:lnTo>
                                <a:lnTo>
                                  <a:pt x="25" y="25"/>
                                </a:lnTo>
                                <a:lnTo>
                                  <a:pt x="25" y="22"/>
                                </a:lnTo>
                                <a:lnTo>
                                  <a:pt x="25" y="18"/>
                                </a:lnTo>
                                <a:lnTo>
                                  <a:pt x="25" y="15"/>
                                </a:lnTo>
                                <a:lnTo>
                                  <a:pt x="25" y="11"/>
                                </a:lnTo>
                                <a:lnTo>
                                  <a:pt x="28"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7"/>
                        <wps:cNvSpPr>
                          <a:spLocks/>
                        </wps:cNvSpPr>
                        <wps:spPr bwMode="auto">
                          <a:xfrm>
                            <a:off x="8481" y="764"/>
                            <a:ext cx="145" cy="170"/>
                          </a:xfrm>
                          <a:custGeom>
                            <a:avLst/>
                            <a:gdLst>
                              <a:gd name="T0" fmla="*/ 142 w 181"/>
                              <a:gd name="T1" fmla="*/ 136 h 210"/>
                              <a:gd name="T2" fmla="*/ 142 w 181"/>
                              <a:gd name="T3" fmla="*/ 133 h 210"/>
                              <a:gd name="T4" fmla="*/ 136 w 181"/>
                              <a:gd name="T5" fmla="*/ 133 h 210"/>
                              <a:gd name="T6" fmla="*/ 136 w 181"/>
                              <a:gd name="T7" fmla="*/ 127 h 210"/>
                              <a:gd name="T8" fmla="*/ 133 w 181"/>
                              <a:gd name="T9" fmla="*/ 127 h 210"/>
                              <a:gd name="T10" fmla="*/ 122 w 181"/>
                              <a:gd name="T11" fmla="*/ 83 h 210"/>
                              <a:gd name="T12" fmla="*/ 94 w 181"/>
                              <a:gd name="T13" fmla="*/ 57 h 210"/>
                              <a:gd name="T14" fmla="*/ 85 w 181"/>
                              <a:gd name="T15" fmla="*/ 52 h 210"/>
                              <a:gd name="T16" fmla="*/ 85 w 181"/>
                              <a:gd name="T17" fmla="*/ 49 h 210"/>
                              <a:gd name="T18" fmla="*/ 88 w 181"/>
                              <a:gd name="T19" fmla="*/ 46 h 210"/>
                              <a:gd name="T20" fmla="*/ 83 w 181"/>
                              <a:gd name="T21" fmla="*/ 44 h 210"/>
                              <a:gd name="T22" fmla="*/ 83 w 181"/>
                              <a:gd name="T23" fmla="*/ 40 h 210"/>
                              <a:gd name="T24" fmla="*/ 83 w 181"/>
                              <a:gd name="T25" fmla="*/ 23 h 210"/>
                              <a:gd name="T26" fmla="*/ 83 w 181"/>
                              <a:gd name="T27" fmla="*/ 23 h 210"/>
                              <a:gd name="T28" fmla="*/ 83 w 181"/>
                              <a:gd name="T29" fmla="*/ 20 h 210"/>
                              <a:gd name="T30" fmla="*/ 83 w 181"/>
                              <a:gd name="T31" fmla="*/ 18 h 210"/>
                              <a:gd name="T32" fmla="*/ 83 w 181"/>
                              <a:gd name="T33" fmla="*/ 18 h 210"/>
                              <a:gd name="T34" fmla="*/ 83 w 181"/>
                              <a:gd name="T35" fmla="*/ 15 h 210"/>
                              <a:gd name="T36" fmla="*/ 79 w 181"/>
                              <a:gd name="T37" fmla="*/ 15 h 210"/>
                              <a:gd name="T38" fmla="*/ 74 w 181"/>
                              <a:gd name="T39" fmla="*/ 6 h 210"/>
                              <a:gd name="T40" fmla="*/ 74 w 181"/>
                              <a:gd name="T41" fmla="*/ 6 h 210"/>
                              <a:gd name="T42" fmla="*/ 74 w 181"/>
                              <a:gd name="T43" fmla="*/ 3 h 210"/>
                              <a:gd name="T44" fmla="*/ 70 w 181"/>
                              <a:gd name="T45" fmla="*/ 3 h 210"/>
                              <a:gd name="T46" fmla="*/ 70 w 181"/>
                              <a:gd name="T47" fmla="*/ 6 h 210"/>
                              <a:gd name="T48" fmla="*/ 68 w 181"/>
                              <a:gd name="T49" fmla="*/ 6 h 210"/>
                              <a:gd name="T50" fmla="*/ 62 w 181"/>
                              <a:gd name="T51" fmla="*/ 15 h 210"/>
                              <a:gd name="T52" fmla="*/ 62 w 181"/>
                              <a:gd name="T53" fmla="*/ 15 h 210"/>
                              <a:gd name="T54" fmla="*/ 62 w 181"/>
                              <a:gd name="T55" fmla="*/ 18 h 210"/>
                              <a:gd name="T56" fmla="*/ 62 w 181"/>
                              <a:gd name="T57" fmla="*/ 18 h 210"/>
                              <a:gd name="T58" fmla="*/ 62 w 181"/>
                              <a:gd name="T59" fmla="*/ 20 h 210"/>
                              <a:gd name="T60" fmla="*/ 62 w 181"/>
                              <a:gd name="T61" fmla="*/ 23 h 210"/>
                              <a:gd name="T62" fmla="*/ 62 w 181"/>
                              <a:gd name="T63" fmla="*/ 23 h 210"/>
                              <a:gd name="T64" fmla="*/ 62 w 181"/>
                              <a:gd name="T65" fmla="*/ 40 h 210"/>
                              <a:gd name="T66" fmla="*/ 59 w 181"/>
                              <a:gd name="T67" fmla="*/ 44 h 210"/>
                              <a:gd name="T68" fmla="*/ 57 w 181"/>
                              <a:gd name="T69" fmla="*/ 49 h 210"/>
                              <a:gd name="T70" fmla="*/ 59 w 181"/>
                              <a:gd name="T71" fmla="*/ 49 h 210"/>
                              <a:gd name="T72" fmla="*/ 57 w 181"/>
                              <a:gd name="T73" fmla="*/ 52 h 210"/>
                              <a:gd name="T74" fmla="*/ 51 w 181"/>
                              <a:gd name="T75" fmla="*/ 57 h 210"/>
                              <a:gd name="T76" fmla="*/ 22 w 181"/>
                              <a:gd name="T77" fmla="*/ 83 h 210"/>
                              <a:gd name="T78" fmla="*/ 11 w 181"/>
                              <a:gd name="T79" fmla="*/ 127 h 210"/>
                              <a:gd name="T80" fmla="*/ 8 w 181"/>
                              <a:gd name="T81" fmla="*/ 127 h 210"/>
                              <a:gd name="T82" fmla="*/ 6 w 181"/>
                              <a:gd name="T83" fmla="*/ 133 h 210"/>
                              <a:gd name="T84" fmla="*/ 2 w 181"/>
                              <a:gd name="T85" fmla="*/ 133 h 210"/>
                              <a:gd name="T86" fmla="*/ 2 w 181"/>
                              <a:gd name="T87" fmla="*/ 136 h 210"/>
                              <a:gd name="T88" fmla="*/ 0 w 181"/>
                              <a:gd name="T89" fmla="*/ 136 h 210"/>
                              <a:gd name="T90" fmla="*/ 0 w 181"/>
                              <a:gd name="T91" fmla="*/ 138 h 210"/>
                              <a:gd name="T92" fmla="*/ 2 w 181"/>
                              <a:gd name="T93" fmla="*/ 144 h 210"/>
                              <a:gd name="T94" fmla="*/ 2 w 181"/>
                              <a:gd name="T95" fmla="*/ 159 h 210"/>
                              <a:gd name="T96" fmla="*/ 2 w 181"/>
                              <a:gd name="T97" fmla="*/ 159 h 210"/>
                              <a:gd name="T98" fmla="*/ 142 w 181"/>
                              <a:gd name="T99" fmla="*/ 170 h 210"/>
                              <a:gd name="T100" fmla="*/ 142 w 181"/>
                              <a:gd name="T101" fmla="*/ 159 h 210"/>
                              <a:gd name="T102" fmla="*/ 139 w 181"/>
                              <a:gd name="T103" fmla="*/ 144 h 210"/>
                              <a:gd name="T104" fmla="*/ 142 w 181"/>
                              <a:gd name="T105" fmla="*/ 142 h 210"/>
                              <a:gd name="T106" fmla="*/ 145 w 181"/>
                              <a:gd name="T107" fmla="*/ 138 h 210"/>
                              <a:gd name="T108" fmla="*/ 145 w 181"/>
                              <a:gd name="T109" fmla="*/ 136 h 21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81" h="210">
                                <a:moveTo>
                                  <a:pt x="181" y="168"/>
                                </a:moveTo>
                                <a:lnTo>
                                  <a:pt x="181" y="168"/>
                                </a:lnTo>
                                <a:lnTo>
                                  <a:pt x="177" y="168"/>
                                </a:lnTo>
                                <a:lnTo>
                                  <a:pt x="177" y="164"/>
                                </a:lnTo>
                                <a:lnTo>
                                  <a:pt x="174" y="164"/>
                                </a:lnTo>
                                <a:lnTo>
                                  <a:pt x="170" y="164"/>
                                </a:lnTo>
                                <a:lnTo>
                                  <a:pt x="170" y="160"/>
                                </a:lnTo>
                                <a:lnTo>
                                  <a:pt x="170" y="157"/>
                                </a:lnTo>
                                <a:lnTo>
                                  <a:pt x="166" y="157"/>
                                </a:lnTo>
                                <a:lnTo>
                                  <a:pt x="166" y="135"/>
                                </a:lnTo>
                                <a:lnTo>
                                  <a:pt x="163" y="118"/>
                                </a:lnTo>
                                <a:lnTo>
                                  <a:pt x="152" y="103"/>
                                </a:lnTo>
                                <a:lnTo>
                                  <a:pt x="145" y="89"/>
                                </a:lnTo>
                                <a:lnTo>
                                  <a:pt x="135" y="82"/>
                                </a:lnTo>
                                <a:lnTo>
                                  <a:pt x="117" y="71"/>
                                </a:lnTo>
                                <a:lnTo>
                                  <a:pt x="113" y="68"/>
                                </a:lnTo>
                                <a:lnTo>
                                  <a:pt x="106" y="64"/>
                                </a:lnTo>
                                <a:lnTo>
                                  <a:pt x="106" y="61"/>
                                </a:lnTo>
                                <a:lnTo>
                                  <a:pt x="110" y="61"/>
                                </a:lnTo>
                                <a:lnTo>
                                  <a:pt x="110" y="57"/>
                                </a:lnTo>
                                <a:lnTo>
                                  <a:pt x="106" y="54"/>
                                </a:lnTo>
                                <a:lnTo>
                                  <a:pt x="103" y="54"/>
                                </a:lnTo>
                                <a:lnTo>
                                  <a:pt x="103" y="50"/>
                                </a:lnTo>
                                <a:lnTo>
                                  <a:pt x="103" y="29"/>
                                </a:lnTo>
                                <a:lnTo>
                                  <a:pt x="103" y="25"/>
                                </a:lnTo>
                                <a:lnTo>
                                  <a:pt x="103" y="22"/>
                                </a:lnTo>
                                <a:lnTo>
                                  <a:pt x="103" y="18"/>
                                </a:lnTo>
                                <a:lnTo>
                                  <a:pt x="99" y="18"/>
                                </a:lnTo>
                                <a:lnTo>
                                  <a:pt x="92" y="11"/>
                                </a:lnTo>
                                <a:lnTo>
                                  <a:pt x="92" y="7"/>
                                </a:lnTo>
                                <a:lnTo>
                                  <a:pt x="92" y="4"/>
                                </a:lnTo>
                                <a:lnTo>
                                  <a:pt x="88" y="0"/>
                                </a:lnTo>
                                <a:lnTo>
                                  <a:pt x="88" y="4"/>
                                </a:lnTo>
                                <a:lnTo>
                                  <a:pt x="88" y="7"/>
                                </a:lnTo>
                                <a:lnTo>
                                  <a:pt x="85" y="7"/>
                                </a:lnTo>
                                <a:lnTo>
                                  <a:pt x="85" y="11"/>
                                </a:lnTo>
                                <a:lnTo>
                                  <a:pt x="78" y="18"/>
                                </a:lnTo>
                                <a:lnTo>
                                  <a:pt x="78" y="22"/>
                                </a:lnTo>
                                <a:lnTo>
                                  <a:pt x="78" y="25"/>
                                </a:lnTo>
                                <a:lnTo>
                                  <a:pt x="78" y="29"/>
                                </a:lnTo>
                                <a:lnTo>
                                  <a:pt x="78" y="50"/>
                                </a:lnTo>
                                <a:lnTo>
                                  <a:pt x="78" y="54"/>
                                </a:lnTo>
                                <a:lnTo>
                                  <a:pt x="74" y="54"/>
                                </a:lnTo>
                                <a:lnTo>
                                  <a:pt x="71" y="54"/>
                                </a:lnTo>
                                <a:lnTo>
                                  <a:pt x="71" y="57"/>
                                </a:lnTo>
                                <a:lnTo>
                                  <a:pt x="71" y="61"/>
                                </a:lnTo>
                                <a:lnTo>
                                  <a:pt x="74" y="61"/>
                                </a:lnTo>
                                <a:lnTo>
                                  <a:pt x="74" y="64"/>
                                </a:lnTo>
                                <a:lnTo>
                                  <a:pt x="71" y="64"/>
                                </a:lnTo>
                                <a:lnTo>
                                  <a:pt x="67" y="68"/>
                                </a:lnTo>
                                <a:lnTo>
                                  <a:pt x="64" y="71"/>
                                </a:lnTo>
                                <a:lnTo>
                                  <a:pt x="46" y="82"/>
                                </a:lnTo>
                                <a:lnTo>
                                  <a:pt x="35" y="89"/>
                                </a:lnTo>
                                <a:lnTo>
                                  <a:pt x="28" y="103"/>
                                </a:lnTo>
                                <a:lnTo>
                                  <a:pt x="17" y="118"/>
                                </a:lnTo>
                                <a:lnTo>
                                  <a:pt x="14" y="135"/>
                                </a:lnTo>
                                <a:lnTo>
                                  <a:pt x="14" y="157"/>
                                </a:lnTo>
                                <a:lnTo>
                                  <a:pt x="10" y="157"/>
                                </a:lnTo>
                                <a:lnTo>
                                  <a:pt x="10" y="160"/>
                                </a:lnTo>
                                <a:lnTo>
                                  <a:pt x="7" y="164"/>
                                </a:lnTo>
                                <a:lnTo>
                                  <a:pt x="3" y="164"/>
                                </a:lnTo>
                                <a:lnTo>
                                  <a:pt x="3" y="168"/>
                                </a:lnTo>
                                <a:lnTo>
                                  <a:pt x="0" y="168"/>
                                </a:lnTo>
                                <a:lnTo>
                                  <a:pt x="0" y="171"/>
                                </a:lnTo>
                                <a:lnTo>
                                  <a:pt x="3" y="175"/>
                                </a:lnTo>
                                <a:lnTo>
                                  <a:pt x="3" y="178"/>
                                </a:lnTo>
                                <a:lnTo>
                                  <a:pt x="7" y="178"/>
                                </a:lnTo>
                                <a:lnTo>
                                  <a:pt x="7" y="192"/>
                                </a:lnTo>
                                <a:lnTo>
                                  <a:pt x="3" y="196"/>
                                </a:lnTo>
                                <a:lnTo>
                                  <a:pt x="3" y="210"/>
                                </a:lnTo>
                                <a:lnTo>
                                  <a:pt x="88" y="189"/>
                                </a:lnTo>
                                <a:lnTo>
                                  <a:pt x="177" y="210"/>
                                </a:lnTo>
                                <a:lnTo>
                                  <a:pt x="177" y="196"/>
                                </a:lnTo>
                                <a:lnTo>
                                  <a:pt x="174" y="196"/>
                                </a:lnTo>
                                <a:lnTo>
                                  <a:pt x="174" y="192"/>
                                </a:lnTo>
                                <a:lnTo>
                                  <a:pt x="174" y="178"/>
                                </a:lnTo>
                                <a:lnTo>
                                  <a:pt x="177" y="178"/>
                                </a:lnTo>
                                <a:lnTo>
                                  <a:pt x="177" y="175"/>
                                </a:lnTo>
                                <a:lnTo>
                                  <a:pt x="181" y="171"/>
                                </a:lnTo>
                                <a:lnTo>
                                  <a:pt x="181" y="1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8"/>
                        <wps:cNvSpPr>
                          <a:spLocks/>
                        </wps:cNvSpPr>
                        <wps:spPr bwMode="auto">
                          <a:xfrm>
                            <a:off x="8389" y="1097"/>
                            <a:ext cx="326" cy="52"/>
                          </a:xfrm>
                          <a:custGeom>
                            <a:avLst/>
                            <a:gdLst>
                              <a:gd name="T0" fmla="*/ 315 w 405"/>
                              <a:gd name="T1" fmla="*/ 29 h 64"/>
                              <a:gd name="T2" fmla="*/ 315 w 405"/>
                              <a:gd name="T3" fmla="*/ 9 h 64"/>
                              <a:gd name="T4" fmla="*/ 303 w 405"/>
                              <a:gd name="T5" fmla="*/ 9 h 64"/>
                              <a:gd name="T6" fmla="*/ 303 w 405"/>
                              <a:gd name="T7" fmla="*/ 0 h 64"/>
                              <a:gd name="T8" fmla="*/ 26 w 405"/>
                              <a:gd name="T9" fmla="*/ 0 h 64"/>
                              <a:gd name="T10" fmla="*/ 26 w 405"/>
                              <a:gd name="T11" fmla="*/ 9 h 64"/>
                              <a:gd name="T12" fmla="*/ 14 w 405"/>
                              <a:gd name="T13" fmla="*/ 9 h 64"/>
                              <a:gd name="T14" fmla="*/ 14 w 405"/>
                              <a:gd name="T15" fmla="*/ 29 h 64"/>
                              <a:gd name="T16" fmla="*/ 0 w 405"/>
                              <a:gd name="T17" fmla="*/ 29 h 64"/>
                              <a:gd name="T18" fmla="*/ 0 w 405"/>
                              <a:gd name="T19" fmla="*/ 52 h 64"/>
                              <a:gd name="T20" fmla="*/ 326 w 405"/>
                              <a:gd name="T21" fmla="*/ 52 h 64"/>
                              <a:gd name="T22" fmla="*/ 326 w 405"/>
                              <a:gd name="T23" fmla="*/ 29 h 64"/>
                              <a:gd name="T24" fmla="*/ 315 w 405"/>
                              <a:gd name="T25" fmla="*/ 29 h 64"/>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76.65pt;margin-top:-83.7pt;width:706.05pt;height:97.6pt;z-index:-251658240" coordorigin="-126,-333" coordsize="14121,1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">
                <v:shape id="Freeform 9" o:spid="_x0000_s1027" style="position:absolute;left:-126;top:-333;width:14121;height:1952;visibility:visible;mso-wrap-style:square;v-text-anchor:top" coordsize="17541,242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dn8IA&#10;AADaAAAADwAAAGRycy9kb3ducmV2LnhtbESPT4vCMBTE78J+h/AW9qapgqLVKLqgeFn8V9Djo3m2&#10;xealJFntfvuNIHgcZuY3zGzRmlrcyfnKsoJ+LwFBnFtdcaEgO627YxA+IGusLZOCP/KwmH90Zphq&#10;++AD3Y+hEBHCPkUFZQhNKqXPSzLoe7Yhjt7VOoMhSldI7fAR4aaWgyQZSYMVx4USG/ouKb8df42C&#10;8373M8w2AdfXIpuct6PVpXErpb4+2+UURKA2vMOv9lYrGMDzSrw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lt2fwgAAANoAAAAPAAAAAAAAAAAAAAAAAJgCAABkcnMvZG93&#10;bnJldi54bWxQSwUGAAAAAAQABAD1AAAAhwMAAAAA&#10;" adj="-11796480,,5400" path="m4,l,2424r11312,l11269,2388r-35,-39l11205,2306r-21,-46l11173,2217r-10,-46l11159,2125r-3,-89l11156,1367r355,l11511,2071r,36l11518,2143r3,14l11528,2175r11,17l11553,2207r25,17l11606,2239r29,7l11667,2246r39,-4l11734,2235r29,-14l11780,2207r14,-15l11805,2175r7,-15l11816,2143r7,-36l11823,2071r,-704l12181,1367r,601l12178,2068r-4,57l12164,2178r-15,57l12139,2260r-14,29l12110,2313r-17,25l12071,2363r-21,25l12007,2424r536,l12515,2399r-28,-21l12462,2353r-22,-29l12419,2296r-18,-29l12366,2207r-25,-64l12323,2075r-10,-71l12309,1936r4,-57l12320,1822r10,-53l12348,1712r21,-50l12394,1609r32,-46l12458,1516r39,-39l12543,1438r47,-32l12643,1377r57,-21l12760,1342r64,-11l12895,1328r64,l13019,1338r64,15l13140,1370r56,29l13250,1427r49,39l13346,1509r31,36l13402,1577r22,32l13441,1641r-298,146l13129,1762r-14,-32l13094,1701r-22,-32l13040,1644r-17,-14l13005,1623r-21,-11l12962,1609r-25,-7l12909,1602r-28,3l12856,1609r-22,7l12813,1623r-32,21l12756,1662r-28,32l12710,1730r-18,35l12682,1805r-4,32l12675,1869r-4,46l12675,1979r10,57l12692,2064r11,29l12714,2118r10,25l12742,2164r18,18l12778,2200r21,14l12824,2224r25,11l12881,2239r28,3l12941,2239r25,-4l12991,2228r24,-11l13033,2207r18,-15l13083,2164r21,-32l13122,2100r18,-43l13441,2203r-21,39l13395,2281r-28,40l13331,2363r-35,32l13257,2424r326,l13583,1367r355,l13938,2196r465,l14403,2424r3134,l17541,,4,xe" strokeweight=".7pt">
                  <v:stroke joinstyle="round"/>
                  <v:formulas/>
                  <v:path arrowok="t" o:connecttype="custom" o:connectlocs="7331,1572;7303,1549;7248,1466;7232,1378;7460,887;7460,1367;7471,1410;7487,1431;7541,1457;7587,1454;7634,1431;7650,1410;7662,1367;7894,887;7892,1341;7873,1450;7848,1500;7810,1549;8128,1572;8092,1542;8049,1489;7998,1390;7977,1255;7984,1181;8016,1077;8074,983;8159,912;8269,871;8357,861;8479,878;8587,925;8649,978;8700,1044;8517,1159;8486,1103;8440,1057;8400,1044;8366,1039;8318,1048;8267,1077;8237,1122;8216,1191;8212,1242;8225,1338;8246,1390;8281,1427;8327,1450;8366,1454;8419,1445;8458,1421;8504,1362;8710,1429;8663,1505;8617,1553;8803,887;9334,1424;11368,0" o:connectangles="0,0,0,0,0,0,0,0,0,0,0,0,0,0,0,0,0,0,0,0,0,0,0,0,0,0,0,0,0,0,0,0,0,0,0,0,0,0,0,0,0,0,0,0,0,0,0,0,0,0,0,0,0,0,0,0,0" textboxrect="0,0,17541,2424"/>
                  <v:textbox>
                    <w:txbxContent>
                      <w:p w:rsidR="005F4F17" w:rsidRDefault="005F4F17" w:rsidP="005F4F17">
                        <w:pPr>
                          <w:jc w:val="center"/>
                        </w:pPr>
                      </w:p>
                    </w:txbxContent>
                  </v:textbox>
                </v:shape>
                <v:shape id="Freeform 10" o:spid="_x0000_s1028" style="position:absolute;left:8398;top:928;width:311;height:60;visibility:visible;mso-wrap-style:square;v-text-anchor:top" coordsize="38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ME74A&#10;AADaAAAADwAAAGRycy9kb3ducmV2LnhtbESPzQrCMBCE74LvEFbwpqkKItUoIhY8ePGHntdmbYvN&#10;pjTR1rc3guBxmJlvmNWmM5V4UeNKywom4wgEcWZ1ybmC6yUZLUA4j6yxskwK3uRgs+73Vhhr2/KJ&#10;XmefiwBhF6OCwvs6ltJlBRl0Y1sTB+9uG4M+yCaXusE2wE0lp1E0lwZLDgsF1rQrKHucn0bBLT2Z&#10;5P4+brtjmaF/YtWm+0Sp4aDbLkF46vw//GsftIIZfK+EG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AxzBO+AAAA2gAAAA8AAAAAAAAAAAAAAAAAmAIAAGRycy9kb3ducmV2&#10;LnhtbFBLBQYAAAAABAAEAPUAAACDAwAAAAA=&#10;" path="m387,43r,l191,,,43,3,53r4,4l10,71r,4l17,75r348,l372,75r4,-4l380,57r,-4l383,53r4,-10xe" fillcolor="black" stroked="f">
                  <v:path arrowok="t" o:connecttype="custom" o:connectlocs="250,27;250,27;123,0;123,0;0,27;0,27;0,27;2,34;2,34;2,34;2,34;2,34;5,37;6,46;6,46;6,48;6,48;11,48;235,48;235,48;240,48;240,48;243,46;245,37;245,37;245,34;248,34;248,34;248,34;250,27;250,27;250,27;250,27" o:connectangles="0,0,0,0,0,0,0,0,0,0,0,0,0,0,0,0,0,0,0,0,0,0,0,0,0,0,0,0,0,0,0,0,0"/>
                </v:shape>
                <v:shape id="Freeform 11" o:spid="_x0000_s1029" style="position:absolute;left:8669;top:985;width:22;height:112;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4Xm8MA&#10;AADaAAAADwAAAGRycy9kb3ducmV2LnhtbESPQYvCMBSE74L/ITzBi9jURUSqURZxwYMXXQ8eH81r&#10;07V5KU2q1V9vFhb2OMzMN8x629ta3Kn1lWMFsyQFQZw7XXGp4PL9NV2C8AFZY+2YFDzJw3YzHKwx&#10;0+7BJ7qfQykihH2GCkwITSalzw1Z9IlriKNXuNZiiLItpW7xEeG2lh9pupAWK44LBhvaGcpv584q&#10;KA7F5Igv01Xzyf7289z3nb2elBqP+s8ViEB9+A//tQ9awRx+r8QbID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4Xm8MAAADaAAAADwAAAAAAAAAAAAAAAACYAgAAZHJzL2Rv&#10;d25yZXYueG1sUEsFBgAAAAAEAAQA9QAAAIgDAAAAAA==&#10;" path="m28,7r,l28,4,28,,,,,4,,7r,4l3,15r,3l,18r3,4l3,25r,107l,132r,4l,139r28,l28,136r-3,l25,132,25,25r,-3l25,18r,-3l25,11r,-4l28,7xe" fillcolor="black" stroked="f">
                  <v:path arrowok="t" o:connecttype="custom" o:connectlocs="17,5;17,2;17,0;0,0;0,5;0,5;0,5;0,5;2,10;2,12;2,12;0,12;2,15;2,15;2,15;2,15;2,15;2,16;2,85;0,85;0,89;0,89;0,89;0,89;0,89;17,90;17,89;17,89;16,89;16,89;16,85;16,85;16,85;16,16;16,15;16,15;16,15;16,15;16,15;16,12;16,12;16,12;16,10;16,5;17,5" o:connectangles="0,0,0,0,0,0,0,0,0,0,0,0,0,0,0,0,0,0,0,0,0,0,0,0,0,0,0,0,0,0,0,0,0,0,0,0,0,0,0,0,0,0,0,0,0"/>
                </v:shape>
                <v:shape id="Freeform 12" o:spid="_x0000_s1030" style="position:absolute;left:8617;top:985;width:23;height:112;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yAMUA&#10;AADaAAAADwAAAGRycy9kb3ducmV2LnhtbESPQWvCQBSE74X+h+UVeglmU7GlxKxSioIHL9Eeenxk&#10;X7Kp2bchu9HYX+8KhR6HmfmGKdaT7cSZBt86VvCSZiCIK6dbbhR8HbezdxA+IGvsHJOCK3lYrx4f&#10;Csy1u3BJ50NoRISwz1GBCaHPpfSVIYs+dT1x9Go3WAxRDo3UA14i3HZynmVv0mLLccFgT5+GqtNh&#10;tArqXZ3s8deM7SLZnH6um2m036VSz0/TxxJEoCn8h//aO63gFe5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rIAxQAAANoAAAAPAAAAAAAAAAAAAAAAAJgCAABkcnMv&#10;ZG93bnJldi54bWxQSwUGAAAAAAQABAD1AAAAigMAAAAA&#10;" path="m28,7r,l28,4,28,,,,,4,,7r4,4l4,15r,3l4,22r,3l4,132r,4l,136r,3l28,139r,-3l25,136r,-4l25,25r,-3l25,18r,-3l25,11,28,7xe" fillcolor="black" stroked="f">
                  <v:path arrowok="t" o:connecttype="custom" o:connectlocs="19,5;19,2;19,0;0,0;0,5;0,5;0,5;0,5;2,10;2,12;2,12;2,12;2,15;2,15;2,15;2,15;2,15;2,16;2,85;2,85;2,89;2,89;0,89;0,89;0,89;19,90;19,89;19,89;19,89;17,89;17,85;17,85;17,85;17,16;17,15;17,15;17,15;17,15;17,15;17,12;17,12;17,12;17,10;19,5;19,5" o:connectangles="0,0,0,0,0,0,0,0,0,0,0,0,0,0,0,0,0,0,0,0,0,0,0,0,0,0,0,0,0,0,0,0,0,0,0,0,0,0,0,0,0,0,0,0,0"/>
                </v:shape>
                <v:shape id="Freeform 13" o:spid="_x0000_s1031" style="position:absolute;left:8566;top:985;width:23;height:112;visibility:visible;mso-wrap-style:square;v-text-anchor:top" coordsize="29,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tubcUA&#10;AADaAAAADwAAAGRycy9kb3ducmV2LnhtbESPQWvCQBSE70L/w/IK3nRTDyLRVUqL6EFjTZr2+pp9&#10;TVKzb0N21fjvu4WCx2FmvmEWq9404kKdqy0reBpHIIgLq2suFbxn69EMhPPIGhvLpOBGDlbLh8EC&#10;Y22vfKRL6ksRIOxiVFB538ZSuqIig25sW+LgfdvOoA+yK6Xu8BrgppGTKJpKgzWHhQpbeqmoOKVn&#10;oyDZ53q/+eT08PF2yvNdkr1+JT9KDR/75zkIT72/h//bW61gCn9Xwg2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C25txQAAANoAAAAPAAAAAAAAAAAAAAAAAJgCAABkcnMv&#10;ZG93bnJldi54bWxQSwUGAAAAAAQABAD1AAAAigMAAAAA&#10;" path="m29,7r,l29,4,29,,,,,4,,7r4,l4,11r,4l4,18r,4l4,25r,107l4,136r-4,l,139r29,l29,136r,-4l25,132,25,25r,-3l29,18r-4,l25,15r4,-4l29,7xe" fillcolor="black" stroked="f">
                  <v:path arrowok="t" o:connecttype="custom" o:connectlocs="18,5;18,2;18,0;0,0;0,5;0,5;0,5;2,5;2,10;2,12;2,12;2,12;2,15;2,15;2,15;2,15;2,15;2,16;2,85;2,85;2,89;2,89;2,89;0,89;0,89;18,90;18,89;18,89;18,89;18,89;18,85;18,85;16,85;16,16;16,15;16,15;16,15;16,15;16,15;18,12;16,12;16,12;16,10;18,5;18,5" o:connectangles="0,0,0,0,0,0,0,0,0,0,0,0,0,0,0,0,0,0,0,0,0,0,0,0,0,0,0,0,0,0,0,0,0,0,0,0,0,0,0,0,0,0,0,0,0"/>
                </v:shape>
                <v:shape id="Freeform 14" o:spid="_x0000_s1032" style="position:absolute;left:8514;top:985;width:26;height:112;visibility:visible;mso-wrap-style:square;v-text-anchor:top" coordsize="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jdE8EA&#10;AADaAAAADwAAAGRycy9kb3ducmV2LnhtbESPzWrDMBCE74G8g9hALiGR60NTnCghPxh6ddIH2Fhb&#10;y9RaCUlNnLevCoUeh5n5htnuRzuIO4XYO1bwsipAELdO99wp+LjWyzcQMSFrHByTgidF2O+mky1W&#10;2j24ofsldSJDOFaowKTkKylja8hiXDlPnL1PFyymLEMndcBHhttBlkXxKi32nBcMejoZar8u31aB&#10;r2+8oP58bho/xHC6HcuyNkrNZ+NhAyLRmP7Df+13rWANv1fyDZC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43RPBAAAA2gAAAA8AAAAAAAAAAAAAAAAAmAIAAGRycy9kb3du&#10;cmV2LnhtbFBLBQYAAAAABAAEAPUAAACGAwAAAAA=&#10;" path="m32,7r,l32,4,32,,,,,4,,7r4,l4,11r3,4l7,18r-3,l4,22r3,l7,25r,107l4,132r,4l,136r,3l32,139r,-3l29,136r,-4l25,132,25,25r,-3l29,22r,-4l25,18r,-3l29,11r,-4l32,7xe" fillcolor="black" stroked="f">
                  <v:path arrowok="t" o:connecttype="custom" o:connectlocs="21,5;21,2;21,0;0,0;0,5;0,5;2,5;2,5;5,10;5,12;2,12;2,12;2,15;2,15;2,15;2,15;5,15;5,16;5,85;2,85;2,89;2,89;2,89;2,89;0,89;21,90;21,89;20,89;20,89;20,89;20,85;20,85;16,85;16,16;16,15;16,15;20,15;20,15;20,15;20,12;20,12;16,12;16,10;20,5;20,5" o:connectangles="0,0,0,0,0,0,0,0,0,0,0,0,0,0,0,0,0,0,0,0,0,0,0,0,0,0,0,0,0,0,0,0,0,0,0,0,0,0,0,0,0,0,0,0,0"/>
                </v:shape>
                <v:shape id="Freeform 15" o:spid="_x0000_s1033" style="position:absolute;left:8463;top:985;width:26;height:112;visibility:visible;mso-wrap-style:square;v-text-anchor:top" coordsize="32,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dJYb0A&#10;AADaAAAADwAAAGRycy9kb3ducmV2LnhtbERPy4rCMBTdD/gP4QpuBk3tYhiqUXxQcFtnPuDaXJti&#10;cxOSqJ2/nywEl4fzXm9HO4gHhdg7VrBcFCCIW6d77hT8/tTzbxAxIWscHJOCP4qw3Uw+1lhp9+SG&#10;HufUiRzCsUIFJiVfSRlbQxbjwnnizF1dsJgyDJ3UAZ853A6yLIovabHn3GDQ08FQezvfrQJfX/iT&#10;+uOxafwQw+GyL8vaKDWbjrsViERjeotf7pNWkLfmK/kGyM0/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dJYb0AAADaAAAADwAAAAAAAAAAAAAAAACYAgAAZHJzL2Rvd25yZXYu&#10;eG1sUEsFBgAAAAAEAAQA9QAAAIIDAAAAAA==&#10;" path="m32,7r,l32,4,32,,4,,,4,,7r4,l4,11r3,4l7,18r-3,l4,22r3,l7,25r,107l4,132r,4l4,139r28,l32,136r-3,l29,132,29,25r,-3l29,18,25,15r4,-4l29,7r3,xe" fillcolor="black" stroked="f">
                  <v:path arrowok="t" o:connecttype="custom" o:connectlocs="21,5;21,2;21,0;2,0;0,5;2,5;2,5;2,5;5,10;5,12;5,12;2,12;2,15;2,15;5,15;5,15;5,15;5,16;5,85;2,85;2,89;2,89;2,89;2,89;2,89;21,90;21,89;21,89;20,89;20,89;20,85;20,85;20,85;20,16;20,15;20,15;20,15;20,15;20,15;20,12;20,12;20,12;16,10;20,5;20,5" o:connectangles="0,0,0,0,0,0,0,0,0,0,0,0,0,0,0,0,0,0,0,0,0,0,0,0,0,0,0,0,0,0,0,0,0,0,0,0,0,0,0,0,0,0,0,0,0"/>
                </v:shape>
                <v:shape id="Freeform 16" o:spid="_x0000_s1034" style="position:absolute;left:8415;top:985;width:22;height:112;visibility:visible;mso-wrap-style:square;v-text-anchor:top" coordsize="28,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4BcUA&#10;AADaAAAADwAAAGRycy9kb3ducmV2LnhtbESPQWvCQBSE74X+h+UVeglmU5HSxqxSioIHL9Eeenxk&#10;X7Kp2bchu9HYX+8KhR6HmfmGKdaT7cSZBt86VvCSZiCIK6dbbhR8HbezNxA+IGvsHJOCK3lYrx4f&#10;Csy1u3BJ50NoRISwz1GBCaHPpfSVIYs+dT1x9Go3WAxRDo3UA14i3HZynmWv0mLLccFgT5+GqtNh&#10;tArqXZ3s8deM7SLZnH6um2m036VSz0/TxxJEoCn8h//aO63gHe5X4g2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7gFxQAAANoAAAAPAAAAAAAAAAAAAAAAAJgCAABkcnMv&#10;ZG93bnJldi54bWxQSwUGAAAAAAQABAD1AAAAigMAAAAA&#10;" path="m28,7r,l28,4,28,,,,,4,,7r,4l4,15r,3l4,22r,3l4,132r,4l,136r,3l28,139r,-3l25,136r,-4l25,25r,-3l25,18r,-3l25,11,28,7xe" fillcolor="black" stroked="f">
                  <v:path arrowok="t" o:connecttype="custom" o:connectlocs="17,5;17,2;17,0;0,0;0,5;0,5;0,5;0,5;2,10;2,12;2,12;2,12;2,15;2,15;2,15;2,15;2,15;2,16;2,85;2,85;2,89;2,89;0,89;0,89;0,89;17,90;17,89;17,89;16,89;16,89;16,85;16,85;16,85;16,16;16,15;16,15;16,15;16,15;16,15;16,12;16,12;16,12;16,10;17,5;17,5" o:connectangles="0,0,0,0,0,0,0,0,0,0,0,0,0,0,0,0,0,0,0,0,0,0,0,0,0,0,0,0,0,0,0,0,0,0,0,0,0,0,0,0,0,0,0,0,0"/>
                </v:shape>
                <v:shape id="Freeform 17" o:spid="_x0000_s1035" style="position:absolute;left:8481;top:764;width:145;height:170;visibility:visible;mso-wrap-style:square;v-text-anchor:top" coordsize="181,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XTcMA&#10;AADbAAAADwAAAGRycy9kb3ducmV2LnhtbESPQWsCMRCF7wX/Qxiht5rVliKrUURQiofSrv6AYTPu&#10;LiaTNUl1/fedQ6G3Gd6b975Zrgfv1I1i6gIbmE4KUMR1sB03Bk7H3cscVMrIFl1gMvCgBOvV6GmJ&#10;pQ13/qZblRslIZxKNNDm3Jdap7olj2kSemLRziF6zLLGRtuIdwn3Ts+K4l177FgaWuxp21J9qX68&#10;Abc5fO7phK56jV9v++Z8TXp3NeZ5PGwWoDIN+d/8d/1hBV/o5Rc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HXTcMAAADbAAAADwAAAAAAAAAAAAAAAACYAgAAZHJzL2Rv&#10;d25yZXYueG1sUEsFBgAAAAAEAAQA9QAAAIgDAAAAAA==&#10;" path="m181,168r,l177,168r,-4l174,164r-4,l170,160r,-3l166,157r,-22l163,118,152,103,145,89,135,82,117,71r-4,-3l106,64r,-3l110,61r,-4l106,54r-3,l103,50r,-21l103,25r,-3l103,18r-4,l92,11r,-4l92,4,88,r,4l88,7r-3,l85,11r-7,7l78,22r,3l78,29r,21l78,54r-4,l71,54r,3l71,61r3,l74,64r-3,l67,68r-3,3l46,82,35,89r-7,14l17,118r-3,17l14,157r-4,l10,160r-3,4l3,164r,4l,168r,3l3,175r,3l7,178r,14l3,196r,14l88,189r89,21l177,196r-3,l174,192r,-14l177,178r,-3l181,171r,-3xe" fillcolor="black" stroked="f">
                  <v:path arrowok="t" o:connecttype="custom" o:connectlocs="114,110;114,108;109,108;109,103;107,103;98,67;75,46;68,42;68,40;70,37;66,36;66,32;66,19;66,19;66,16;66,15;66,15;66,12;63,12;59,5;59,5;59,2;56,2;56,5;54,5;50,12;50,12;50,15;50,15;50,16;50,19;50,19;50,32;47,36;46,40;47,40;46,42;41,46;18,67;9,103;6,103;5,108;2,108;2,110;0,110;0,112;2,117;2,129;2,129;114,138;114,129;111,117;114,115;116,112;116,110" o:connectangles="0,0,0,0,0,0,0,0,0,0,0,0,0,0,0,0,0,0,0,0,0,0,0,0,0,0,0,0,0,0,0,0,0,0,0,0,0,0,0,0,0,0,0,0,0,0,0,0,0,0,0,0,0,0,0"/>
                </v:shape>
                <v:shape id="Freeform 18" o:spid="_x0000_s1036" style="position:absolute;left:8389;top:1097;width:326;height:52;visibility:visible;mso-wrap-style:square;v-text-anchor:top" coordsize="405,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3yMsMA&#10;AADbAAAADwAAAGRycy9kb3ducmV2LnhtbERPzWrCQBC+F/oOyxR6q5sIFUldxRZbpNKDqQ8wZsds&#10;NDubZjcafXq3IHibj+93JrPe1uJIra8cK0gHCQjiwumKSwWb38+XMQgfkDXWjknBmTzMpo8PE8y0&#10;O/GajnkoRQxhn6ECE0KTSekLQxb9wDXEkdu51mKIsC2lbvEUw20th0kykhYrjg0GG/owVBzyzipY&#10;bvcmv3wvQvLXj1Zfm9f3bfdjlHp+6udvIAL14S6+uZc6zk/h/5d4gJ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3yMsMAAADbAAAADwAAAAAAAAAAAAAAAACYAgAAZHJzL2Rv&#10;d25yZXYueG1sUEsFBgAAAAAEAAQA9QAAAIgDAAAAAA==&#10;" path="m391,36r,-25l376,11,376,,32,r,11l18,11r,25l,36,,64r405,l405,36r-14,xe" fillcolor="black" stroked="f">
                  <v:path arrowok="t" o:connecttype="custom" o:connectlocs="254,24;254,7;244,7;244,0;21,0;21,7;11,7;11,24;0,24;0,42;262,42;262,24;254,24" o:connectangles="0,0,0,0,0,0,0,0,0,0,0,0,0"/>
                </v:shape>
              </v:group>
            </w:pict>
          </mc:Fallback>
        </mc:AlternateContent>
      </w:r>
      <w:r>
        <w:rPr>
          <w:noProof/>
        </w:rPr>
        <mc:AlternateContent>
          <mc:Choice Requires="wpc">
            <w:drawing>
              <wp:anchor distT="0" distB="0" distL="114300" distR="114300" simplePos="0" relativeHeight="251657216" behindDoc="1" locked="0" layoutInCell="1" allowOverlap="1" wp14:anchorId="5B4D2B63" wp14:editId="3A865E9D">
                <wp:simplePos x="0" y="0"/>
                <wp:positionH relativeFrom="column">
                  <wp:posOffset>-1086485</wp:posOffset>
                </wp:positionH>
                <wp:positionV relativeFrom="paragraph">
                  <wp:posOffset>-1042670</wp:posOffset>
                </wp:positionV>
                <wp:extent cx="8966835" cy="1264920"/>
                <wp:effectExtent l="0" t="0" r="0" b="0"/>
                <wp:wrapNone/>
                <wp:docPr id="22" name="Canvas 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41D3D136" id="Canvas 8" o:spid="_x0000_s1026" editas="canvas" style="position:absolute;margin-left:-85.55pt;margin-top:-82.1pt;width:706.05pt;height:99.6pt;z-index:-251659264" coordsize="89668,12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9668;height:12649;visibility:visible;mso-wrap-style:square">
                  <v:fill o:detectmouseclick="t"/>
                  <v:path o:connecttype="none"/>
                </v:shape>
              </v:group>
            </w:pict>
          </mc:Fallback>
        </mc:AlternateContent>
      </w:r>
    </w:p>
    <w:p w14:paraId="470C2BCD" w14:textId="77777777" w:rsidR="00FD7790" w:rsidRDefault="00FD7790">
      <w:pPr>
        <w:pStyle w:val="TitlingLine3"/>
        <w:spacing w:before="60"/>
        <w:ind w:right="0"/>
        <w:rPr>
          <w:b/>
          <w:u w:val="single"/>
        </w:rPr>
      </w:pPr>
    </w:p>
    <w:p w14:paraId="38F927F2" w14:textId="77777777" w:rsidR="001A2DBF" w:rsidRDefault="001A2DBF" w:rsidP="001A2DBF">
      <w:pPr>
        <w:pStyle w:val="TitlingLine3"/>
        <w:ind w:right="0"/>
        <w:rPr>
          <w:b/>
        </w:rPr>
      </w:pPr>
      <w:r>
        <w:rPr>
          <w:b/>
          <w:u w:val="single"/>
        </w:rPr>
        <w:t>note to applicants</w:t>
      </w:r>
      <w:r w:rsidR="00FD7790">
        <w:rPr>
          <w:b/>
        </w:rPr>
        <w:t xml:space="preserve">: </w:t>
      </w:r>
      <w:r>
        <w:rPr>
          <w:b/>
        </w:rPr>
        <w:t xml:space="preserve">it is important for you to include all relevant information about your research in this application form as your ethical approval will be based on this form.  Therefore anything not included will not be part of any ethical approval. </w:t>
      </w:r>
    </w:p>
    <w:p w14:paraId="497E4BE6" w14:textId="77777777" w:rsidR="001A2DBF" w:rsidRDefault="001A2DBF" w:rsidP="001A2DBF">
      <w:pPr>
        <w:pStyle w:val="TitlingLine3"/>
        <w:ind w:right="0"/>
        <w:rPr>
          <w:b/>
        </w:rPr>
      </w:pPr>
    </w:p>
    <w:p w14:paraId="0D32A05B" w14:textId="77777777" w:rsidR="00FD7790" w:rsidRDefault="00FD7790" w:rsidP="001A2DBF">
      <w:pPr>
        <w:pStyle w:val="TitlingLine3"/>
        <w:ind w:right="0"/>
        <w:rPr>
          <w:b/>
        </w:rPr>
      </w:pPr>
      <w:r>
        <w:rPr>
          <w:b/>
        </w:rPr>
        <w:t>You should read the Ethics Application Guidelines and have them available as you complete this form.</w:t>
      </w:r>
    </w:p>
    <w:p w14:paraId="6A3E88D1" w14:textId="77777777" w:rsidR="00FD7790" w:rsidRDefault="00FD7790" w:rsidP="005B6761">
      <w:pPr>
        <w:pStyle w:val="Heading3"/>
        <w:spacing w:before="480" w:after="240" w:line="240" w:lineRule="auto"/>
        <w:rPr>
          <w:b w:val="0"/>
          <w:sz w:val="28"/>
          <w:szCs w:val="28"/>
        </w:rPr>
      </w:pPr>
      <w:r>
        <w:rPr>
          <w:b w:val="0"/>
          <w:sz w:val="28"/>
          <w:szCs w:val="28"/>
        </w:rPr>
        <w:t>APPLICATION FORM</w:t>
      </w:r>
    </w:p>
    <w:tbl>
      <w:tblPr>
        <w:tblW w:w="0" w:type="auto"/>
        <w:tblInd w:w="52" w:type="dxa"/>
        <w:tblBorders>
          <w:top w:val="single" w:sz="4" w:space="0" w:color="auto"/>
          <w:left w:val="single" w:sz="4" w:space="0" w:color="auto"/>
          <w:bottom w:val="single" w:sz="4" w:space="0" w:color="auto"/>
          <w:right w:val="single" w:sz="4" w:space="0" w:color="auto"/>
        </w:tblBorders>
        <w:shd w:val="clear" w:color="auto" w:fill="666666"/>
        <w:tblLayout w:type="fixed"/>
        <w:tblCellMar>
          <w:top w:w="113" w:type="dxa"/>
          <w:bottom w:w="113" w:type="dxa"/>
        </w:tblCellMar>
        <w:tblLook w:val="01E0" w:firstRow="1" w:lastRow="1" w:firstColumn="1" w:lastColumn="1" w:noHBand="0" w:noVBand="0"/>
      </w:tblPr>
      <w:tblGrid>
        <w:gridCol w:w="10205"/>
      </w:tblGrid>
      <w:tr w:rsidR="00FD7790" w14:paraId="16B6B0C4" w14:textId="77777777">
        <w:tc>
          <w:tcPr>
            <w:tcW w:w="10205" w:type="dxa"/>
            <w:tcBorders>
              <w:top w:val="single" w:sz="8" w:space="0" w:color="auto"/>
              <w:left w:val="single" w:sz="8" w:space="0" w:color="auto"/>
              <w:bottom w:val="single" w:sz="8" w:space="0" w:color="auto"/>
              <w:right w:val="single" w:sz="8" w:space="0" w:color="auto"/>
            </w:tcBorders>
            <w:shd w:val="clear" w:color="auto" w:fill="666666"/>
            <w:tcMar>
              <w:top w:w="0" w:type="dxa"/>
              <w:left w:w="108" w:type="dxa"/>
              <w:bottom w:w="0" w:type="dxa"/>
              <w:right w:w="108" w:type="dxa"/>
            </w:tcMar>
            <w:vAlign w:val="center"/>
          </w:tcPr>
          <w:p w14:paraId="7C1397E2" w14:textId="77777777" w:rsidR="00FD7790" w:rsidRDefault="001A2DBF">
            <w:pPr>
              <w:tabs>
                <w:tab w:val="center" w:pos="4800"/>
              </w:tabs>
              <w:spacing w:before="100" w:after="100" w:line="240" w:lineRule="auto"/>
              <w:rPr>
                <w:b/>
                <w:color w:val="FFFFFF"/>
              </w:rPr>
            </w:pPr>
            <w:r>
              <w:rPr>
                <w:b/>
                <w:color w:val="FFFFFF"/>
              </w:rPr>
              <w:t xml:space="preserve">SECTION A </w:t>
            </w:r>
            <w:r>
              <w:rPr>
                <w:b/>
                <w:color w:val="FFFFFF"/>
              </w:rPr>
              <w:tab/>
              <w:t>APPLICATION FOR ETHICAL REVIEW: HIGH RISK</w:t>
            </w:r>
          </w:p>
        </w:tc>
      </w:tr>
    </w:tbl>
    <w:p w14:paraId="79A805D3" w14:textId="77777777" w:rsidR="00FD7790"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4606"/>
        <w:gridCol w:w="4991"/>
      </w:tblGrid>
      <w:tr w:rsidR="00FD7790" w14:paraId="4D3631B9" w14:textId="77777777">
        <w:tc>
          <w:tcPr>
            <w:tcW w:w="596"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62187CE6"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DF45974" w14:textId="77777777" w:rsidR="00FD7790" w:rsidRDefault="00FD7790">
                  <w:pPr>
                    <w:spacing w:before="100" w:after="100" w:line="240" w:lineRule="auto"/>
                    <w:jc w:val="center"/>
                    <w:rPr>
                      <w:b/>
                      <w:color w:val="FFFFFF"/>
                    </w:rPr>
                  </w:pPr>
                  <w:r>
                    <w:rPr>
                      <w:b/>
                      <w:color w:val="FFFFFF"/>
                    </w:rPr>
                    <w:t>A1</w:t>
                  </w:r>
                </w:p>
              </w:tc>
            </w:tr>
          </w:tbl>
          <w:p w14:paraId="607C6183" w14:textId="77777777" w:rsidR="00FD7790" w:rsidRDefault="00FD7790">
            <w:pPr>
              <w:rPr>
                <w:b/>
              </w:rPr>
            </w:pPr>
          </w:p>
        </w:tc>
        <w:tc>
          <w:tcPr>
            <w:tcW w:w="9597" w:type="dxa"/>
            <w:gridSpan w:val="2"/>
            <w:tcBorders>
              <w:top w:val="single" w:sz="8" w:space="0" w:color="auto"/>
              <w:left w:val="single" w:sz="2" w:space="0" w:color="auto"/>
              <w:bottom w:val="single" w:sz="2" w:space="0" w:color="auto"/>
              <w:right w:val="single" w:sz="8" w:space="0" w:color="auto"/>
            </w:tcBorders>
            <w:tcMar>
              <w:top w:w="57" w:type="dxa"/>
              <w:left w:w="57" w:type="dxa"/>
              <w:bottom w:w="57" w:type="dxa"/>
              <w:right w:w="57" w:type="dxa"/>
            </w:tcMar>
          </w:tcPr>
          <w:p w14:paraId="1EB5D641" w14:textId="77777777" w:rsidR="0043572A" w:rsidRDefault="00FD7790">
            <w:pPr>
              <w:spacing w:line="240" w:lineRule="auto"/>
              <w:rPr>
                <w:rFonts w:cs="Arial"/>
                <w:b/>
                <w:bCs/>
                <w:szCs w:val="20"/>
              </w:rPr>
            </w:pPr>
            <w:r>
              <w:rPr>
                <w:rFonts w:cs="Arial"/>
                <w:b/>
                <w:bCs/>
                <w:szCs w:val="20"/>
              </w:rPr>
              <w:t>Project Title:</w:t>
            </w:r>
            <w:r w:rsidR="008A376A">
              <w:rPr>
                <w:rFonts w:cs="Arial"/>
                <w:b/>
                <w:bCs/>
                <w:szCs w:val="20"/>
              </w:rPr>
              <w:t xml:space="preserve"> </w:t>
            </w:r>
            <w:r w:rsidR="00CD7D00">
              <w:rPr>
                <w:rFonts w:cs="Arial"/>
                <w:szCs w:val="20"/>
              </w:rPr>
              <w:t>Neural mechanisms of emotional learning</w:t>
            </w:r>
          </w:p>
          <w:p w14:paraId="40E93229" w14:textId="77777777" w:rsidR="00FD7790" w:rsidRDefault="00FD7790">
            <w:pPr>
              <w:spacing w:line="240" w:lineRule="auto"/>
              <w:rPr>
                <w:sz w:val="16"/>
                <w:szCs w:val="16"/>
              </w:rPr>
            </w:pPr>
          </w:p>
        </w:tc>
      </w:tr>
      <w:tr w:rsidR="00FD7790" w14:paraId="24D42877"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331E7673" w14:textId="77777777" w:rsidR="00FD7790" w:rsidRDefault="00FD7790">
            <w:pPr>
              <w:spacing w:line="240" w:lineRule="auto"/>
              <w:rPr>
                <w:b/>
              </w:rPr>
            </w:pPr>
          </w:p>
        </w:tc>
        <w:tc>
          <w:tcPr>
            <w:tcW w:w="4606" w:type="dxa"/>
            <w:tcBorders>
              <w:top w:val="single" w:sz="2" w:space="0" w:color="auto"/>
              <w:left w:val="single" w:sz="2" w:space="0" w:color="auto"/>
              <w:bottom w:val="single" w:sz="2" w:space="0" w:color="auto"/>
              <w:right w:val="single" w:sz="2" w:space="0" w:color="auto"/>
            </w:tcBorders>
            <w:tcMar>
              <w:top w:w="57" w:type="dxa"/>
              <w:left w:w="57" w:type="dxa"/>
              <w:bottom w:w="57" w:type="dxa"/>
              <w:right w:w="57" w:type="dxa"/>
            </w:tcMar>
          </w:tcPr>
          <w:p w14:paraId="32B2F75D" w14:textId="77777777" w:rsidR="00FD7790" w:rsidRDefault="00FD7790" w:rsidP="008E7087">
            <w:pPr>
              <w:tabs>
                <w:tab w:val="left" w:pos="1564"/>
              </w:tabs>
              <w:spacing w:line="240" w:lineRule="auto"/>
              <w:rPr>
                <w:sz w:val="16"/>
                <w:szCs w:val="16"/>
              </w:rPr>
            </w:pPr>
            <w:r>
              <w:rPr>
                <w:rFonts w:cs="Arial"/>
                <w:sz w:val="16"/>
                <w:szCs w:val="16"/>
              </w:rPr>
              <w:t xml:space="preserve">Date of Submission: </w:t>
            </w:r>
            <w:r w:rsidR="008A376A">
              <w:rPr>
                <w:rFonts w:cs="Arial"/>
                <w:sz w:val="16"/>
                <w:szCs w:val="16"/>
              </w:rPr>
              <w:t xml:space="preserve"> </w:t>
            </w:r>
            <w:r w:rsidR="00CD7D00">
              <w:rPr>
                <w:rFonts w:cs="Arial"/>
                <w:szCs w:val="20"/>
              </w:rPr>
              <w:t>29/01/18</w:t>
            </w:r>
          </w:p>
        </w:tc>
        <w:tc>
          <w:tcPr>
            <w:tcW w:w="4991"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16C87F9B" w14:textId="77777777" w:rsidR="00FD7790" w:rsidRDefault="00FD7790" w:rsidP="007452DB">
            <w:pPr>
              <w:tabs>
                <w:tab w:val="left" w:pos="1564"/>
              </w:tabs>
              <w:spacing w:line="240" w:lineRule="auto"/>
              <w:rPr>
                <w:sz w:val="16"/>
                <w:szCs w:val="16"/>
              </w:rPr>
            </w:pPr>
            <w:r>
              <w:rPr>
                <w:rFonts w:cs="Arial"/>
                <w:sz w:val="16"/>
                <w:szCs w:val="16"/>
              </w:rPr>
              <w:t xml:space="preserve">Proposed </w:t>
            </w:r>
            <w:r w:rsidR="003D3A68">
              <w:rPr>
                <w:rFonts w:cs="Arial"/>
                <w:sz w:val="16"/>
                <w:szCs w:val="16"/>
              </w:rPr>
              <w:t xml:space="preserve">Data Collection </w:t>
            </w:r>
            <w:r>
              <w:rPr>
                <w:rFonts w:cs="Arial"/>
                <w:sz w:val="16"/>
                <w:szCs w:val="16"/>
              </w:rPr>
              <w:t>Start Date:</w:t>
            </w:r>
            <w:r>
              <w:rPr>
                <w:rFonts w:cs="Arial"/>
                <w:sz w:val="16"/>
                <w:szCs w:val="16"/>
              </w:rPr>
              <w:tab/>
            </w:r>
            <w:r w:rsidR="00CD7D00">
              <w:rPr>
                <w:rFonts w:cs="Arial"/>
                <w:szCs w:val="20"/>
              </w:rPr>
              <w:t>01/0</w:t>
            </w:r>
            <w:r w:rsidR="007452DB">
              <w:rPr>
                <w:rFonts w:cs="Arial"/>
                <w:szCs w:val="20"/>
              </w:rPr>
              <w:t>2</w:t>
            </w:r>
            <w:r w:rsidR="00CD7D00">
              <w:rPr>
                <w:rFonts w:cs="Arial"/>
                <w:szCs w:val="20"/>
              </w:rPr>
              <w:t>/18</w:t>
            </w:r>
          </w:p>
        </w:tc>
      </w:tr>
      <w:tr w:rsidR="00FD7790" w14:paraId="08639A46"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7A2117D2" w14:textId="77777777" w:rsidR="00FD7790" w:rsidRDefault="00FD7790">
            <w:pPr>
              <w:spacing w:line="240" w:lineRule="auto"/>
              <w:rPr>
                <w:b/>
              </w:rPr>
            </w:pPr>
          </w:p>
        </w:tc>
        <w:tc>
          <w:tcPr>
            <w:tcW w:w="4606" w:type="dxa"/>
            <w:tcBorders>
              <w:top w:val="single" w:sz="2" w:space="0" w:color="auto"/>
              <w:left w:val="single" w:sz="2" w:space="0" w:color="auto"/>
              <w:bottom w:val="single" w:sz="2" w:space="0" w:color="auto"/>
              <w:right w:val="single" w:sz="2" w:space="0" w:color="auto"/>
            </w:tcBorders>
            <w:tcMar>
              <w:top w:w="57" w:type="dxa"/>
              <w:left w:w="57" w:type="dxa"/>
              <w:bottom w:w="57" w:type="dxa"/>
              <w:right w:w="57" w:type="dxa"/>
            </w:tcMar>
          </w:tcPr>
          <w:p w14:paraId="629BD523" w14:textId="77777777" w:rsidR="00FD7790" w:rsidRDefault="00FD7790">
            <w:pPr>
              <w:tabs>
                <w:tab w:val="left" w:pos="1564"/>
              </w:tabs>
              <w:spacing w:line="240" w:lineRule="auto"/>
              <w:rPr>
                <w:sz w:val="16"/>
                <w:szCs w:val="16"/>
              </w:rPr>
            </w:pPr>
            <w:r>
              <w:rPr>
                <w:rFonts w:cs="Arial"/>
                <w:sz w:val="16"/>
                <w:szCs w:val="16"/>
              </w:rPr>
              <w:t xml:space="preserve">UCL Ethics Project ID Number: </w:t>
            </w:r>
            <w:r w:rsidR="00CD7D00">
              <w:rPr>
                <w:rFonts w:cs="Arial"/>
                <w:szCs w:val="20"/>
              </w:rPr>
              <w:t>12707/001</w:t>
            </w:r>
          </w:p>
        </w:tc>
        <w:tc>
          <w:tcPr>
            <w:tcW w:w="4991"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0F4C97AE" w14:textId="77777777" w:rsidR="00FD7790" w:rsidRDefault="003D3A68">
            <w:pPr>
              <w:tabs>
                <w:tab w:val="left" w:pos="1564"/>
              </w:tabs>
              <w:spacing w:line="240" w:lineRule="auto"/>
              <w:rPr>
                <w:sz w:val="16"/>
                <w:szCs w:val="16"/>
              </w:rPr>
            </w:pPr>
            <w:r>
              <w:rPr>
                <w:rFonts w:cs="Arial"/>
                <w:sz w:val="16"/>
                <w:szCs w:val="16"/>
              </w:rPr>
              <w:t xml:space="preserve">Proposed Data Collection </w:t>
            </w:r>
            <w:r w:rsidR="00FD7790">
              <w:rPr>
                <w:rFonts w:cs="Arial"/>
                <w:sz w:val="16"/>
                <w:szCs w:val="16"/>
              </w:rPr>
              <w:t xml:space="preserve">End Date: </w:t>
            </w:r>
            <w:r w:rsidR="00FD7790">
              <w:rPr>
                <w:rFonts w:cs="Arial"/>
                <w:sz w:val="16"/>
                <w:szCs w:val="16"/>
              </w:rPr>
              <w:tab/>
            </w:r>
            <w:r w:rsidR="00CD7D00">
              <w:rPr>
                <w:rFonts w:cs="Arial"/>
                <w:szCs w:val="20"/>
              </w:rPr>
              <w:t>01/01/19</w:t>
            </w:r>
          </w:p>
        </w:tc>
      </w:tr>
      <w:tr w:rsidR="00FD7790" w14:paraId="13FDE01E"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70221B69" w14:textId="77777777" w:rsidR="00FD7790" w:rsidRDefault="00FD7790">
            <w:pPr>
              <w:spacing w:line="240" w:lineRule="auto"/>
              <w:rPr>
                <w:b/>
              </w:rPr>
            </w:pPr>
          </w:p>
        </w:tc>
        <w:tc>
          <w:tcPr>
            <w:tcW w:w="9597" w:type="dxa"/>
            <w:gridSpan w:val="2"/>
            <w:tcBorders>
              <w:top w:val="single" w:sz="2" w:space="0" w:color="auto"/>
              <w:left w:val="single" w:sz="2" w:space="0" w:color="auto"/>
              <w:bottom w:val="nil"/>
              <w:right w:val="single" w:sz="8" w:space="0" w:color="auto"/>
            </w:tcBorders>
            <w:tcMar>
              <w:top w:w="57" w:type="dxa"/>
              <w:left w:w="57" w:type="dxa"/>
              <w:bottom w:w="57" w:type="dxa"/>
              <w:right w:w="57" w:type="dxa"/>
            </w:tcMar>
            <w:vAlign w:val="bottom"/>
          </w:tcPr>
          <w:p w14:paraId="67827CE2" w14:textId="77777777" w:rsidR="00FD7790" w:rsidRPr="001A2DBF" w:rsidRDefault="001A2DBF">
            <w:pPr>
              <w:tabs>
                <w:tab w:val="left" w:pos="1564"/>
              </w:tabs>
              <w:spacing w:line="240" w:lineRule="auto"/>
              <w:rPr>
                <w:i/>
                <w:sz w:val="16"/>
                <w:szCs w:val="16"/>
              </w:rPr>
            </w:pPr>
            <w:r>
              <w:rPr>
                <w:rFonts w:cs="Arial"/>
                <w:b/>
                <w:bCs/>
                <w:sz w:val="16"/>
                <w:szCs w:val="16"/>
              </w:rPr>
              <w:t xml:space="preserve">Is this application for continuation of a research project that already has ethical approval?  </w:t>
            </w:r>
            <w:r>
              <w:rPr>
                <w:rFonts w:cs="Arial"/>
                <w:b/>
                <w:bCs/>
                <w:i/>
                <w:sz w:val="16"/>
                <w:szCs w:val="16"/>
              </w:rPr>
              <w:t>For example, a preliminary/pilot study has been completed and this is an application for a follow-up project? If yes, please provide the information requested below.</w:t>
            </w:r>
          </w:p>
        </w:tc>
      </w:tr>
      <w:tr w:rsidR="00FD7790" w14:paraId="57339031"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0D8B9599" w14:textId="77777777" w:rsidR="00FD7790" w:rsidRDefault="00FD7790">
            <w:pPr>
              <w:spacing w:line="240" w:lineRule="auto"/>
              <w:rPr>
                <w:b/>
              </w:rPr>
            </w:pPr>
          </w:p>
        </w:tc>
        <w:tc>
          <w:tcPr>
            <w:tcW w:w="4606" w:type="dxa"/>
            <w:tcBorders>
              <w:top w:val="nil"/>
              <w:left w:val="single" w:sz="2" w:space="0" w:color="auto"/>
              <w:bottom w:val="single" w:sz="8" w:space="0" w:color="auto"/>
              <w:right w:val="nil"/>
            </w:tcBorders>
            <w:tcMar>
              <w:top w:w="57" w:type="dxa"/>
              <w:left w:w="57" w:type="dxa"/>
              <w:bottom w:w="57" w:type="dxa"/>
              <w:right w:w="57" w:type="dxa"/>
            </w:tcMar>
          </w:tcPr>
          <w:p w14:paraId="3EF6D8FC" w14:textId="77777777" w:rsidR="00FD7790" w:rsidRDefault="001A2DBF">
            <w:pPr>
              <w:tabs>
                <w:tab w:val="left" w:pos="1564"/>
              </w:tabs>
              <w:spacing w:line="240" w:lineRule="auto"/>
              <w:rPr>
                <w:sz w:val="16"/>
                <w:szCs w:val="16"/>
              </w:rPr>
            </w:pPr>
            <w:r>
              <w:rPr>
                <w:rFonts w:cs="Arial"/>
                <w:sz w:val="16"/>
                <w:szCs w:val="16"/>
              </w:rPr>
              <w:t>Project ID for the previous study</w:t>
            </w:r>
            <w:r w:rsidR="00FD7790">
              <w:rPr>
                <w:rFonts w:cs="Arial"/>
                <w:sz w:val="16"/>
                <w:szCs w:val="16"/>
              </w:rPr>
              <w:t xml:space="preserve">: </w:t>
            </w:r>
            <w:r w:rsidR="00FD7790" w:rsidRPr="000C006E">
              <w:rPr>
                <w:rFonts w:cs="Arial"/>
                <w:szCs w:val="20"/>
              </w:rPr>
              <w:fldChar w:fldCharType="begin">
                <w:ffData>
                  <w:name w:val="Text6"/>
                  <w:enabled/>
                  <w:calcOnExit w:val="0"/>
                  <w:textInput/>
                </w:ffData>
              </w:fldChar>
            </w:r>
            <w:bookmarkStart w:id="0" w:name="Text6"/>
            <w:r w:rsidR="00FD7790">
              <w:rPr>
                <w:rFonts w:cs="Arial"/>
                <w:szCs w:val="20"/>
              </w:rPr>
              <w:instrText xml:space="preserve"> FORMTEXT </w:instrText>
            </w:r>
            <w:r w:rsidR="00FD7790" w:rsidRPr="000C006E">
              <w:rPr>
                <w:rFonts w:cs="Arial"/>
                <w:szCs w:val="20"/>
              </w:rPr>
            </w:r>
            <w:r w:rsidR="00FD7790" w:rsidRPr="000C006E">
              <w:rPr>
                <w:rFonts w:cs="Arial"/>
                <w:szCs w:val="20"/>
              </w:rPr>
              <w:fldChar w:fldCharType="separate"/>
            </w:r>
            <w:r w:rsidR="00FD7790" w:rsidRPr="000C006E">
              <w:rPr>
                <w:rFonts w:cs="Arial" w:hint="eastAsia"/>
                <w:szCs w:val="20"/>
              </w:rPr>
              <w:t> </w:t>
            </w:r>
            <w:r w:rsidR="00FD7790" w:rsidRPr="000C006E">
              <w:rPr>
                <w:rFonts w:cs="Arial" w:hint="eastAsia"/>
                <w:szCs w:val="20"/>
              </w:rPr>
              <w:t> </w:t>
            </w:r>
            <w:r w:rsidR="00FD7790" w:rsidRPr="000C006E">
              <w:rPr>
                <w:rFonts w:cs="Arial" w:hint="eastAsia"/>
                <w:szCs w:val="20"/>
              </w:rPr>
              <w:t> </w:t>
            </w:r>
            <w:r w:rsidR="00FD7790" w:rsidRPr="000C006E">
              <w:rPr>
                <w:rFonts w:cs="Arial" w:hint="eastAsia"/>
                <w:szCs w:val="20"/>
              </w:rPr>
              <w:t> </w:t>
            </w:r>
            <w:r w:rsidR="00FD7790" w:rsidRPr="000C006E">
              <w:rPr>
                <w:rFonts w:cs="Arial" w:hint="eastAsia"/>
                <w:szCs w:val="20"/>
              </w:rPr>
              <w:t> </w:t>
            </w:r>
            <w:r w:rsidR="00FD7790" w:rsidRPr="000C006E">
              <w:rPr>
                <w:rFonts w:cs="Arial"/>
                <w:szCs w:val="20"/>
              </w:rPr>
              <w:fldChar w:fldCharType="end"/>
            </w:r>
            <w:bookmarkEnd w:id="0"/>
            <w:r w:rsidR="00FD7790">
              <w:rPr>
                <w:rFonts w:cs="Arial"/>
                <w:sz w:val="16"/>
                <w:szCs w:val="16"/>
              </w:rPr>
              <w:t xml:space="preserve"> </w:t>
            </w:r>
          </w:p>
        </w:tc>
        <w:tc>
          <w:tcPr>
            <w:tcW w:w="4991" w:type="dxa"/>
            <w:tcBorders>
              <w:top w:val="nil"/>
              <w:left w:val="nil"/>
              <w:bottom w:val="single" w:sz="8" w:space="0" w:color="auto"/>
              <w:right w:val="single" w:sz="8" w:space="0" w:color="auto"/>
            </w:tcBorders>
            <w:tcMar>
              <w:top w:w="57" w:type="dxa"/>
              <w:left w:w="57" w:type="dxa"/>
              <w:bottom w:w="57" w:type="dxa"/>
              <w:right w:w="57" w:type="dxa"/>
            </w:tcMar>
          </w:tcPr>
          <w:p w14:paraId="1EEF238D" w14:textId="77777777" w:rsidR="00FD7790" w:rsidRDefault="00FD7790">
            <w:pPr>
              <w:tabs>
                <w:tab w:val="left" w:pos="1564"/>
              </w:tabs>
              <w:spacing w:line="240" w:lineRule="auto"/>
              <w:rPr>
                <w:sz w:val="16"/>
                <w:szCs w:val="16"/>
              </w:rPr>
            </w:pPr>
          </w:p>
        </w:tc>
      </w:tr>
    </w:tbl>
    <w:p w14:paraId="702F9BF0" w14:textId="77777777" w:rsidR="00FD7790"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4605"/>
        <w:gridCol w:w="4992"/>
      </w:tblGrid>
      <w:tr w:rsidR="00FD7790" w14:paraId="0F608F0D" w14:textId="77777777">
        <w:trPr>
          <w:trHeight w:val="398"/>
        </w:trPr>
        <w:tc>
          <w:tcPr>
            <w:tcW w:w="596"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472"/>
            </w:tblGrid>
            <w:tr w:rsidR="00FD7790" w14:paraId="1DBE9A57" w14:textId="77777777">
              <w:tc>
                <w:tcPr>
                  <w:tcW w:w="360" w:type="dxa"/>
                  <w:tcBorders>
                    <w:top w:val="single" w:sz="2" w:space="0" w:color="auto"/>
                    <w:left w:val="single" w:sz="2" w:space="0" w:color="auto"/>
                    <w:bottom w:val="single" w:sz="2" w:space="0" w:color="auto"/>
                    <w:right w:val="single" w:sz="2" w:space="0" w:color="auto"/>
                  </w:tcBorders>
                  <w:shd w:val="clear" w:color="auto" w:fill="666666"/>
                </w:tcPr>
                <w:p w14:paraId="6D7E34DB" w14:textId="77777777" w:rsidR="00FD7790" w:rsidRDefault="00FD7790">
                  <w:pPr>
                    <w:spacing w:before="100" w:after="100" w:line="240" w:lineRule="auto"/>
                    <w:jc w:val="center"/>
                    <w:rPr>
                      <w:b/>
                      <w:color w:val="FFFFFF"/>
                      <w:szCs w:val="20"/>
                    </w:rPr>
                  </w:pPr>
                  <w:r>
                    <w:rPr>
                      <w:b/>
                      <w:color w:val="FFFFFF"/>
                      <w:szCs w:val="20"/>
                    </w:rPr>
                    <w:t>A2</w:t>
                  </w:r>
                </w:p>
              </w:tc>
            </w:tr>
          </w:tbl>
          <w:p w14:paraId="3433BAEC" w14:textId="77777777" w:rsidR="00FD7790" w:rsidRDefault="00FD7790">
            <w:pPr>
              <w:rPr>
                <w:b/>
                <w:szCs w:val="20"/>
              </w:rPr>
            </w:pPr>
          </w:p>
        </w:tc>
        <w:tc>
          <w:tcPr>
            <w:tcW w:w="9597" w:type="dxa"/>
            <w:gridSpan w:val="2"/>
            <w:tcBorders>
              <w:top w:val="single" w:sz="8" w:space="0" w:color="auto"/>
              <w:left w:val="single" w:sz="2" w:space="0" w:color="auto"/>
              <w:bottom w:val="single" w:sz="2" w:space="0" w:color="auto"/>
              <w:right w:val="single" w:sz="8" w:space="0" w:color="auto"/>
            </w:tcBorders>
            <w:tcMar>
              <w:top w:w="57" w:type="dxa"/>
              <w:left w:w="57" w:type="dxa"/>
              <w:bottom w:w="57" w:type="dxa"/>
              <w:right w:w="57" w:type="dxa"/>
            </w:tcMar>
          </w:tcPr>
          <w:p w14:paraId="3F96B5DE" w14:textId="77777777" w:rsidR="00FD7790" w:rsidRDefault="00FD7790">
            <w:pPr>
              <w:spacing w:line="240" w:lineRule="auto"/>
              <w:rPr>
                <w:bCs/>
                <w:szCs w:val="20"/>
              </w:rPr>
            </w:pPr>
            <w:r>
              <w:rPr>
                <w:b/>
                <w:bCs/>
                <w:szCs w:val="20"/>
              </w:rPr>
              <w:t>Principal Researcher</w:t>
            </w:r>
            <w:bookmarkStart w:id="1" w:name="Text8"/>
            <w:r>
              <w:rPr>
                <w:bCs/>
                <w:szCs w:val="20"/>
              </w:rPr>
              <w:t xml:space="preserve"> </w:t>
            </w:r>
            <w:bookmarkEnd w:id="1"/>
          </w:p>
          <w:p w14:paraId="13CBE017" w14:textId="77777777" w:rsidR="00FD7790" w:rsidRDefault="00FD7790">
            <w:pPr>
              <w:spacing w:line="240" w:lineRule="auto"/>
              <w:rPr>
                <w:sz w:val="16"/>
                <w:szCs w:val="16"/>
              </w:rPr>
            </w:pPr>
            <w:r>
              <w:rPr>
                <w:i/>
                <w:color w:val="000000"/>
                <w:sz w:val="16"/>
                <w:szCs w:val="16"/>
              </w:rPr>
              <w:t>Please note that a student – undergraduate, postgraduate or research postgraduate cannot be the Principal Researcher for Ethics purposes.</w:t>
            </w:r>
          </w:p>
        </w:tc>
      </w:tr>
      <w:tr w:rsidR="00FD7790" w14:paraId="5061BEFA"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065C9E26" w14:textId="77777777" w:rsidR="00FD7790" w:rsidRDefault="00FD7790">
            <w:pPr>
              <w:spacing w:line="240" w:lineRule="auto"/>
              <w:rPr>
                <w:b/>
                <w:szCs w:val="20"/>
              </w:rPr>
            </w:pPr>
          </w:p>
        </w:tc>
        <w:tc>
          <w:tcPr>
            <w:tcW w:w="4605" w:type="dxa"/>
            <w:tcBorders>
              <w:top w:val="single" w:sz="2" w:space="0" w:color="auto"/>
              <w:left w:val="single" w:sz="2" w:space="0" w:color="auto"/>
              <w:bottom w:val="single" w:sz="2" w:space="0" w:color="auto"/>
              <w:right w:val="single" w:sz="2" w:space="0" w:color="auto"/>
            </w:tcBorders>
            <w:tcMar>
              <w:top w:w="57" w:type="dxa"/>
              <w:left w:w="57" w:type="dxa"/>
              <w:bottom w:w="57" w:type="dxa"/>
              <w:right w:w="57" w:type="dxa"/>
            </w:tcMar>
          </w:tcPr>
          <w:p w14:paraId="2A2BC2AA" w14:textId="77777777" w:rsidR="00FD7790" w:rsidRPr="00EA7416" w:rsidRDefault="00FD7790">
            <w:pPr>
              <w:tabs>
                <w:tab w:val="left" w:pos="852"/>
              </w:tabs>
              <w:spacing w:line="240" w:lineRule="auto"/>
              <w:rPr>
                <w:sz w:val="16"/>
                <w:szCs w:val="16"/>
              </w:rPr>
            </w:pPr>
            <w:r w:rsidRPr="00EA7416">
              <w:rPr>
                <w:rFonts w:cs="Arial"/>
                <w:sz w:val="16"/>
                <w:szCs w:val="16"/>
              </w:rPr>
              <w:t xml:space="preserve">Full Name: </w:t>
            </w:r>
            <w:r w:rsidRPr="00EA7416">
              <w:rPr>
                <w:rFonts w:cs="Arial"/>
                <w:sz w:val="16"/>
                <w:szCs w:val="16"/>
              </w:rPr>
              <w:tab/>
            </w:r>
            <w:r w:rsidR="007452DB" w:rsidRPr="007452DB">
              <w:rPr>
                <w:rFonts w:cs="Arial"/>
                <w:szCs w:val="20"/>
              </w:rPr>
              <w:t xml:space="preserve">Professor </w:t>
            </w:r>
            <w:r w:rsidR="00CD7D00">
              <w:rPr>
                <w:rFonts w:cs="Arial"/>
                <w:szCs w:val="20"/>
              </w:rPr>
              <w:t>Ray Dolan</w:t>
            </w:r>
            <w:r w:rsidRPr="00EA7416">
              <w:rPr>
                <w:rFonts w:cs="Arial"/>
                <w:sz w:val="16"/>
                <w:szCs w:val="16"/>
              </w:rPr>
              <w:t xml:space="preserve"> </w:t>
            </w:r>
          </w:p>
        </w:tc>
        <w:tc>
          <w:tcPr>
            <w:tcW w:w="4992"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6BD7C9B3" w14:textId="77777777" w:rsidR="00FD7790" w:rsidRPr="00EA7416" w:rsidRDefault="00FD7790">
            <w:pPr>
              <w:tabs>
                <w:tab w:val="left" w:pos="1057"/>
              </w:tabs>
              <w:spacing w:line="240" w:lineRule="auto"/>
              <w:rPr>
                <w:sz w:val="16"/>
                <w:szCs w:val="16"/>
              </w:rPr>
            </w:pPr>
            <w:r w:rsidRPr="00EA7416">
              <w:rPr>
                <w:rFonts w:cs="Arial"/>
                <w:sz w:val="16"/>
                <w:szCs w:val="16"/>
              </w:rPr>
              <w:t>Position Held:</w:t>
            </w:r>
            <w:r w:rsidRPr="00EA7416">
              <w:rPr>
                <w:rFonts w:cs="Arial"/>
                <w:sz w:val="16"/>
                <w:szCs w:val="16"/>
              </w:rPr>
              <w:tab/>
            </w:r>
            <w:r w:rsidR="00CD7D00">
              <w:rPr>
                <w:rFonts w:cs="Arial"/>
                <w:szCs w:val="20"/>
              </w:rPr>
              <w:t>Mary Kinross Chair of Neuropsychiatry</w:t>
            </w:r>
          </w:p>
        </w:tc>
      </w:tr>
      <w:tr w:rsidR="00FD7790" w14:paraId="5E044CAC"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50E86CD6" w14:textId="77777777" w:rsidR="00FD7790" w:rsidRDefault="00FD7790">
            <w:pPr>
              <w:spacing w:line="240" w:lineRule="auto"/>
              <w:rPr>
                <w:b/>
                <w:szCs w:val="20"/>
              </w:rPr>
            </w:pPr>
          </w:p>
        </w:tc>
        <w:tc>
          <w:tcPr>
            <w:tcW w:w="4605" w:type="dxa"/>
            <w:vMerge w:val="restart"/>
            <w:tcBorders>
              <w:top w:val="single" w:sz="2" w:space="0" w:color="auto"/>
              <w:left w:val="single" w:sz="2" w:space="0" w:color="auto"/>
              <w:bottom w:val="single" w:sz="2" w:space="0" w:color="auto"/>
              <w:right w:val="single" w:sz="2" w:space="0" w:color="auto"/>
            </w:tcBorders>
            <w:tcMar>
              <w:top w:w="57" w:type="dxa"/>
              <w:left w:w="57" w:type="dxa"/>
              <w:bottom w:w="57" w:type="dxa"/>
              <w:right w:w="57" w:type="dxa"/>
            </w:tcMar>
          </w:tcPr>
          <w:p w14:paraId="7FA43CC8" w14:textId="77777777" w:rsidR="00CD7D00" w:rsidRDefault="006E5609" w:rsidP="00CD7D00">
            <w:pPr>
              <w:tabs>
                <w:tab w:val="left" w:pos="852"/>
              </w:tabs>
              <w:spacing w:line="240" w:lineRule="auto"/>
              <w:rPr>
                <w:rFonts w:cs="Arial"/>
                <w:sz w:val="16"/>
                <w:szCs w:val="16"/>
              </w:rPr>
            </w:pPr>
            <w:r>
              <w:rPr>
                <w:rFonts w:cs="Arial"/>
                <w:sz w:val="16"/>
                <w:szCs w:val="16"/>
              </w:rPr>
              <w:t xml:space="preserve">Name and </w:t>
            </w:r>
            <w:r w:rsidR="00FD7790" w:rsidRPr="00EA7416">
              <w:rPr>
                <w:rFonts w:cs="Arial"/>
                <w:sz w:val="16"/>
                <w:szCs w:val="16"/>
              </w:rPr>
              <w:t>Address</w:t>
            </w:r>
            <w:r>
              <w:rPr>
                <w:rFonts w:cs="Arial"/>
                <w:sz w:val="16"/>
                <w:szCs w:val="16"/>
              </w:rPr>
              <w:t xml:space="preserve"> of Department</w:t>
            </w:r>
            <w:r w:rsidR="00FD7790" w:rsidRPr="00EA7416">
              <w:rPr>
                <w:rFonts w:cs="Arial"/>
                <w:sz w:val="16"/>
                <w:szCs w:val="16"/>
              </w:rPr>
              <w:t xml:space="preserve">: </w:t>
            </w:r>
            <w:r w:rsidR="00FD7790" w:rsidRPr="00EA7416">
              <w:rPr>
                <w:rFonts w:cs="Arial"/>
                <w:sz w:val="16"/>
                <w:szCs w:val="16"/>
              </w:rPr>
              <w:tab/>
            </w:r>
          </w:p>
          <w:p w14:paraId="5ABCCC33" w14:textId="77777777" w:rsidR="00CD7D00" w:rsidRPr="00CD7D00" w:rsidRDefault="00CD7D00" w:rsidP="00CD7D00">
            <w:pPr>
              <w:tabs>
                <w:tab w:val="left" w:pos="852"/>
              </w:tabs>
              <w:spacing w:line="240" w:lineRule="auto"/>
              <w:rPr>
                <w:rFonts w:cs="Arial"/>
                <w:szCs w:val="20"/>
              </w:rPr>
            </w:pPr>
            <w:r w:rsidRPr="00CD7D00">
              <w:rPr>
                <w:rFonts w:cs="Arial"/>
                <w:szCs w:val="20"/>
              </w:rPr>
              <w:t xml:space="preserve">Max Planck UCL Centre for Computational </w:t>
            </w:r>
          </w:p>
          <w:p w14:paraId="17F2B0FF" w14:textId="77777777" w:rsidR="00CD7D00" w:rsidRPr="00CD7D00" w:rsidRDefault="00CD7D00" w:rsidP="00CD7D00">
            <w:pPr>
              <w:tabs>
                <w:tab w:val="left" w:pos="852"/>
              </w:tabs>
              <w:spacing w:line="240" w:lineRule="auto"/>
              <w:rPr>
                <w:rFonts w:cs="Arial"/>
                <w:szCs w:val="20"/>
              </w:rPr>
            </w:pPr>
            <w:r w:rsidRPr="00CD7D00">
              <w:rPr>
                <w:rFonts w:cs="Arial"/>
                <w:szCs w:val="20"/>
              </w:rPr>
              <w:t xml:space="preserve">Psychiatry and Ageing Research, 10-12 Russell </w:t>
            </w:r>
          </w:p>
          <w:p w14:paraId="547CF2C3" w14:textId="77777777" w:rsidR="00FD7790" w:rsidRPr="00EA7416" w:rsidRDefault="00CD7D00" w:rsidP="00CD7D00">
            <w:pPr>
              <w:tabs>
                <w:tab w:val="left" w:pos="852"/>
              </w:tabs>
              <w:spacing w:line="240" w:lineRule="auto"/>
              <w:rPr>
                <w:sz w:val="16"/>
                <w:szCs w:val="16"/>
              </w:rPr>
            </w:pPr>
            <w:r w:rsidRPr="00CD7D00">
              <w:rPr>
                <w:rFonts w:cs="Arial"/>
                <w:szCs w:val="20"/>
              </w:rPr>
              <w:t>Square, London, WC1B 5EH</w:t>
            </w:r>
          </w:p>
        </w:tc>
        <w:tc>
          <w:tcPr>
            <w:tcW w:w="4992" w:type="dxa"/>
            <w:tcBorders>
              <w:top w:val="single" w:sz="2" w:space="0" w:color="auto"/>
              <w:left w:val="single" w:sz="2" w:space="0" w:color="auto"/>
              <w:bottom w:val="single" w:sz="2" w:space="0" w:color="auto"/>
              <w:right w:val="single" w:sz="8" w:space="0" w:color="auto"/>
            </w:tcBorders>
          </w:tcPr>
          <w:p w14:paraId="587A11A8" w14:textId="77777777" w:rsidR="00FD7790" w:rsidRPr="00EA7416" w:rsidRDefault="00FD7790">
            <w:pPr>
              <w:tabs>
                <w:tab w:val="left" w:pos="1020"/>
              </w:tabs>
              <w:spacing w:line="240" w:lineRule="auto"/>
              <w:ind w:left="-30"/>
              <w:rPr>
                <w:sz w:val="16"/>
                <w:szCs w:val="16"/>
              </w:rPr>
            </w:pPr>
            <w:r w:rsidRPr="00EA7416">
              <w:rPr>
                <w:sz w:val="16"/>
                <w:szCs w:val="16"/>
              </w:rPr>
              <w:t xml:space="preserve">Email: </w:t>
            </w:r>
            <w:r w:rsidRPr="00EA7416">
              <w:rPr>
                <w:sz w:val="16"/>
                <w:szCs w:val="16"/>
              </w:rPr>
              <w:tab/>
            </w:r>
            <w:r w:rsidR="00CD7D00" w:rsidRPr="00CD7D00">
              <w:rPr>
                <w:rFonts w:cs="Arial"/>
                <w:szCs w:val="20"/>
              </w:rPr>
              <w:t>r.dolan@ucl.ac.uk</w:t>
            </w:r>
          </w:p>
        </w:tc>
      </w:tr>
      <w:tr w:rsidR="00FD7790" w14:paraId="77F7D7E4"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65FE38E0" w14:textId="77777777" w:rsidR="00FD7790" w:rsidRDefault="00FD7790">
            <w:pPr>
              <w:spacing w:line="240" w:lineRule="auto"/>
              <w:rPr>
                <w:b/>
                <w:szCs w:val="20"/>
              </w:rPr>
            </w:pPr>
          </w:p>
        </w:tc>
        <w:tc>
          <w:tcPr>
            <w:tcW w:w="0" w:type="auto"/>
            <w:vMerge/>
            <w:tcBorders>
              <w:top w:val="single" w:sz="2" w:space="0" w:color="auto"/>
              <w:left w:val="single" w:sz="2" w:space="0" w:color="auto"/>
              <w:bottom w:val="single" w:sz="2" w:space="0" w:color="auto"/>
              <w:right w:val="single" w:sz="2" w:space="0" w:color="auto"/>
            </w:tcBorders>
            <w:vAlign w:val="center"/>
          </w:tcPr>
          <w:p w14:paraId="64D8D3C5" w14:textId="77777777" w:rsidR="00FD7790" w:rsidRPr="00EA7416" w:rsidRDefault="00FD7790">
            <w:pPr>
              <w:spacing w:line="240" w:lineRule="auto"/>
              <w:rPr>
                <w:sz w:val="16"/>
                <w:szCs w:val="16"/>
              </w:rPr>
            </w:pPr>
          </w:p>
        </w:tc>
        <w:tc>
          <w:tcPr>
            <w:tcW w:w="4992"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6D412A12" w14:textId="77777777" w:rsidR="00FD7790" w:rsidRPr="00EA7416" w:rsidRDefault="00FD7790">
            <w:pPr>
              <w:tabs>
                <w:tab w:val="left" w:pos="1057"/>
              </w:tabs>
              <w:spacing w:line="240" w:lineRule="auto"/>
              <w:rPr>
                <w:sz w:val="16"/>
                <w:szCs w:val="16"/>
              </w:rPr>
            </w:pPr>
            <w:r w:rsidRPr="00EA7416">
              <w:rPr>
                <w:sz w:val="16"/>
                <w:szCs w:val="16"/>
              </w:rPr>
              <w:t xml:space="preserve">Telephone: </w:t>
            </w:r>
            <w:r w:rsidRPr="00EA7416">
              <w:rPr>
                <w:sz w:val="16"/>
                <w:szCs w:val="16"/>
              </w:rPr>
              <w:tab/>
            </w:r>
            <w:r w:rsidR="00CD7D00" w:rsidRPr="00CD7D00">
              <w:rPr>
                <w:rFonts w:cs="Arial"/>
                <w:szCs w:val="20"/>
              </w:rPr>
              <w:t>020 3108 7538</w:t>
            </w:r>
          </w:p>
        </w:tc>
      </w:tr>
      <w:tr w:rsidR="00FD7790" w14:paraId="18F994EC" w14:textId="77777777" w:rsidTr="005B6761">
        <w:tc>
          <w:tcPr>
            <w:tcW w:w="0" w:type="auto"/>
            <w:vMerge/>
            <w:tcBorders>
              <w:top w:val="single" w:sz="8" w:space="0" w:color="auto"/>
              <w:left w:val="single" w:sz="8" w:space="0" w:color="auto"/>
              <w:bottom w:val="single" w:sz="8" w:space="0" w:color="auto"/>
              <w:right w:val="single" w:sz="2" w:space="0" w:color="auto"/>
            </w:tcBorders>
            <w:vAlign w:val="center"/>
          </w:tcPr>
          <w:p w14:paraId="7A2240A2" w14:textId="77777777" w:rsidR="00FD7790" w:rsidRDefault="00FD7790">
            <w:pPr>
              <w:spacing w:line="240" w:lineRule="auto"/>
              <w:rPr>
                <w:b/>
                <w:szCs w:val="20"/>
              </w:rPr>
            </w:pPr>
          </w:p>
        </w:tc>
        <w:tc>
          <w:tcPr>
            <w:tcW w:w="0" w:type="auto"/>
            <w:vMerge/>
            <w:tcBorders>
              <w:top w:val="single" w:sz="2" w:space="0" w:color="auto"/>
              <w:left w:val="single" w:sz="2" w:space="0" w:color="auto"/>
              <w:bottom w:val="single" w:sz="2" w:space="0" w:color="auto"/>
              <w:right w:val="single" w:sz="2" w:space="0" w:color="auto"/>
            </w:tcBorders>
            <w:vAlign w:val="center"/>
          </w:tcPr>
          <w:p w14:paraId="0F167BF8" w14:textId="77777777" w:rsidR="00FD7790" w:rsidRPr="00EA7416" w:rsidRDefault="00FD7790">
            <w:pPr>
              <w:spacing w:line="240" w:lineRule="auto"/>
              <w:rPr>
                <w:sz w:val="16"/>
                <w:szCs w:val="16"/>
              </w:rPr>
            </w:pPr>
          </w:p>
        </w:tc>
        <w:tc>
          <w:tcPr>
            <w:tcW w:w="4992"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6C9E88F8" w14:textId="77777777" w:rsidR="00FD7790" w:rsidRPr="00EA7416" w:rsidRDefault="00FD7790">
            <w:pPr>
              <w:tabs>
                <w:tab w:val="left" w:pos="1057"/>
              </w:tabs>
              <w:spacing w:line="240" w:lineRule="auto"/>
              <w:rPr>
                <w:sz w:val="16"/>
                <w:szCs w:val="16"/>
              </w:rPr>
            </w:pPr>
            <w:r w:rsidRPr="00EA7416">
              <w:rPr>
                <w:sz w:val="16"/>
                <w:szCs w:val="16"/>
              </w:rPr>
              <w:t xml:space="preserve">Fax: </w:t>
            </w:r>
            <w:r w:rsidRPr="00EA7416">
              <w:rPr>
                <w:sz w:val="16"/>
                <w:szCs w:val="16"/>
              </w:rPr>
              <w:tab/>
            </w:r>
            <w:r w:rsidR="00CD7D00" w:rsidRPr="00CD7D00">
              <w:rPr>
                <w:rFonts w:cs="Arial"/>
                <w:szCs w:val="20"/>
              </w:rPr>
              <w:t>020 7813 1445</w:t>
            </w:r>
          </w:p>
        </w:tc>
      </w:tr>
      <w:tr w:rsidR="00FD7790" w14:paraId="35615A82" w14:textId="77777777" w:rsidTr="00FD6DCC">
        <w:trPr>
          <w:trHeight w:val="1019"/>
        </w:trPr>
        <w:tc>
          <w:tcPr>
            <w:tcW w:w="0" w:type="auto"/>
            <w:vMerge/>
            <w:tcBorders>
              <w:top w:val="single" w:sz="8" w:space="0" w:color="auto"/>
              <w:left w:val="single" w:sz="8" w:space="0" w:color="auto"/>
              <w:bottom w:val="single" w:sz="8" w:space="0" w:color="auto"/>
              <w:right w:val="single" w:sz="2" w:space="0" w:color="auto"/>
            </w:tcBorders>
            <w:vAlign w:val="center"/>
          </w:tcPr>
          <w:p w14:paraId="39D2DAE8" w14:textId="77777777" w:rsidR="00FD7790" w:rsidRDefault="00FD7790">
            <w:pPr>
              <w:spacing w:line="240" w:lineRule="auto"/>
              <w:rPr>
                <w:b/>
                <w:szCs w:val="20"/>
              </w:rPr>
            </w:pPr>
          </w:p>
        </w:tc>
        <w:tc>
          <w:tcPr>
            <w:tcW w:w="9597" w:type="dxa"/>
            <w:gridSpan w:val="2"/>
            <w:tcBorders>
              <w:top w:val="single" w:sz="2" w:space="0" w:color="auto"/>
              <w:left w:val="single" w:sz="2" w:space="0" w:color="auto"/>
              <w:bottom w:val="single" w:sz="8" w:space="0" w:color="auto"/>
              <w:right w:val="single" w:sz="8" w:space="0" w:color="auto"/>
            </w:tcBorders>
            <w:tcMar>
              <w:top w:w="108" w:type="dxa"/>
              <w:left w:w="108" w:type="dxa"/>
              <w:bottom w:w="108" w:type="dxa"/>
              <w:right w:w="284" w:type="dxa"/>
            </w:tcMar>
          </w:tcPr>
          <w:p w14:paraId="6924C075" w14:textId="77777777" w:rsidR="00FD7790" w:rsidRDefault="00FD7790">
            <w:pPr>
              <w:spacing w:before="100" w:beforeAutospacing="1" w:after="100" w:afterAutospacing="1" w:line="240" w:lineRule="auto"/>
              <w:rPr>
                <w:rFonts w:cs="Arial"/>
                <w:b/>
                <w:szCs w:val="20"/>
              </w:rPr>
            </w:pPr>
            <w:r>
              <w:rPr>
                <w:rFonts w:cs="Arial"/>
                <w:b/>
                <w:szCs w:val="20"/>
              </w:rPr>
              <w:t xml:space="preserve">Declaration To be Signed by the Principal Researcher </w:t>
            </w:r>
          </w:p>
          <w:p w14:paraId="41F841F6" w14:textId="77777777" w:rsidR="00FD7790" w:rsidRDefault="00FD7790" w:rsidP="00EA7416">
            <w:pPr>
              <w:numPr>
                <w:ilvl w:val="0"/>
                <w:numId w:val="2"/>
              </w:numPr>
              <w:tabs>
                <w:tab w:val="clear" w:pos="819"/>
              </w:tabs>
              <w:spacing w:before="40" w:after="100" w:afterAutospacing="1" w:line="240" w:lineRule="auto"/>
              <w:ind w:left="309" w:hanging="181"/>
              <w:rPr>
                <w:rFonts w:cs="Arial"/>
                <w:bCs/>
                <w:iCs/>
                <w:sz w:val="18"/>
                <w:szCs w:val="18"/>
              </w:rPr>
            </w:pPr>
            <w:r>
              <w:rPr>
                <w:rFonts w:cs="Arial"/>
                <w:bCs/>
                <w:iCs/>
                <w:sz w:val="18"/>
                <w:szCs w:val="18"/>
              </w:rPr>
              <w:t xml:space="preserve">I have met with and advised the student on the ethical aspects of this project design </w:t>
            </w:r>
            <w:r>
              <w:rPr>
                <w:rFonts w:cs="Arial"/>
                <w:bCs/>
                <w:i/>
                <w:sz w:val="18"/>
                <w:szCs w:val="18"/>
              </w:rPr>
              <w:t>(applicable only if the Principal Researcher is not also the Applicant).</w:t>
            </w:r>
          </w:p>
          <w:p w14:paraId="6C076510" w14:textId="77777777" w:rsidR="00FD7790" w:rsidRDefault="00A126AE" w:rsidP="00EA7416">
            <w:pPr>
              <w:numPr>
                <w:ilvl w:val="0"/>
                <w:numId w:val="2"/>
              </w:numPr>
              <w:tabs>
                <w:tab w:val="clear" w:pos="819"/>
              </w:tabs>
              <w:spacing w:before="40" w:after="100" w:afterAutospacing="1" w:line="240" w:lineRule="auto"/>
              <w:ind w:left="309" w:hanging="181"/>
              <w:rPr>
                <w:sz w:val="18"/>
                <w:szCs w:val="18"/>
              </w:rPr>
            </w:pPr>
            <w:r w:rsidRPr="000D3E6F">
              <w:rPr>
                <w:rFonts w:cs="Arial"/>
                <w:bCs/>
                <w:iCs/>
                <w:sz w:val="18"/>
                <w:szCs w:val="18"/>
              </w:rPr>
              <w:t xml:space="preserve">I understand that it is </w:t>
            </w:r>
            <w:r w:rsidR="00FD7790" w:rsidRPr="000D3E6F">
              <w:rPr>
                <w:rFonts w:cs="Arial"/>
                <w:bCs/>
                <w:iCs/>
                <w:sz w:val="18"/>
                <w:szCs w:val="18"/>
              </w:rPr>
              <w:t xml:space="preserve">a </w:t>
            </w:r>
            <w:r w:rsidRPr="000D3E6F">
              <w:rPr>
                <w:rFonts w:cs="Arial"/>
                <w:bCs/>
                <w:iCs/>
                <w:sz w:val="18"/>
                <w:szCs w:val="18"/>
              </w:rPr>
              <w:t xml:space="preserve">UCL requirement </w:t>
            </w:r>
            <w:r w:rsidR="00FD7790" w:rsidRPr="000D3E6F">
              <w:rPr>
                <w:rFonts w:cs="Arial"/>
                <w:bCs/>
                <w:iCs/>
                <w:sz w:val="18"/>
                <w:szCs w:val="18"/>
              </w:rPr>
              <w:t xml:space="preserve">for both students &amp; staff researchers to undergo </w:t>
            </w:r>
            <w:r w:rsidR="00FE6B09">
              <w:rPr>
                <w:rFonts w:cs="Arial"/>
                <w:bCs/>
                <w:iCs/>
                <w:sz w:val="18"/>
                <w:szCs w:val="18"/>
              </w:rPr>
              <w:t>Disclosure and Barring Service (DBS) Checks</w:t>
            </w:r>
            <w:r w:rsidR="00FD7790" w:rsidRPr="000D3E6F">
              <w:rPr>
                <w:rFonts w:cs="Arial"/>
                <w:bCs/>
                <w:iCs/>
                <w:sz w:val="18"/>
                <w:szCs w:val="18"/>
              </w:rPr>
              <w:t xml:space="preserve"> when </w:t>
            </w:r>
            <w:r w:rsidRPr="000D3E6F">
              <w:rPr>
                <w:rFonts w:cs="Arial"/>
                <w:bCs/>
                <w:iCs/>
                <w:sz w:val="18"/>
                <w:szCs w:val="18"/>
              </w:rPr>
              <w:t>working in controlled or regulated activity</w:t>
            </w:r>
            <w:r w:rsidR="00FD7790" w:rsidRPr="000D3E6F">
              <w:rPr>
                <w:rFonts w:cs="Arial"/>
                <w:bCs/>
                <w:iCs/>
                <w:sz w:val="18"/>
                <w:szCs w:val="18"/>
              </w:rPr>
              <w:t xml:space="preserve"> with children</w:t>
            </w:r>
            <w:r w:rsidRPr="000D3E6F">
              <w:rPr>
                <w:rFonts w:cs="Arial"/>
                <w:bCs/>
                <w:iCs/>
                <w:sz w:val="18"/>
                <w:szCs w:val="18"/>
              </w:rPr>
              <w:t>, young people</w:t>
            </w:r>
            <w:r w:rsidR="00FD7790" w:rsidRPr="000D3E6F">
              <w:rPr>
                <w:rFonts w:cs="Arial"/>
                <w:bCs/>
                <w:iCs/>
                <w:sz w:val="18"/>
                <w:szCs w:val="18"/>
              </w:rPr>
              <w:t xml:space="preserve"> or vulnerable adults. The required </w:t>
            </w:r>
            <w:r w:rsidR="00FE6B09">
              <w:rPr>
                <w:rFonts w:cs="Arial"/>
                <w:bCs/>
                <w:iCs/>
                <w:sz w:val="18"/>
                <w:szCs w:val="18"/>
              </w:rPr>
              <w:t xml:space="preserve">DBS </w:t>
            </w:r>
            <w:r w:rsidR="00FD7790" w:rsidRPr="000D3E6F">
              <w:rPr>
                <w:rFonts w:cs="Arial"/>
                <w:bCs/>
                <w:iCs/>
                <w:sz w:val="18"/>
                <w:szCs w:val="18"/>
              </w:rPr>
              <w:t>Check Disclosure Number(s) is:</w:t>
            </w:r>
            <w:r w:rsidR="00FD7790">
              <w:rPr>
                <w:rFonts w:cs="Arial"/>
                <w:bCs/>
                <w:iCs/>
                <w:sz w:val="18"/>
                <w:szCs w:val="18"/>
              </w:rPr>
              <w:t xml:space="preserve"> </w:t>
            </w:r>
            <w:r w:rsidR="00CD7D00">
              <w:rPr>
                <w:rFonts w:cs="Arial"/>
                <w:szCs w:val="20"/>
              </w:rPr>
              <w:t>NA</w:t>
            </w:r>
            <w:r w:rsidR="00FD7790">
              <w:rPr>
                <w:rFonts w:cs="Arial"/>
                <w:bCs/>
                <w:iCs/>
                <w:sz w:val="18"/>
                <w:szCs w:val="18"/>
              </w:rPr>
              <w:t xml:space="preserve">   </w:t>
            </w:r>
          </w:p>
          <w:p w14:paraId="72BD09D3" w14:textId="77777777" w:rsidR="00FD7790" w:rsidRDefault="00FD7790" w:rsidP="00EA7416">
            <w:pPr>
              <w:numPr>
                <w:ilvl w:val="0"/>
                <w:numId w:val="2"/>
              </w:numPr>
              <w:tabs>
                <w:tab w:val="clear" w:pos="819"/>
              </w:tabs>
              <w:spacing w:before="40" w:after="100" w:afterAutospacing="1" w:line="240" w:lineRule="auto"/>
              <w:ind w:left="309" w:hanging="181"/>
              <w:rPr>
                <w:rFonts w:cs="Arial"/>
                <w:bCs/>
                <w:iCs/>
                <w:sz w:val="18"/>
                <w:szCs w:val="18"/>
              </w:rPr>
            </w:pPr>
            <w:r>
              <w:rPr>
                <w:rFonts w:cs="Arial"/>
                <w:bCs/>
                <w:iCs/>
                <w:sz w:val="18"/>
                <w:szCs w:val="18"/>
              </w:rPr>
              <w:t xml:space="preserve">I have obtained approval from the UCL Data Protection Officer stating that the research project is compliant with the Data Protection Act 1998. My Data Protection Registration Number is: </w:t>
            </w:r>
            <w:r w:rsidR="00B65E99">
              <w:rPr>
                <w:rFonts w:cs="Arial"/>
                <w:szCs w:val="20"/>
              </w:rPr>
              <w:t>TBC</w:t>
            </w:r>
            <w:r>
              <w:rPr>
                <w:rFonts w:cs="Arial"/>
                <w:bCs/>
                <w:iCs/>
                <w:sz w:val="18"/>
                <w:szCs w:val="18"/>
              </w:rPr>
              <w:t xml:space="preserve"> </w:t>
            </w:r>
          </w:p>
          <w:p w14:paraId="592EDCF6" w14:textId="77777777" w:rsidR="00FD7790" w:rsidRDefault="00FD7790" w:rsidP="00EA7416">
            <w:pPr>
              <w:numPr>
                <w:ilvl w:val="0"/>
                <w:numId w:val="2"/>
              </w:numPr>
              <w:tabs>
                <w:tab w:val="clear" w:pos="819"/>
              </w:tabs>
              <w:spacing w:before="40" w:after="100" w:afterAutospacing="1" w:line="240" w:lineRule="auto"/>
              <w:ind w:left="309" w:hanging="181"/>
              <w:rPr>
                <w:rFonts w:cs="Arial"/>
                <w:bCs/>
                <w:iCs/>
                <w:sz w:val="18"/>
                <w:szCs w:val="18"/>
              </w:rPr>
            </w:pPr>
            <w:r>
              <w:rPr>
                <w:rFonts w:cs="Arial"/>
                <w:bCs/>
                <w:iCs/>
                <w:sz w:val="18"/>
                <w:szCs w:val="18"/>
              </w:rPr>
              <w:t>I am satisfied that the research complies with current professional, departmental and university guidelines including UCL’s Risk Assessment Procedures</w:t>
            </w:r>
            <w:r>
              <w:rPr>
                <w:rFonts w:cs="Arial"/>
                <w:bCs/>
                <w:iCs/>
                <w:noProof/>
                <w:sz w:val="18"/>
                <w:szCs w:val="18"/>
              </w:rPr>
              <w:t xml:space="preserve"> and insurance arrangements.</w:t>
            </w:r>
          </w:p>
          <w:p w14:paraId="75DFA633" w14:textId="77777777" w:rsidR="00FD7790" w:rsidRDefault="00FD7790" w:rsidP="00EA7416">
            <w:pPr>
              <w:numPr>
                <w:ilvl w:val="0"/>
                <w:numId w:val="2"/>
              </w:numPr>
              <w:tabs>
                <w:tab w:val="clear" w:pos="819"/>
              </w:tabs>
              <w:spacing w:before="40" w:after="100" w:afterAutospacing="1" w:line="240" w:lineRule="auto"/>
              <w:ind w:left="309" w:hanging="181"/>
              <w:rPr>
                <w:rFonts w:cs="Arial"/>
                <w:bCs/>
                <w:iCs/>
                <w:sz w:val="18"/>
                <w:szCs w:val="18"/>
              </w:rPr>
            </w:pPr>
            <w:r>
              <w:rPr>
                <w:rFonts w:cs="Arial"/>
                <w:bCs/>
                <w:iCs/>
                <w:sz w:val="18"/>
                <w:szCs w:val="18"/>
              </w:rPr>
              <w:t>I undertake to complete and submit the ‘Continuing Review Approval Form’ on an annual basis to the</w:t>
            </w:r>
            <w:r>
              <w:rPr>
                <w:rFonts w:cs="Arial"/>
                <w:sz w:val="18"/>
                <w:szCs w:val="18"/>
              </w:rPr>
              <w:t xml:space="preserve"> </w:t>
            </w:r>
            <w:r>
              <w:rPr>
                <w:rFonts w:cs="Arial"/>
                <w:bCs/>
                <w:sz w:val="18"/>
                <w:szCs w:val="18"/>
              </w:rPr>
              <w:t>UCL Research Ethics Committee.</w:t>
            </w:r>
          </w:p>
          <w:p w14:paraId="1FF7F4C1" w14:textId="77777777" w:rsidR="00FD7790" w:rsidRDefault="00FD7790" w:rsidP="00EA7416">
            <w:pPr>
              <w:numPr>
                <w:ilvl w:val="0"/>
                <w:numId w:val="2"/>
              </w:numPr>
              <w:tabs>
                <w:tab w:val="clear" w:pos="819"/>
              </w:tabs>
              <w:spacing w:before="40" w:after="100" w:afterAutospacing="1" w:line="240" w:lineRule="auto"/>
              <w:ind w:left="309" w:hanging="181"/>
              <w:rPr>
                <w:rFonts w:cs="Arial"/>
                <w:bCs/>
                <w:iCs/>
                <w:sz w:val="18"/>
                <w:szCs w:val="18"/>
              </w:rPr>
            </w:pPr>
            <w:r>
              <w:rPr>
                <w:rFonts w:cs="Arial"/>
                <w:bCs/>
                <w:iCs/>
                <w:sz w:val="18"/>
                <w:szCs w:val="18"/>
              </w:rPr>
              <w:t>I will ensure that changes in approved research protocols are reported promptly and are not initiated without approval by the UCL Research Ethics Committee, except when necessary to eliminate apparent immediate hazards to the participant.</w:t>
            </w:r>
          </w:p>
          <w:p w14:paraId="06755E44" w14:textId="77777777" w:rsidR="00FD7790" w:rsidRDefault="00FD7790" w:rsidP="00EA7416">
            <w:pPr>
              <w:numPr>
                <w:ilvl w:val="0"/>
                <w:numId w:val="2"/>
              </w:numPr>
              <w:tabs>
                <w:tab w:val="clear" w:pos="819"/>
              </w:tabs>
              <w:spacing w:before="40" w:after="100" w:afterAutospacing="1" w:line="240" w:lineRule="auto"/>
              <w:ind w:left="309" w:hanging="181"/>
              <w:rPr>
                <w:sz w:val="18"/>
                <w:szCs w:val="18"/>
              </w:rPr>
            </w:pPr>
            <w:r>
              <w:rPr>
                <w:bCs/>
                <w:sz w:val="18"/>
                <w:szCs w:val="18"/>
              </w:rPr>
              <w:t>I will ensure that all adverse or unforeseen problems arising from the research project are reported in a timely fashion to the UCL Research Ethics Committee.</w:t>
            </w:r>
          </w:p>
          <w:p w14:paraId="5FAE1B7C" w14:textId="77777777" w:rsidR="00FD7790" w:rsidRDefault="00FD7790" w:rsidP="00EA7416">
            <w:pPr>
              <w:numPr>
                <w:ilvl w:val="0"/>
                <w:numId w:val="2"/>
              </w:numPr>
              <w:tabs>
                <w:tab w:val="clear" w:pos="819"/>
              </w:tabs>
              <w:spacing w:before="40" w:after="100" w:afterAutospacing="1" w:line="240" w:lineRule="auto"/>
              <w:ind w:left="309" w:hanging="181"/>
              <w:rPr>
                <w:szCs w:val="20"/>
              </w:rPr>
            </w:pPr>
            <w:r>
              <w:rPr>
                <w:bCs/>
                <w:sz w:val="18"/>
                <w:szCs w:val="18"/>
              </w:rPr>
              <w:t>I will undertake to provide notification when the study is complete and if it fails to start or is abandoned.</w:t>
            </w:r>
          </w:p>
        </w:tc>
      </w:tr>
    </w:tbl>
    <w:p w14:paraId="72DA0DBB" w14:textId="77777777" w:rsidR="00AF5354" w:rsidRDefault="00AF5354">
      <w:pPr>
        <w:sectPr w:rsidR="00AF5354">
          <w:headerReference w:type="even" r:id="rId8"/>
          <w:headerReference w:type="default" r:id="rId9"/>
          <w:footerReference w:type="even" r:id="rId10"/>
          <w:footerReference w:type="default" r:id="rId11"/>
          <w:pgSz w:w="11906" w:h="16838"/>
          <w:pgMar w:top="1134" w:right="1134" w:bottom="1134" w:left="1134" w:header="720" w:footer="851" w:gutter="0"/>
          <w:cols w:space="708"/>
          <w:titlePg/>
          <w:docGrid w:linePitch="360"/>
        </w:sectPr>
      </w:pPr>
    </w:p>
    <w:tbl>
      <w:tblPr>
        <w:tblW w:w="9561" w:type="dxa"/>
        <w:tblInd w:w="612" w:type="dxa"/>
        <w:tblLook w:val="01E0" w:firstRow="1" w:lastRow="1" w:firstColumn="1" w:lastColumn="1" w:noHBand="0" w:noVBand="0"/>
      </w:tblPr>
      <w:tblGrid>
        <w:gridCol w:w="5921"/>
        <w:gridCol w:w="3640"/>
      </w:tblGrid>
      <w:tr w:rsidR="00FD6DCC" w14:paraId="2E8268DA" w14:textId="77777777" w:rsidTr="00FD6DCC">
        <w:trPr>
          <w:trHeight w:val="522"/>
        </w:trPr>
        <w:tc>
          <w:tcPr>
            <w:tcW w:w="5921" w:type="dxa"/>
            <w:vAlign w:val="center"/>
          </w:tcPr>
          <w:p w14:paraId="324DBD57" w14:textId="77777777" w:rsidR="00FD6DCC" w:rsidRPr="00BA23E0" w:rsidRDefault="00BA23E0">
            <w:pPr>
              <w:spacing w:after="20" w:line="240" w:lineRule="auto"/>
              <w:rPr>
                <w:b/>
                <w:szCs w:val="20"/>
              </w:rPr>
            </w:pPr>
            <w:r w:rsidRPr="00BA23E0">
              <w:rPr>
                <w:b/>
                <w:szCs w:val="20"/>
              </w:rPr>
              <w:lastRenderedPageBreak/>
              <w:t>SIGNATURE</w:t>
            </w:r>
            <w:r w:rsidR="00FD6DCC" w:rsidRPr="00BA23E0">
              <w:rPr>
                <w:b/>
                <w:szCs w:val="20"/>
              </w:rPr>
              <w:t xml:space="preserve">: </w:t>
            </w:r>
          </w:p>
        </w:tc>
        <w:tc>
          <w:tcPr>
            <w:tcW w:w="3640" w:type="dxa"/>
            <w:tcMar>
              <w:top w:w="57" w:type="dxa"/>
              <w:left w:w="57" w:type="dxa"/>
              <w:bottom w:w="57" w:type="dxa"/>
              <w:right w:w="57" w:type="dxa"/>
            </w:tcMar>
            <w:vAlign w:val="center"/>
          </w:tcPr>
          <w:p w14:paraId="6B657690" w14:textId="77777777" w:rsidR="00FD6DCC" w:rsidRDefault="00BA23E0" w:rsidP="00FD6DCC">
            <w:pPr>
              <w:spacing w:after="20" w:line="240" w:lineRule="auto"/>
              <w:rPr>
                <w:sz w:val="16"/>
                <w:szCs w:val="16"/>
              </w:rPr>
            </w:pPr>
            <w:r w:rsidRPr="00BA23E0">
              <w:rPr>
                <w:b/>
                <w:szCs w:val="20"/>
              </w:rPr>
              <w:t>DATE</w:t>
            </w:r>
            <w:r w:rsidR="00FD6DCC" w:rsidRPr="00BA23E0">
              <w:rPr>
                <w:b/>
                <w:szCs w:val="20"/>
              </w:rPr>
              <w:t>:</w:t>
            </w:r>
            <w:r w:rsidR="00FD6DCC">
              <w:rPr>
                <w:sz w:val="16"/>
                <w:szCs w:val="16"/>
              </w:rPr>
              <w:t xml:space="preserve"> </w:t>
            </w:r>
            <w:r w:rsidR="00FD6DCC" w:rsidRPr="000C006E">
              <w:rPr>
                <w:rFonts w:cs="Arial"/>
                <w:szCs w:val="20"/>
              </w:rPr>
              <w:fldChar w:fldCharType="begin">
                <w:ffData>
                  <w:name w:val="Text17"/>
                  <w:enabled/>
                  <w:calcOnExit w:val="0"/>
                  <w:textInput/>
                </w:ffData>
              </w:fldChar>
            </w:r>
            <w:bookmarkStart w:id="2" w:name="Text17"/>
            <w:r w:rsidR="00FD6DCC" w:rsidRPr="000C006E">
              <w:rPr>
                <w:rFonts w:cs="Arial"/>
                <w:szCs w:val="20"/>
              </w:rPr>
              <w:instrText xml:space="preserve"> FORMTEXT </w:instrText>
            </w:r>
            <w:r w:rsidR="00FD6DCC" w:rsidRPr="000C006E">
              <w:rPr>
                <w:rFonts w:cs="Arial"/>
                <w:szCs w:val="20"/>
              </w:rPr>
            </w:r>
            <w:r w:rsidR="00FD6DCC" w:rsidRPr="000C006E">
              <w:rPr>
                <w:rFonts w:cs="Arial"/>
                <w:szCs w:val="20"/>
              </w:rPr>
              <w:fldChar w:fldCharType="separate"/>
            </w:r>
            <w:r w:rsidR="00FD6DCC" w:rsidRPr="000C006E">
              <w:rPr>
                <w:rFonts w:cs="Arial" w:hint="eastAsia"/>
                <w:szCs w:val="20"/>
              </w:rPr>
              <w:t> </w:t>
            </w:r>
            <w:r w:rsidR="00FD6DCC" w:rsidRPr="000C006E">
              <w:rPr>
                <w:rFonts w:cs="Arial" w:hint="eastAsia"/>
                <w:szCs w:val="20"/>
              </w:rPr>
              <w:t> </w:t>
            </w:r>
            <w:r w:rsidR="00FD6DCC" w:rsidRPr="000C006E">
              <w:rPr>
                <w:rFonts w:cs="Arial" w:hint="eastAsia"/>
                <w:szCs w:val="20"/>
              </w:rPr>
              <w:t> </w:t>
            </w:r>
            <w:r w:rsidR="00FD6DCC" w:rsidRPr="000C006E">
              <w:rPr>
                <w:rFonts w:cs="Arial" w:hint="eastAsia"/>
                <w:szCs w:val="20"/>
              </w:rPr>
              <w:t> </w:t>
            </w:r>
            <w:r w:rsidR="00FD6DCC" w:rsidRPr="000C006E">
              <w:rPr>
                <w:rFonts w:cs="Arial" w:hint="eastAsia"/>
                <w:szCs w:val="20"/>
              </w:rPr>
              <w:t> </w:t>
            </w:r>
            <w:r w:rsidR="00FD6DCC" w:rsidRPr="000C006E">
              <w:rPr>
                <w:rFonts w:cs="Arial"/>
                <w:szCs w:val="20"/>
              </w:rPr>
              <w:fldChar w:fldCharType="end"/>
            </w:r>
            <w:bookmarkEnd w:id="2"/>
          </w:p>
        </w:tc>
      </w:tr>
    </w:tbl>
    <w:p w14:paraId="5BFD3475" w14:textId="77777777" w:rsidR="00AF5354" w:rsidRDefault="00AF5354">
      <w:pPr>
        <w:sectPr w:rsidR="00AF5354" w:rsidSect="00AF5354">
          <w:type w:val="continuous"/>
          <w:pgSz w:w="11906" w:h="16838"/>
          <w:pgMar w:top="1134" w:right="1134" w:bottom="1134" w:left="1134" w:header="720" w:footer="851" w:gutter="0"/>
          <w:cols w:space="708"/>
          <w:formProt w:val="0"/>
          <w:titlePg/>
          <w:docGrid w:linePitch="360"/>
        </w:sectPr>
      </w:pPr>
    </w:p>
    <w:p w14:paraId="1BD24E5D" w14:textId="77777777" w:rsidR="00FD7790" w:rsidRDefault="00FD6DCC">
      <w:r>
        <w:t xml:space="preserve">          </w:t>
      </w:r>
    </w:p>
    <w:tbl>
      <w:tblPr>
        <w:tblW w:w="1019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592"/>
        <w:gridCol w:w="4787"/>
        <w:gridCol w:w="4814"/>
      </w:tblGrid>
      <w:tr w:rsidR="00FD7790" w14:paraId="753DAB76" w14:textId="77777777">
        <w:tc>
          <w:tcPr>
            <w:tcW w:w="592"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pPr w:leftFromText="180" w:rightFromText="180" w:vertAnchor="text" w:horzAnchor="margin" w:tblpY="-68"/>
              <w:tblOverlap w:val="never"/>
              <w:tblW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36F30245"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6E1501CD" w14:textId="77777777" w:rsidR="00FD7790" w:rsidRDefault="00FD7790">
                  <w:pPr>
                    <w:spacing w:before="100" w:after="100" w:line="240" w:lineRule="auto"/>
                    <w:jc w:val="center"/>
                    <w:rPr>
                      <w:b/>
                      <w:color w:val="FFFFFF"/>
                    </w:rPr>
                  </w:pPr>
                  <w:r>
                    <w:rPr>
                      <w:b/>
                      <w:color w:val="FFFFFF"/>
                    </w:rPr>
                    <w:t>A3</w:t>
                  </w:r>
                </w:p>
              </w:tc>
            </w:tr>
          </w:tbl>
          <w:p w14:paraId="23AAE104" w14:textId="77777777" w:rsidR="00FD7790" w:rsidRDefault="00FD7790">
            <w:pPr>
              <w:jc w:val="center"/>
              <w:rPr>
                <w:b/>
              </w:rPr>
            </w:pPr>
          </w:p>
        </w:tc>
        <w:tc>
          <w:tcPr>
            <w:tcW w:w="9601" w:type="dxa"/>
            <w:gridSpan w:val="2"/>
            <w:tcBorders>
              <w:top w:val="single" w:sz="8" w:space="0" w:color="auto"/>
              <w:left w:val="single" w:sz="2" w:space="0" w:color="auto"/>
              <w:bottom w:val="dashSmallGap" w:sz="2" w:space="0" w:color="auto"/>
              <w:right w:val="single" w:sz="8" w:space="0" w:color="auto"/>
            </w:tcBorders>
            <w:tcMar>
              <w:top w:w="57" w:type="dxa"/>
              <w:left w:w="57" w:type="dxa"/>
              <w:bottom w:w="57" w:type="dxa"/>
              <w:right w:w="57" w:type="dxa"/>
            </w:tcMar>
          </w:tcPr>
          <w:p w14:paraId="6D872906" w14:textId="77777777" w:rsidR="00FD7790" w:rsidRDefault="00FD7790">
            <w:pPr>
              <w:spacing w:line="240" w:lineRule="auto"/>
              <w:rPr>
                <w:rFonts w:cs="Arial"/>
                <w:bCs/>
                <w:i/>
                <w:sz w:val="16"/>
                <w:szCs w:val="16"/>
              </w:rPr>
            </w:pPr>
            <w:r>
              <w:rPr>
                <w:rFonts w:cs="Arial"/>
                <w:b/>
                <w:bCs/>
                <w:szCs w:val="20"/>
              </w:rPr>
              <w:t xml:space="preserve">Applicant(s) Details </w:t>
            </w:r>
            <w:r>
              <w:rPr>
                <w:rFonts w:cs="Arial"/>
                <w:bCs/>
                <w:i/>
                <w:sz w:val="16"/>
                <w:szCs w:val="20"/>
              </w:rPr>
              <w:t>(if Applicant is not the Principal Researcher e.g. student details):</w:t>
            </w:r>
          </w:p>
        </w:tc>
      </w:tr>
      <w:tr w:rsidR="00FD7790" w14:paraId="125897E6"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59E7B771" w14:textId="77777777" w:rsidR="00FD7790" w:rsidRDefault="00FD7790">
            <w:pPr>
              <w:spacing w:line="240" w:lineRule="auto"/>
              <w:rPr>
                <w:b/>
              </w:rPr>
            </w:pPr>
          </w:p>
        </w:tc>
        <w:tc>
          <w:tcPr>
            <w:tcW w:w="9601" w:type="dxa"/>
            <w:gridSpan w:val="2"/>
            <w:tcBorders>
              <w:top w:val="dashSmallGap" w:sz="2" w:space="0" w:color="auto"/>
              <w:left w:val="single" w:sz="2" w:space="0" w:color="auto"/>
              <w:bottom w:val="single" w:sz="2" w:space="0" w:color="auto"/>
              <w:right w:val="single" w:sz="8" w:space="0" w:color="auto"/>
            </w:tcBorders>
            <w:tcMar>
              <w:top w:w="57" w:type="dxa"/>
              <w:left w:w="57" w:type="dxa"/>
              <w:bottom w:w="57" w:type="dxa"/>
              <w:right w:w="57" w:type="dxa"/>
            </w:tcMar>
          </w:tcPr>
          <w:p w14:paraId="29754158" w14:textId="77777777" w:rsidR="00FD7790" w:rsidRDefault="00FD7790">
            <w:pPr>
              <w:spacing w:line="240" w:lineRule="auto"/>
              <w:rPr>
                <w:rFonts w:cs="Arial"/>
                <w:sz w:val="16"/>
                <w:szCs w:val="16"/>
              </w:rPr>
            </w:pPr>
            <w:r>
              <w:rPr>
                <w:rFonts w:cs="Arial"/>
                <w:sz w:val="16"/>
                <w:szCs w:val="16"/>
              </w:rPr>
              <w:t xml:space="preserve">Full Name:  </w:t>
            </w:r>
            <w:r w:rsidR="00A30697">
              <w:rPr>
                <w:rFonts w:cs="Arial"/>
                <w:szCs w:val="20"/>
              </w:rPr>
              <w:t>Dr Toby Wise</w:t>
            </w:r>
          </w:p>
        </w:tc>
      </w:tr>
      <w:tr w:rsidR="00FD7790" w14:paraId="1484DD72"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6BC81E9B" w14:textId="77777777" w:rsidR="00FD7790" w:rsidRDefault="00FD7790">
            <w:pPr>
              <w:spacing w:line="240" w:lineRule="auto"/>
              <w:rPr>
                <w:b/>
              </w:rPr>
            </w:pPr>
          </w:p>
        </w:tc>
        <w:tc>
          <w:tcPr>
            <w:tcW w:w="9601" w:type="dxa"/>
            <w:gridSpan w:val="2"/>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774B0828" w14:textId="77777777" w:rsidR="00FD7790" w:rsidRDefault="00FD7790">
            <w:pPr>
              <w:spacing w:line="240" w:lineRule="auto"/>
              <w:rPr>
                <w:rFonts w:cs="Arial"/>
                <w:sz w:val="16"/>
                <w:szCs w:val="16"/>
              </w:rPr>
            </w:pPr>
            <w:r>
              <w:rPr>
                <w:rFonts w:cs="Arial"/>
                <w:sz w:val="16"/>
                <w:szCs w:val="16"/>
              </w:rPr>
              <w:t xml:space="preserve">Position Held: </w:t>
            </w:r>
            <w:r w:rsidR="00A30697">
              <w:rPr>
                <w:rFonts w:cs="Arial"/>
                <w:szCs w:val="20"/>
              </w:rPr>
              <w:t>Postdoctoral Fellow</w:t>
            </w:r>
          </w:p>
        </w:tc>
      </w:tr>
      <w:tr w:rsidR="00FD7790" w14:paraId="7091EA3F"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48301C14" w14:textId="77777777" w:rsidR="00FD7790" w:rsidRDefault="00FD7790">
            <w:pPr>
              <w:spacing w:line="240" w:lineRule="auto"/>
              <w:rPr>
                <w:b/>
              </w:rPr>
            </w:pPr>
          </w:p>
        </w:tc>
        <w:tc>
          <w:tcPr>
            <w:tcW w:w="4787" w:type="dxa"/>
            <w:vMerge w:val="restart"/>
            <w:tcBorders>
              <w:top w:val="single" w:sz="2" w:space="0" w:color="auto"/>
              <w:left w:val="single" w:sz="2" w:space="0" w:color="auto"/>
              <w:bottom w:val="dashSmallGap" w:sz="2" w:space="0" w:color="auto"/>
              <w:right w:val="single" w:sz="2" w:space="0" w:color="auto"/>
            </w:tcBorders>
            <w:tcMar>
              <w:top w:w="57" w:type="dxa"/>
              <w:left w:w="57" w:type="dxa"/>
              <w:bottom w:w="57" w:type="dxa"/>
              <w:right w:w="57" w:type="dxa"/>
            </w:tcMar>
          </w:tcPr>
          <w:p w14:paraId="78B217E9" w14:textId="77777777" w:rsidR="00A30697" w:rsidRPr="00CD7D00" w:rsidRDefault="006E5609" w:rsidP="00A30697">
            <w:pPr>
              <w:tabs>
                <w:tab w:val="left" w:pos="852"/>
              </w:tabs>
              <w:spacing w:line="240" w:lineRule="auto"/>
              <w:rPr>
                <w:rFonts w:cs="Arial"/>
                <w:szCs w:val="20"/>
              </w:rPr>
            </w:pPr>
            <w:r>
              <w:rPr>
                <w:rFonts w:cs="Arial"/>
                <w:sz w:val="16"/>
                <w:szCs w:val="16"/>
              </w:rPr>
              <w:t xml:space="preserve">Name and </w:t>
            </w:r>
            <w:r w:rsidRPr="00EA7416">
              <w:rPr>
                <w:rFonts w:cs="Arial"/>
                <w:sz w:val="16"/>
                <w:szCs w:val="16"/>
              </w:rPr>
              <w:t>Address</w:t>
            </w:r>
            <w:r>
              <w:rPr>
                <w:rFonts w:cs="Arial"/>
                <w:sz w:val="16"/>
                <w:szCs w:val="16"/>
              </w:rPr>
              <w:t xml:space="preserve"> of Department</w:t>
            </w:r>
            <w:r w:rsidRPr="00EA7416">
              <w:rPr>
                <w:rFonts w:cs="Arial"/>
                <w:sz w:val="16"/>
                <w:szCs w:val="16"/>
              </w:rPr>
              <w:t xml:space="preserve">: </w:t>
            </w:r>
            <w:r w:rsidR="00A30697" w:rsidRPr="00CD7D00">
              <w:rPr>
                <w:rFonts w:cs="Arial"/>
                <w:szCs w:val="20"/>
              </w:rPr>
              <w:t xml:space="preserve">Max Planck UCL Centre for Computational </w:t>
            </w:r>
          </w:p>
          <w:p w14:paraId="634C2E05" w14:textId="77777777" w:rsidR="00A30697" w:rsidRPr="00CD7D00" w:rsidRDefault="00A30697" w:rsidP="00A30697">
            <w:pPr>
              <w:tabs>
                <w:tab w:val="left" w:pos="852"/>
              </w:tabs>
              <w:spacing w:line="240" w:lineRule="auto"/>
              <w:rPr>
                <w:rFonts w:cs="Arial"/>
                <w:szCs w:val="20"/>
              </w:rPr>
            </w:pPr>
            <w:r w:rsidRPr="00CD7D00">
              <w:rPr>
                <w:rFonts w:cs="Arial"/>
                <w:szCs w:val="20"/>
              </w:rPr>
              <w:t xml:space="preserve">Psychiatry and Ageing Research, 10-12 Russell </w:t>
            </w:r>
          </w:p>
          <w:p w14:paraId="7C8E50B3" w14:textId="77777777" w:rsidR="00FD7790" w:rsidRDefault="00A30697" w:rsidP="00A30697">
            <w:pPr>
              <w:spacing w:line="240" w:lineRule="auto"/>
              <w:rPr>
                <w:rFonts w:cs="Arial"/>
                <w:sz w:val="16"/>
                <w:szCs w:val="16"/>
              </w:rPr>
            </w:pPr>
            <w:r w:rsidRPr="00CD7D00">
              <w:rPr>
                <w:rFonts w:cs="Arial"/>
                <w:szCs w:val="20"/>
              </w:rPr>
              <w:t>Square, London, WC1B 5EH</w:t>
            </w:r>
          </w:p>
        </w:tc>
        <w:tc>
          <w:tcPr>
            <w:tcW w:w="4814"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7ABAEFE4" w14:textId="77777777" w:rsidR="00FD7790" w:rsidRDefault="00FD7790">
            <w:pPr>
              <w:tabs>
                <w:tab w:val="left" w:pos="864"/>
              </w:tabs>
              <w:spacing w:line="240" w:lineRule="auto"/>
              <w:rPr>
                <w:rFonts w:cs="Arial"/>
                <w:sz w:val="16"/>
                <w:szCs w:val="16"/>
              </w:rPr>
            </w:pPr>
            <w:r>
              <w:rPr>
                <w:rFonts w:cs="Arial"/>
                <w:sz w:val="16"/>
                <w:szCs w:val="16"/>
              </w:rPr>
              <w:t xml:space="preserve">Email: </w:t>
            </w:r>
            <w:r>
              <w:rPr>
                <w:rFonts w:cs="Arial"/>
                <w:sz w:val="16"/>
                <w:szCs w:val="16"/>
              </w:rPr>
              <w:tab/>
            </w:r>
            <w:r w:rsidR="00A30697">
              <w:rPr>
                <w:rFonts w:cs="Arial"/>
                <w:szCs w:val="20"/>
              </w:rPr>
              <w:t>t.wise</w:t>
            </w:r>
            <w:r w:rsidR="00A30697" w:rsidRPr="00A30697">
              <w:rPr>
                <w:rFonts w:cs="Arial"/>
                <w:szCs w:val="20"/>
              </w:rPr>
              <w:t>@ucl.ac.uk</w:t>
            </w:r>
          </w:p>
        </w:tc>
      </w:tr>
      <w:tr w:rsidR="00FD7790" w14:paraId="656E8C0E"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28D46CCC" w14:textId="77777777" w:rsidR="00FD7790" w:rsidRDefault="00FD7790">
            <w:pPr>
              <w:spacing w:line="240" w:lineRule="auto"/>
              <w:rPr>
                <w:b/>
              </w:rPr>
            </w:pPr>
          </w:p>
        </w:tc>
        <w:tc>
          <w:tcPr>
            <w:tcW w:w="0" w:type="auto"/>
            <w:vMerge/>
            <w:tcBorders>
              <w:top w:val="single" w:sz="2" w:space="0" w:color="auto"/>
              <w:left w:val="single" w:sz="2" w:space="0" w:color="auto"/>
              <w:bottom w:val="dashSmallGap" w:sz="2" w:space="0" w:color="auto"/>
              <w:right w:val="single" w:sz="2" w:space="0" w:color="auto"/>
            </w:tcBorders>
            <w:vAlign w:val="center"/>
          </w:tcPr>
          <w:p w14:paraId="785E95F6" w14:textId="77777777" w:rsidR="00FD7790" w:rsidRDefault="00FD7790">
            <w:pPr>
              <w:spacing w:line="240" w:lineRule="auto"/>
              <w:rPr>
                <w:rFonts w:cs="Arial"/>
                <w:sz w:val="16"/>
                <w:szCs w:val="16"/>
              </w:rPr>
            </w:pPr>
          </w:p>
        </w:tc>
        <w:tc>
          <w:tcPr>
            <w:tcW w:w="4814"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5FAC05FC" w14:textId="77777777" w:rsidR="00FD7790" w:rsidRDefault="00FD7790">
            <w:pPr>
              <w:tabs>
                <w:tab w:val="left" w:pos="864"/>
              </w:tabs>
              <w:spacing w:line="240" w:lineRule="auto"/>
              <w:rPr>
                <w:rFonts w:cs="Arial"/>
                <w:sz w:val="16"/>
                <w:szCs w:val="16"/>
              </w:rPr>
            </w:pPr>
            <w:r>
              <w:rPr>
                <w:rFonts w:cs="Arial"/>
                <w:sz w:val="16"/>
                <w:szCs w:val="16"/>
              </w:rPr>
              <w:t xml:space="preserve">Telephone: </w:t>
            </w:r>
            <w:r w:rsidR="00A30697" w:rsidRPr="00A30697">
              <w:rPr>
                <w:rFonts w:cs="Arial"/>
                <w:szCs w:val="20"/>
              </w:rPr>
              <w:t xml:space="preserve">020 3448 4411  </w:t>
            </w:r>
          </w:p>
        </w:tc>
      </w:tr>
      <w:tr w:rsidR="00FD7790" w14:paraId="649368A4"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5CFFEA6C" w14:textId="77777777" w:rsidR="00FD7790" w:rsidRDefault="00FD7790">
            <w:pPr>
              <w:spacing w:line="240" w:lineRule="auto"/>
              <w:rPr>
                <w:b/>
              </w:rPr>
            </w:pPr>
          </w:p>
        </w:tc>
        <w:tc>
          <w:tcPr>
            <w:tcW w:w="0" w:type="auto"/>
            <w:vMerge/>
            <w:tcBorders>
              <w:top w:val="single" w:sz="2" w:space="0" w:color="auto"/>
              <w:left w:val="single" w:sz="2" w:space="0" w:color="auto"/>
              <w:bottom w:val="dashSmallGap" w:sz="2" w:space="0" w:color="auto"/>
              <w:right w:val="single" w:sz="2" w:space="0" w:color="auto"/>
            </w:tcBorders>
            <w:vAlign w:val="center"/>
          </w:tcPr>
          <w:p w14:paraId="60D11C4E" w14:textId="77777777" w:rsidR="00FD7790" w:rsidRDefault="00FD7790">
            <w:pPr>
              <w:spacing w:line="240" w:lineRule="auto"/>
              <w:rPr>
                <w:rFonts w:cs="Arial"/>
                <w:sz w:val="16"/>
                <w:szCs w:val="16"/>
              </w:rPr>
            </w:pPr>
          </w:p>
        </w:tc>
        <w:tc>
          <w:tcPr>
            <w:tcW w:w="4814" w:type="dxa"/>
            <w:tcBorders>
              <w:top w:val="single" w:sz="2" w:space="0" w:color="auto"/>
              <w:left w:val="single" w:sz="2" w:space="0" w:color="auto"/>
              <w:bottom w:val="dashSmallGap" w:sz="2" w:space="0" w:color="auto"/>
              <w:right w:val="single" w:sz="8" w:space="0" w:color="auto"/>
            </w:tcBorders>
            <w:tcMar>
              <w:top w:w="57" w:type="dxa"/>
              <w:left w:w="57" w:type="dxa"/>
              <w:bottom w:w="57" w:type="dxa"/>
              <w:right w:w="57" w:type="dxa"/>
            </w:tcMar>
          </w:tcPr>
          <w:p w14:paraId="5137CBD4" w14:textId="77777777" w:rsidR="00FD7790" w:rsidRDefault="00FD7790">
            <w:pPr>
              <w:tabs>
                <w:tab w:val="left" w:pos="864"/>
              </w:tabs>
              <w:spacing w:line="240" w:lineRule="auto"/>
              <w:rPr>
                <w:rFonts w:cs="Arial"/>
                <w:sz w:val="16"/>
                <w:szCs w:val="16"/>
              </w:rPr>
            </w:pPr>
            <w:r>
              <w:rPr>
                <w:rFonts w:cs="Arial"/>
                <w:sz w:val="16"/>
                <w:szCs w:val="16"/>
              </w:rPr>
              <w:t xml:space="preserve">Fax: </w:t>
            </w:r>
            <w:r>
              <w:rPr>
                <w:rFonts w:cs="Arial"/>
                <w:sz w:val="16"/>
                <w:szCs w:val="16"/>
              </w:rPr>
              <w:tab/>
            </w:r>
            <w:r w:rsidR="00A30697" w:rsidRPr="00A30697">
              <w:rPr>
                <w:rFonts w:cs="Arial"/>
                <w:szCs w:val="20"/>
              </w:rPr>
              <w:t xml:space="preserve">020 7813 1420   </w:t>
            </w:r>
          </w:p>
        </w:tc>
      </w:tr>
      <w:tr w:rsidR="00FD7790" w14:paraId="68CF4613"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0622599D" w14:textId="77777777" w:rsidR="00FD7790" w:rsidRDefault="00FD7790">
            <w:pPr>
              <w:spacing w:line="240" w:lineRule="auto"/>
              <w:rPr>
                <w:b/>
              </w:rPr>
            </w:pPr>
          </w:p>
        </w:tc>
        <w:tc>
          <w:tcPr>
            <w:tcW w:w="9601" w:type="dxa"/>
            <w:gridSpan w:val="2"/>
            <w:tcBorders>
              <w:top w:val="dashSmallGap" w:sz="2" w:space="0" w:color="auto"/>
              <w:left w:val="single" w:sz="2" w:space="0" w:color="auto"/>
              <w:bottom w:val="single" w:sz="2" w:space="0" w:color="auto"/>
              <w:right w:val="single" w:sz="8" w:space="0" w:color="auto"/>
            </w:tcBorders>
            <w:tcMar>
              <w:top w:w="57" w:type="dxa"/>
              <w:left w:w="57" w:type="dxa"/>
              <w:bottom w:w="57" w:type="dxa"/>
              <w:right w:w="57" w:type="dxa"/>
            </w:tcMar>
          </w:tcPr>
          <w:p w14:paraId="6ED47D13" w14:textId="77777777" w:rsidR="00FD7790" w:rsidRDefault="00FD7790">
            <w:pPr>
              <w:spacing w:line="240" w:lineRule="auto"/>
              <w:rPr>
                <w:rFonts w:cs="Arial"/>
                <w:sz w:val="16"/>
                <w:szCs w:val="16"/>
              </w:rPr>
            </w:pPr>
            <w:r>
              <w:rPr>
                <w:rFonts w:cs="Arial"/>
                <w:sz w:val="16"/>
                <w:szCs w:val="16"/>
              </w:rPr>
              <w:t xml:space="preserve">Full Name: </w:t>
            </w:r>
            <w:r w:rsidR="00A30697">
              <w:rPr>
                <w:rFonts w:cs="Arial"/>
                <w:szCs w:val="20"/>
              </w:rPr>
              <w:t>Dr Gita Prabhu</w:t>
            </w:r>
          </w:p>
        </w:tc>
      </w:tr>
      <w:tr w:rsidR="00FD7790" w14:paraId="3CEC3906"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72C030A0" w14:textId="77777777" w:rsidR="00FD7790" w:rsidRDefault="00FD7790">
            <w:pPr>
              <w:spacing w:line="240" w:lineRule="auto"/>
              <w:rPr>
                <w:b/>
              </w:rPr>
            </w:pPr>
          </w:p>
        </w:tc>
        <w:tc>
          <w:tcPr>
            <w:tcW w:w="9601" w:type="dxa"/>
            <w:gridSpan w:val="2"/>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52164F47" w14:textId="77777777" w:rsidR="00FD7790" w:rsidRDefault="00FD7790" w:rsidP="008323D4">
            <w:pPr>
              <w:spacing w:line="240" w:lineRule="auto"/>
              <w:rPr>
                <w:rFonts w:cs="Arial"/>
                <w:sz w:val="16"/>
                <w:szCs w:val="16"/>
              </w:rPr>
            </w:pPr>
            <w:r>
              <w:rPr>
                <w:rFonts w:cs="Arial"/>
                <w:sz w:val="16"/>
                <w:szCs w:val="16"/>
              </w:rPr>
              <w:t xml:space="preserve">Position Held: </w:t>
            </w:r>
            <w:r w:rsidR="00A30697">
              <w:rPr>
                <w:rFonts w:cs="Arial"/>
                <w:szCs w:val="20"/>
              </w:rPr>
              <w:t xml:space="preserve">Research </w:t>
            </w:r>
            <w:r w:rsidR="008323D4">
              <w:rPr>
                <w:rFonts w:cs="Arial"/>
                <w:szCs w:val="20"/>
              </w:rPr>
              <w:t>Manager</w:t>
            </w:r>
          </w:p>
        </w:tc>
      </w:tr>
      <w:tr w:rsidR="00FD7790" w14:paraId="3BA5795E"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4D547A0A" w14:textId="77777777" w:rsidR="00FD7790" w:rsidRDefault="00FD7790">
            <w:pPr>
              <w:spacing w:line="240" w:lineRule="auto"/>
              <w:rPr>
                <w:b/>
              </w:rPr>
            </w:pPr>
          </w:p>
        </w:tc>
        <w:tc>
          <w:tcPr>
            <w:tcW w:w="4787" w:type="dxa"/>
            <w:vMerge w:val="restart"/>
            <w:tcBorders>
              <w:top w:val="single" w:sz="2" w:space="0" w:color="auto"/>
              <w:left w:val="single" w:sz="2" w:space="0" w:color="auto"/>
              <w:bottom w:val="single" w:sz="8" w:space="0" w:color="auto"/>
              <w:right w:val="single" w:sz="2" w:space="0" w:color="auto"/>
            </w:tcBorders>
            <w:tcMar>
              <w:top w:w="57" w:type="dxa"/>
              <w:left w:w="57" w:type="dxa"/>
              <w:bottom w:w="57" w:type="dxa"/>
              <w:right w:w="57" w:type="dxa"/>
            </w:tcMar>
          </w:tcPr>
          <w:p w14:paraId="3CDAA9D3" w14:textId="77777777" w:rsidR="00A30697" w:rsidRPr="00CD7D00" w:rsidRDefault="006E5609" w:rsidP="00A30697">
            <w:pPr>
              <w:tabs>
                <w:tab w:val="left" w:pos="852"/>
              </w:tabs>
              <w:spacing w:line="240" w:lineRule="auto"/>
              <w:rPr>
                <w:rFonts w:cs="Arial"/>
                <w:szCs w:val="20"/>
              </w:rPr>
            </w:pPr>
            <w:r>
              <w:rPr>
                <w:rFonts w:cs="Arial"/>
                <w:sz w:val="16"/>
                <w:szCs w:val="16"/>
              </w:rPr>
              <w:t xml:space="preserve">Name and </w:t>
            </w:r>
            <w:r w:rsidRPr="00EA7416">
              <w:rPr>
                <w:rFonts w:cs="Arial"/>
                <w:sz w:val="16"/>
                <w:szCs w:val="16"/>
              </w:rPr>
              <w:t>Address</w:t>
            </w:r>
            <w:r>
              <w:rPr>
                <w:rFonts w:cs="Arial"/>
                <w:sz w:val="16"/>
                <w:szCs w:val="16"/>
              </w:rPr>
              <w:t xml:space="preserve"> of Department</w:t>
            </w:r>
            <w:r w:rsidRPr="00EA7416">
              <w:rPr>
                <w:rFonts w:cs="Arial"/>
                <w:sz w:val="16"/>
                <w:szCs w:val="16"/>
              </w:rPr>
              <w:t xml:space="preserve">: </w:t>
            </w:r>
            <w:r w:rsidR="00FD7790">
              <w:rPr>
                <w:rFonts w:cs="Arial"/>
                <w:sz w:val="16"/>
                <w:szCs w:val="16"/>
              </w:rPr>
              <w:t xml:space="preserve"> </w:t>
            </w:r>
            <w:r w:rsidR="00A30697" w:rsidRPr="00CD7D00">
              <w:rPr>
                <w:rFonts w:cs="Arial"/>
                <w:szCs w:val="20"/>
              </w:rPr>
              <w:t xml:space="preserve">Max Planck UCL Centre for Computational </w:t>
            </w:r>
          </w:p>
          <w:p w14:paraId="2BB1D57A" w14:textId="77777777" w:rsidR="00A30697" w:rsidRPr="00CD7D00" w:rsidRDefault="00A30697" w:rsidP="00A30697">
            <w:pPr>
              <w:tabs>
                <w:tab w:val="left" w:pos="852"/>
              </w:tabs>
              <w:spacing w:line="240" w:lineRule="auto"/>
              <w:rPr>
                <w:rFonts w:cs="Arial"/>
                <w:szCs w:val="20"/>
              </w:rPr>
            </w:pPr>
            <w:r w:rsidRPr="00CD7D00">
              <w:rPr>
                <w:rFonts w:cs="Arial"/>
                <w:szCs w:val="20"/>
              </w:rPr>
              <w:t xml:space="preserve">Psychiatry and Ageing Research, 10-12 Russell </w:t>
            </w:r>
          </w:p>
          <w:p w14:paraId="60576A48" w14:textId="77777777" w:rsidR="00FD7790" w:rsidRDefault="00A30697" w:rsidP="00A30697">
            <w:pPr>
              <w:spacing w:line="240" w:lineRule="auto"/>
              <w:rPr>
                <w:rFonts w:cs="Arial"/>
                <w:sz w:val="16"/>
                <w:szCs w:val="16"/>
              </w:rPr>
            </w:pPr>
            <w:r w:rsidRPr="00CD7D00">
              <w:rPr>
                <w:rFonts w:cs="Arial"/>
                <w:szCs w:val="20"/>
              </w:rPr>
              <w:t>Square, London, WC1B 5EH</w:t>
            </w:r>
          </w:p>
        </w:tc>
        <w:tc>
          <w:tcPr>
            <w:tcW w:w="4814"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14953881" w14:textId="77777777" w:rsidR="00FD7790" w:rsidRDefault="00FD7790">
            <w:pPr>
              <w:tabs>
                <w:tab w:val="left" w:pos="864"/>
              </w:tabs>
              <w:spacing w:line="240" w:lineRule="auto"/>
              <w:rPr>
                <w:rFonts w:cs="Arial"/>
                <w:sz w:val="16"/>
                <w:szCs w:val="16"/>
              </w:rPr>
            </w:pPr>
            <w:r>
              <w:rPr>
                <w:rFonts w:cs="Arial"/>
                <w:sz w:val="16"/>
                <w:szCs w:val="16"/>
              </w:rPr>
              <w:t xml:space="preserve">Email: </w:t>
            </w:r>
            <w:r>
              <w:rPr>
                <w:rFonts w:cs="Arial"/>
                <w:sz w:val="16"/>
                <w:szCs w:val="16"/>
              </w:rPr>
              <w:tab/>
            </w:r>
            <w:r w:rsidR="00A30697" w:rsidRPr="00A30697">
              <w:rPr>
                <w:rFonts w:cs="Arial"/>
                <w:szCs w:val="20"/>
              </w:rPr>
              <w:t>g.prabhu@ucl.ac.uk</w:t>
            </w:r>
          </w:p>
        </w:tc>
      </w:tr>
      <w:tr w:rsidR="00FD7790" w14:paraId="6053F3F8"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562DD015" w14:textId="77777777" w:rsidR="00FD7790" w:rsidRDefault="00FD7790">
            <w:pPr>
              <w:spacing w:line="240" w:lineRule="auto"/>
              <w:rPr>
                <w:b/>
              </w:rPr>
            </w:pPr>
          </w:p>
        </w:tc>
        <w:tc>
          <w:tcPr>
            <w:tcW w:w="0" w:type="auto"/>
            <w:vMerge/>
            <w:tcBorders>
              <w:top w:val="single" w:sz="2" w:space="0" w:color="auto"/>
              <w:left w:val="single" w:sz="2" w:space="0" w:color="auto"/>
              <w:bottom w:val="single" w:sz="8" w:space="0" w:color="auto"/>
              <w:right w:val="single" w:sz="2" w:space="0" w:color="auto"/>
            </w:tcBorders>
            <w:vAlign w:val="center"/>
          </w:tcPr>
          <w:p w14:paraId="369493AA" w14:textId="77777777" w:rsidR="00FD7790" w:rsidRDefault="00FD7790">
            <w:pPr>
              <w:spacing w:line="240" w:lineRule="auto"/>
              <w:rPr>
                <w:rFonts w:cs="Arial"/>
                <w:sz w:val="16"/>
                <w:szCs w:val="16"/>
              </w:rPr>
            </w:pPr>
          </w:p>
        </w:tc>
        <w:tc>
          <w:tcPr>
            <w:tcW w:w="4814" w:type="dxa"/>
            <w:tcBorders>
              <w:top w:val="single" w:sz="2" w:space="0" w:color="auto"/>
              <w:left w:val="single" w:sz="2" w:space="0" w:color="auto"/>
              <w:bottom w:val="single" w:sz="2" w:space="0" w:color="auto"/>
              <w:right w:val="single" w:sz="8" w:space="0" w:color="auto"/>
            </w:tcBorders>
            <w:tcMar>
              <w:top w:w="57" w:type="dxa"/>
              <w:left w:w="57" w:type="dxa"/>
              <w:bottom w:w="57" w:type="dxa"/>
              <w:right w:w="57" w:type="dxa"/>
            </w:tcMar>
          </w:tcPr>
          <w:p w14:paraId="7CF1B905" w14:textId="77777777" w:rsidR="00FD7790" w:rsidRDefault="00FD7790">
            <w:pPr>
              <w:tabs>
                <w:tab w:val="left" w:pos="864"/>
              </w:tabs>
              <w:spacing w:line="240" w:lineRule="auto"/>
              <w:rPr>
                <w:rFonts w:cs="Arial"/>
                <w:sz w:val="16"/>
                <w:szCs w:val="16"/>
              </w:rPr>
            </w:pPr>
            <w:r>
              <w:rPr>
                <w:rFonts w:cs="Arial"/>
                <w:sz w:val="16"/>
                <w:szCs w:val="16"/>
              </w:rPr>
              <w:t xml:space="preserve">Telephone: </w:t>
            </w:r>
            <w:r w:rsidR="00A30697" w:rsidRPr="00A30697">
              <w:rPr>
                <w:rFonts w:cs="Arial"/>
                <w:szCs w:val="20"/>
              </w:rPr>
              <w:t xml:space="preserve">020 3448 4411  </w:t>
            </w:r>
          </w:p>
        </w:tc>
      </w:tr>
      <w:tr w:rsidR="00FD7790" w14:paraId="4E14E3D1"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0FC35461" w14:textId="77777777" w:rsidR="00FD7790" w:rsidRDefault="00FD7790">
            <w:pPr>
              <w:spacing w:line="240" w:lineRule="auto"/>
              <w:rPr>
                <w:b/>
              </w:rPr>
            </w:pPr>
          </w:p>
        </w:tc>
        <w:tc>
          <w:tcPr>
            <w:tcW w:w="0" w:type="auto"/>
            <w:vMerge/>
            <w:tcBorders>
              <w:top w:val="single" w:sz="2" w:space="0" w:color="auto"/>
              <w:left w:val="single" w:sz="2" w:space="0" w:color="auto"/>
              <w:bottom w:val="single" w:sz="8" w:space="0" w:color="auto"/>
              <w:right w:val="single" w:sz="2" w:space="0" w:color="auto"/>
            </w:tcBorders>
            <w:vAlign w:val="center"/>
          </w:tcPr>
          <w:p w14:paraId="5388B433" w14:textId="77777777" w:rsidR="00FD7790" w:rsidRDefault="00FD7790">
            <w:pPr>
              <w:spacing w:line="240" w:lineRule="auto"/>
              <w:rPr>
                <w:rFonts w:cs="Arial"/>
                <w:sz w:val="16"/>
                <w:szCs w:val="16"/>
              </w:rPr>
            </w:pPr>
          </w:p>
        </w:tc>
        <w:tc>
          <w:tcPr>
            <w:tcW w:w="4814" w:type="dxa"/>
            <w:tcBorders>
              <w:top w:val="single" w:sz="2" w:space="0" w:color="auto"/>
              <w:left w:val="single" w:sz="2" w:space="0" w:color="auto"/>
              <w:bottom w:val="single" w:sz="8" w:space="0" w:color="auto"/>
              <w:right w:val="single" w:sz="8" w:space="0" w:color="auto"/>
            </w:tcBorders>
            <w:tcMar>
              <w:top w:w="57" w:type="dxa"/>
              <w:left w:w="57" w:type="dxa"/>
              <w:bottom w:w="57" w:type="dxa"/>
              <w:right w:w="57" w:type="dxa"/>
            </w:tcMar>
          </w:tcPr>
          <w:p w14:paraId="3E75F3C0" w14:textId="77777777" w:rsidR="00FD7790" w:rsidRDefault="00FD7790">
            <w:pPr>
              <w:tabs>
                <w:tab w:val="left" w:pos="864"/>
              </w:tabs>
              <w:spacing w:line="240" w:lineRule="auto"/>
              <w:rPr>
                <w:rFonts w:cs="Arial"/>
                <w:sz w:val="16"/>
                <w:szCs w:val="16"/>
              </w:rPr>
            </w:pPr>
            <w:r>
              <w:rPr>
                <w:rFonts w:cs="Arial"/>
                <w:sz w:val="16"/>
                <w:szCs w:val="16"/>
              </w:rPr>
              <w:t xml:space="preserve">Fax: </w:t>
            </w:r>
            <w:r>
              <w:rPr>
                <w:rFonts w:cs="Arial"/>
                <w:sz w:val="16"/>
                <w:szCs w:val="16"/>
              </w:rPr>
              <w:tab/>
            </w:r>
            <w:r w:rsidR="00A30697" w:rsidRPr="00A30697">
              <w:rPr>
                <w:rFonts w:cs="Arial"/>
                <w:szCs w:val="20"/>
              </w:rPr>
              <w:t>020 7813 1420</w:t>
            </w:r>
          </w:p>
        </w:tc>
      </w:tr>
    </w:tbl>
    <w:p w14:paraId="1274A551" w14:textId="77777777" w:rsidR="00FD7790"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1DAB7747" w14:textId="77777777">
        <w:tc>
          <w:tcPr>
            <w:tcW w:w="596"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59291D0C"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1FF6C67B" w14:textId="77777777" w:rsidR="00FD7790" w:rsidRDefault="00FD7790">
                  <w:pPr>
                    <w:spacing w:before="100" w:after="100" w:line="240" w:lineRule="auto"/>
                    <w:jc w:val="center"/>
                    <w:rPr>
                      <w:b/>
                      <w:color w:val="FFFFFF"/>
                    </w:rPr>
                  </w:pPr>
                  <w:r>
                    <w:rPr>
                      <w:b/>
                      <w:color w:val="FFFFFF"/>
                    </w:rPr>
                    <w:t>A4</w:t>
                  </w:r>
                </w:p>
              </w:tc>
            </w:tr>
          </w:tbl>
          <w:p w14:paraId="194C3053" w14:textId="77777777" w:rsidR="00FD7790" w:rsidRDefault="00FD7790">
            <w:pPr>
              <w:rPr>
                <w:b/>
              </w:rPr>
            </w:pPr>
          </w:p>
        </w:tc>
        <w:tc>
          <w:tcPr>
            <w:tcW w:w="9597" w:type="dxa"/>
            <w:tcBorders>
              <w:top w:val="single" w:sz="8" w:space="0" w:color="auto"/>
              <w:left w:val="single" w:sz="2" w:space="0" w:color="auto"/>
              <w:bottom w:val="nil"/>
              <w:right w:val="single" w:sz="8" w:space="0" w:color="auto"/>
            </w:tcBorders>
            <w:tcMar>
              <w:top w:w="57" w:type="dxa"/>
              <w:left w:w="57" w:type="dxa"/>
              <w:bottom w:w="57" w:type="dxa"/>
              <w:right w:w="57" w:type="dxa"/>
            </w:tcMar>
          </w:tcPr>
          <w:p w14:paraId="1AE6A743" w14:textId="77777777" w:rsidR="00FD7790" w:rsidRDefault="00FD7790">
            <w:pPr>
              <w:spacing w:line="240" w:lineRule="auto"/>
              <w:rPr>
                <w:szCs w:val="20"/>
              </w:rPr>
            </w:pPr>
            <w:r>
              <w:rPr>
                <w:rFonts w:cs="Arial"/>
                <w:b/>
                <w:bCs/>
                <w:szCs w:val="20"/>
              </w:rPr>
              <w:t xml:space="preserve">Sponsor/ Other Organisations Involved and Funding </w:t>
            </w:r>
          </w:p>
        </w:tc>
      </w:tr>
      <w:tr w:rsidR="00FD7790" w14:paraId="28616FED" w14:textId="77777777">
        <w:tc>
          <w:tcPr>
            <w:tcW w:w="0" w:type="auto"/>
            <w:vMerge/>
            <w:tcBorders>
              <w:top w:val="single" w:sz="8" w:space="0" w:color="auto"/>
              <w:left w:val="single" w:sz="8" w:space="0" w:color="auto"/>
              <w:bottom w:val="single" w:sz="8" w:space="0" w:color="auto"/>
              <w:right w:val="single" w:sz="2" w:space="0" w:color="auto"/>
            </w:tcBorders>
            <w:vAlign w:val="center"/>
          </w:tcPr>
          <w:p w14:paraId="560BB2A3" w14:textId="77777777" w:rsidR="00FD7790" w:rsidRDefault="00FD7790">
            <w:pPr>
              <w:spacing w:line="240" w:lineRule="auto"/>
              <w:rPr>
                <w:b/>
              </w:rPr>
            </w:pPr>
          </w:p>
        </w:tc>
        <w:tc>
          <w:tcPr>
            <w:tcW w:w="9597" w:type="dxa"/>
            <w:tcBorders>
              <w:top w:val="nil"/>
              <w:left w:val="single" w:sz="2" w:space="0" w:color="auto"/>
              <w:bottom w:val="single" w:sz="8" w:space="0" w:color="auto"/>
              <w:right w:val="single" w:sz="8" w:space="0" w:color="auto"/>
            </w:tcBorders>
            <w:tcMar>
              <w:top w:w="57" w:type="dxa"/>
              <w:left w:w="57" w:type="dxa"/>
              <w:bottom w:w="57" w:type="dxa"/>
              <w:right w:w="57" w:type="dxa"/>
            </w:tcMar>
          </w:tcPr>
          <w:p w14:paraId="19D0FADF" w14:textId="77777777" w:rsidR="00FD7790" w:rsidRDefault="00FD7790">
            <w:pPr>
              <w:numPr>
                <w:ilvl w:val="0"/>
                <w:numId w:val="4"/>
              </w:numPr>
              <w:tabs>
                <w:tab w:val="num" w:pos="289"/>
              </w:tabs>
              <w:spacing w:line="240" w:lineRule="auto"/>
              <w:ind w:left="289" w:hanging="289"/>
              <w:rPr>
                <w:rFonts w:cs="Arial"/>
                <w:sz w:val="16"/>
                <w:szCs w:val="16"/>
              </w:rPr>
            </w:pPr>
            <w:r>
              <w:rPr>
                <w:rFonts w:cs="Arial"/>
                <w:b/>
                <w:sz w:val="16"/>
                <w:szCs w:val="16"/>
              </w:rPr>
              <w:t>Sponsor:</w:t>
            </w:r>
            <w:r>
              <w:rPr>
                <w:rFonts w:cs="Arial"/>
                <w:b/>
                <w:szCs w:val="20"/>
              </w:rPr>
              <w:t xml:space="preserve"> </w:t>
            </w:r>
            <w:r w:rsidR="009C5C89">
              <w:fldChar w:fldCharType="begin">
                <w:ffData>
                  <w:name w:val="Check1"/>
                  <w:enabled/>
                  <w:calcOnExit w:val="0"/>
                  <w:helpText w:type="text" w:val="Indicate the institution which takes overall responsibility for the project/on whose behalf the work will be done."/>
                  <w:statusText w:type="text" w:val="Indicate the institution which takes overall responsibility for the project/on whose behalf the work will be done."/>
                  <w:checkBox>
                    <w:sizeAuto/>
                    <w:default w:val="1"/>
                  </w:checkBox>
                </w:ffData>
              </w:fldChar>
            </w:r>
            <w:bookmarkStart w:id="3" w:name="Check1"/>
            <w:r w:rsidR="009C5C89">
              <w:instrText xml:space="preserve"> FORMCHECKBOX </w:instrText>
            </w:r>
            <w:r w:rsidR="007C08FB">
              <w:fldChar w:fldCharType="separate"/>
            </w:r>
            <w:r w:rsidR="009C5C89">
              <w:fldChar w:fldCharType="end"/>
            </w:r>
            <w:bookmarkEnd w:id="3"/>
            <w:r>
              <w:rPr>
                <w:rFonts w:cs="Arial"/>
                <w:b/>
                <w:sz w:val="16"/>
                <w:szCs w:val="16"/>
              </w:rPr>
              <w:t xml:space="preserve"> UCL</w:t>
            </w:r>
            <w:r>
              <w:rPr>
                <w:rFonts w:cs="Arial"/>
                <w:sz w:val="16"/>
                <w:szCs w:val="16"/>
              </w:rPr>
              <w:t xml:space="preserve">  </w:t>
            </w:r>
            <w:bookmarkStart w:id="4" w:name="Check2"/>
            <w:r w:rsidR="00F00FEC">
              <w:fldChar w:fldCharType="begin">
                <w:ffData>
                  <w:name w:val="Check2"/>
                  <w:enabled/>
                  <w:calcOnExit w:val="0"/>
                  <w:helpText w:type="text" w:val="Indicate the institution which takes overall responsibility for the project/on whose behalf the work will be done."/>
                  <w:statusText w:type="text" w:val="Indicate the institution which takes overall responsibility for the project/on whose behalf the work will be done."/>
                  <w:checkBox>
                    <w:sizeAuto/>
                    <w:default w:val="0"/>
                    <w:checked w:val="0"/>
                  </w:checkBox>
                </w:ffData>
              </w:fldChar>
            </w:r>
            <w:r w:rsidR="00F00FEC">
              <w:instrText xml:space="preserve"> FORMCHECKBOX </w:instrText>
            </w:r>
            <w:r w:rsidR="007C08FB">
              <w:fldChar w:fldCharType="separate"/>
            </w:r>
            <w:r w:rsidR="00F00FEC">
              <w:fldChar w:fldCharType="end"/>
            </w:r>
            <w:bookmarkEnd w:id="4"/>
            <w:r>
              <w:rPr>
                <w:rFonts w:cs="Arial"/>
                <w:sz w:val="16"/>
                <w:szCs w:val="16"/>
              </w:rPr>
              <w:t xml:space="preserve"> </w:t>
            </w:r>
            <w:r>
              <w:rPr>
                <w:rFonts w:cs="Arial"/>
                <w:b/>
                <w:sz w:val="16"/>
                <w:szCs w:val="16"/>
              </w:rPr>
              <w:t xml:space="preserve">Other institution </w:t>
            </w:r>
          </w:p>
          <w:p w14:paraId="013506D2" w14:textId="77777777" w:rsidR="00FD7790" w:rsidRDefault="00FD7790">
            <w:pPr>
              <w:spacing w:line="240" w:lineRule="auto"/>
              <w:ind w:left="289"/>
              <w:rPr>
                <w:rFonts w:cs="Arial"/>
                <w:sz w:val="16"/>
                <w:szCs w:val="16"/>
              </w:rPr>
            </w:pPr>
            <w:r>
              <w:rPr>
                <w:rFonts w:cs="Arial"/>
                <w:sz w:val="16"/>
                <w:szCs w:val="16"/>
              </w:rPr>
              <w:t xml:space="preserve">If your project is sponsored by an institution other than UCL please provide details: </w:t>
            </w:r>
            <w:r>
              <w:rPr>
                <w:rFonts w:cs="Arial"/>
                <w:szCs w:val="20"/>
              </w:rPr>
              <w:fldChar w:fldCharType="begin">
                <w:ffData>
                  <w:name w:val=""/>
                  <w:enabled/>
                  <w:calcOnExit w:val="0"/>
                  <w:helpText w:type="text" w:val="Indicate the institution which takes overall responsibility for the project/on whose behalf the work will be done."/>
                  <w:statusText w:type="text" w:val="Indicate the institution which takes overall responsibility for the project/on whose behalf the work will be done."/>
                  <w:textInput>
                    <w:format w:val="FIRST CAPITAL"/>
                  </w:textInput>
                </w:ffData>
              </w:fldChar>
            </w:r>
            <w:r>
              <w:rPr>
                <w:rFonts w:cs="Arial"/>
                <w:szCs w:val="20"/>
              </w:rPr>
              <w:instrText xml:space="preserve"> FORMTEXT </w:instrText>
            </w:r>
            <w:r>
              <w:rPr>
                <w:rFonts w:cs="Arial"/>
                <w:szCs w:val="20"/>
              </w:rPr>
            </w:r>
            <w:r>
              <w:rPr>
                <w:rFonts w:cs="Arial"/>
                <w:szCs w:val="20"/>
              </w:rPr>
              <w:fldChar w:fldCharType="separate"/>
            </w:r>
            <w:r w:rsidR="00CA5D8E">
              <w:rPr>
                <w:rFonts w:cs="Arial"/>
                <w:szCs w:val="20"/>
              </w:rPr>
              <w:t>     </w:t>
            </w:r>
            <w:r>
              <w:rPr>
                <w:rFonts w:cs="Arial"/>
                <w:szCs w:val="20"/>
              </w:rPr>
              <w:fldChar w:fldCharType="end"/>
            </w:r>
          </w:p>
          <w:p w14:paraId="6A53568A" w14:textId="77777777" w:rsidR="00FD7790" w:rsidRDefault="00FD7790">
            <w:pPr>
              <w:spacing w:line="240" w:lineRule="auto"/>
              <w:rPr>
                <w:rFonts w:cs="Arial"/>
                <w:sz w:val="16"/>
                <w:szCs w:val="16"/>
              </w:rPr>
            </w:pPr>
          </w:p>
          <w:p w14:paraId="1A2BEB71" w14:textId="77777777" w:rsidR="00FD7790" w:rsidRDefault="00FD7790" w:rsidP="00F00FEC">
            <w:pPr>
              <w:numPr>
                <w:ilvl w:val="0"/>
                <w:numId w:val="4"/>
              </w:numPr>
              <w:tabs>
                <w:tab w:val="num" w:pos="289"/>
              </w:tabs>
              <w:spacing w:before="100" w:beforeAutospacing="1" w:after="100" w:afterAutospacing="1" w:line="240" w:lineRule="auto"/>
              <w:ind w:left="289" w:hanging="289"/>
              <w:rPr>
                <w:rFonts w:cs="Arial"/>
                <w:b/>
                <w:sz w:val="16"/>
                <w:szCs w:val="16"/>
              </w:rPr>
            </w:pPr>
            <w:r>
              <w:rPr>
                <w:rFonts w:cs="Arial"/>
                <w:b/>
                <w:sz w:val="16"/>
                <w:szCs w:val="16"/>
              </w:rPr>
              <w:t>Other Organisations</w:t>
            </w:r>
            <w:r>
              <w:rPr>
                <w:rFonts w:cs="Arial"/>
                <w:sz w:val="16"/>
                <w:szCs w:val="16"/>
              </w:rPr>
              <w:t xml:space="preserve">: If your study involves another organisation, please provide details. </w:t>
            </w:r>
            <w:r>
              <w:rPr>
                <w:i/>
                <w:color w:val="000000"/>
                <w:sz w:val="16"/>
              </w:rPr>
              <w:t>Evidence that the relevant authority has given permission should be attached or confirmation provided that this will be available upon request.</w:t>
            </w:r>
            <w:r>
              <w:rPr>
                <w:rFonts w:cs="Arial"/>
                <w:b/>
                <w:i/>
                <w:sz w:val="16"/>
                <w:szCs w:val="16"/>
              </w:rPr>
              <w:t xml:space="preserve"> </w:t>
            </w:r>
            <w:bookmarkStart w:id="5" w:name="Text31"/>
            <w:r w:rsidRPr="000C006E">
              <w:rPr>
                <w:rFonts w:cs="Arial"/>
                <w:szCs w:val="20"/>
              </w:rPr>
              <w:fldChar w:fldCharType="begin">
                <w:ffData>
                  <w:name w:val="Text31"/>
                  <w:enabled/>
                  <w:calcOnExit w:val="0"/>
                  <w:helpText w:type="text" w:val="Please ensure that the relative roles and responsibilities of UCL and other institutions are clearly outlined."/>
                  <w:statusText w:type="text" w:val="Please ensure that the relative roles and responsibilities of UCL and other institutions are clearly outlined."/>
                  <w:textInput>
                    <w:format w:val="FIRST CAPITAL"/>
                  </w:textInput>
                </w:ffData>
              </w:fldChar>
            </w:r>
            <w:r>
              <w:rPr>
                <w:rFonts w:cs="Arial"/>
                <w:szCs w:val="20"/>
              </w:rPr>
              <w:instrText xml:space="preserve"> FORMTEXT </w:instrText>
            </w:r>
            <w:r w:rsidRPr="000C006E">
              <w:rPr>
                <w:rFonts w:cs="Arial"/>
                <w:szCs w:val="20"/>
              </w:rPr>
            </w:r>
            <w:r w:rsidRPr="000C006E">
              <w:rPr>
                <w:rFonts w:cs="Arial"/>
                <w:szCs w:val="20"/>
              </w:rPr>
              <w:fldChar w:fldCharType="separate"/>
            </w:r>
            <w:r w:rsidRPr="000C006E">
              <w:rPr>
                <w:rFonts w:cs="Arial" w:hint="eastAsia"/>
                <w:szCs w:val="20"/>
              </w:rPr>
              <w:t> </w:t>
            </w:r>
            <w:r w:rsidRPr="000C006E">
              <w:rPr>
                <w:rFonts w:cs="Arial" w:hint="eastAsia"/>
                <w:szCs w:val="20"/>
              </w:rPr>
              <w:t> </w:t>
            </w:r>
            <w:r w:rsidRPr="000C006E">
              <w:rPr>
                <w:rFonts w:cs="Arial" w:hint="eastAsia"/>
                <w:szCs w:val="20"/>
              </w:rPr>
              <w:t> </w:t>
            </w:r>
            <w:r w:rsidRPr="000C006E">
              <w:rPr>
                <w:rFonts w:cs="Arial" w:hint="eastAsia"/>
                <w:szCs w:val="20"/>
              </w:rPr>
              <w:t> </w:t>
            </w:r>
            <w:r w:rsidRPr="000C006E">
              <w:rPr>
                <w:rFonts w:cs="Arial" w:hint="eastAsia"/>
                <w:szCs w:val="20"/>
              </w:rPr>
              <w:t> </w:t>
            </w:r>
            <w:r w:rsidRPr="000C006E">
              <w:rPr>
                <w:rFonts w:cs="Arial"/>
                <w:szCs w:val="20"/>
              </w:rPr>
              <w:fldChar w:fldCharType="end"/>
            </w:r>
            <w:bookmarkEnd w:id="5"/>
          </w:p>
          <w:p w14:paraId="21F3FDEF" w14:textId="77777777" w:rsidR="00FD7790" w:rsidRDefault="00FD7790" w:rsidP="00F00FEC">
            <w:pPr>
              <w:numPr>
                <w:ilvl w:val="0"/>
                <w:numId w:val="4"/>
              </w:numPr>
              <w:tabs>
                <w:tab w:val="num" w:pos="289"/>
              </w:tabs>
              <w:spacing w:before="100" w:beforeAutospacing="1" w:after="100" w:afterAutospacing="1" w:line="240" w:lineRule="auto"/>
              <w:ind w:left="289" w:hanging="289"/>
              <w:rPr>
                <w:rFonts w:cs="Arial"/>
                <w:b/>
                <w:sz w:val="16"/>
                <w:szCs w:val="16"/>
              </w:rPr>
            </w:pPr>
            <w:r>
              <w:rPr>
                <w:rFonts w:cs="Arial"/>
                <w:b/>
                <w:sz w:val="16"/>
                <w:szCs w:val="16"/>
              </w:rPr>
              <w:t xml:space="preserve">Funding: </w:t>
            </w:r>
            <w:r>
              <w:rPr>
                <w:rFonts w:cs="Arial"/>
                <w:sz w:val="16"/>
                <w:szCs w:val="16"/>
              </w:rPr>
              <w:t xml:space="preserve">What are the sources of funding for this study and will the study result in financial payment or payment in kind to the department or College? </w:t>
            </w:r>
            <w:bookmarkStart w:id="6" w:name="Text30"/>
            <w:r>
              <w:rPr>
                <w:rFonts w:cs="Arial"/>
                <w:i/>
                <w:sz w:val="16"/>
                <w:szCs w:val="16"/>
              </w:rPr>
              <w:t xml:space="preserve">If study is funded solely by UCL this should be stated, the section should not be left blank. </w:t>
            </w:r>
            <w:bookmarkEnd w:id="6"/>
            <w:r w:rsidR="009C5C89">
              <w:rPr>
                <w:rFonts w:cs="Arial"/>
                <w:szCs w:val="20"/>
              </w:rPr>
              <w:t>Wellcome Trust Fellowship to Dr Toby Wise</w:t>
            </w:r>
          </w:p>
        </w:tc>
      </w:tr>
    </w:tbl>
    <w:p w14:paraId="3D0F901E" w14:textId="77777777" w:rsidR="00FD7790" w:rsidRDefault="00FD7790"/>
    <w:tbl>
      <w:tblPr>
        <w:tblW w:w="10214" w:type="dxa"/>
        <w:tblInd w:w="-64"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2"/>
        <w:gridCol w:w="9622"/>
      </w:tblGrid>
      <w:tr w:rsidR="00FD7790" w14:paraId="3EFC8A2C" w14:textId="77777777" w:rsidTr="00AA20B4">
        <w:trPr>
          <w:trHeight w:val="493"/>
        </w:trPr>
        <w:tc>
          <w:tcPr>
            <w:tcW w:w="592"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635E7D33" w14:textId="77777777" w:rsidTr="00AA20B4">
              <w:trPr>
                <w:trHeight w:val="422"/>
              </w:trPr>
              <w:tc>
                <w:tcPr>
                  <w:tcW w:w="152" w:type="dxa"/>
                  <w:tcBorders>
                    <w:top w:val="single" w:sz="2" w:space="0" w:color="auto"/>
                    <w:left w:val="single" w:sz="2" w:space="0" w:color="auto"/>
                    <w:bottom w:val="single" w:sz="2" w:space="0" w:color="auto"/>
                    <w:right w:val="single" w:sz="2" w:space="0" w:color="auto"/>
                  </w:tcBorders>
                  <w:shd w:val="clear" w:color="auto" w:fill="666666"/>
                  <w:vAlign w:val="center"/>
                </w:tcPr>
                <w:p w14:paraId="1918B182" w14:textId="77777777" w:rsidR="00FD7790" w:rsidRDefault="00FD7790">
                  <w:pPr>
                    <w:spacing w:before="100" w:after="100" w:line="240" w:lineRule="auto"/>
                    <w:jc w:val="center"/>
                    <w:rPr>
                      <w:b/>
                      <w:color w:val="FFFFFF"/>
                    </w:rPr>
                  </w:pPr>
                  <w:r>
                    <w:rPr>
                      <w:b/>
                      <w:color w:val="FFFFFF"/>
                    </w:rPr>
                    <w:t>A5</w:t>
                  </w:r>
                </w:p>
              </w:tc>
            </w:tr>
          </w:tbl>
          <w:p w14:paraId="3AF5F77A" w14:textId="77777777" w:rsidR="00A931C2" w:rsidRPr="00B52F87" w:rsidRDefault="00A931C2"/>
        </w:tc>
        <w:tc>
          <w:tcPr>
            <w:tcW w:w="9622" w:type="dxa"/>
            <w:tcBorders>
              <w:top w:val="single" w:sz="8" w:space="0" w:color="auto"/>
              <w:left w:val="single" w:sz="2" w:space="0" w:color="auto"/>
              <w:bottom w:val="nil"/>
              <w:right w:val="single" w:sz="8" w:space="0" w:color="auto"/>
            </w:tcBorders>
            <w:tcMar>
              <w:top w:w="57" w:type="dxa"/>
              <w:left w:w="57" w:type="dxa"/>
              <w:bottom w:w="57" w:type="dxa"/>
              <w:right w:w="57" w:type="dxa"/>
            </w:tcMar>
          </w:tcPr>
          <w:p w14:paraId="0923D705" w14:textId="77777777" w:rsidR="00FD7790" w:rsidRDefault="00FD7790" w:rsidP="0075451E">
            <w:pPr>
              <w:spacing w:line="240" w:lineRule="auto"/>
              <w:rPr>
                <w:sz w:val="16"/>
                <w:szCs w:val="16"/>
              </w:rPr>
            </w:pPr>
            <w:r w:rsidRPr="0075451E">
              <w:rPr>
                <w:rFonts w:cs="Arial"/>
                <w:b/>
                <w:bCs/>
                <w:szCs w:val="20"/>
                <w:u w:val="single"/>
              </w:rPr>
              <w:t xml:space="preserve">Signature of Head of Department </w:t>
            </w:r>
            <w:r w:rsidR="0075451E" w:rsidRPr="0075451E">
              <w:rPr>
                <w:rFonts w:cs="Arial"/>
                <w:b/>
                <w:bCs/>
                <w:sz w:val="18"/>
                <w:szCs w:val="18"/>
              </w:rPr>
              <w:t>[</w:t>
            </w:r>
            <w:r w:rsidR="001D189D">
              <w:rPr>
                <w:rFonts w:cs="Arial"/>
                <w:b/>
                <w:bCs/>
                <w:sz w:val="18"/>
                <w:szCs w:val="18"/>
              </w:rPr>
              <w:t xml:space="preserve">or Chair of your </w:t>
            </w:r>
            <w:r w:rsidRPr="0075451E">
              <w:rPr>
                <w:rFonts w:cs="Arial"/>
                <w:b/>
                <w:bCs/>
                <w:sz w:val="18"/>
                <w:szCs w:val="18"/>
              </w:rPr>
              <w:t>Departmental</w:t>
            </w:r>
            <w:r w:rsidR="001D189D">
              <w:rPr>
                <w:rFonts w:cs="Arial"/>
                <w:b/>
                <w:bCs/>
                <w:sz w:val="18"/>
                <w:szCs w:val="18"/>
              </w:rPr>
              <w:t xml:space="preserve"> Research</w:t>
            </w:r>
            <w:r w:rsidRPr="0075451E">
              <w:rPr>
                <w:rFonts w:cs="Arial"/>
                <w:b/>
                <w:bCs/>
                <w:sz w:val="18"/>
                <w:szCs w:val="18"/>
              </w:rPr>
              <w:t xml:space="preserve"> Ethics Committee</w:t>
            </w:r>
            <w:r w:rsidR="0075451E" w:rsidRPr="0075451E">
              <w:rPr>
                <w:rFonts w:cs="Arial"/>
                <w:b/>
                <w:bCs/>
                <w:sz w:val="18"/>
                <w:szCs w:val="18"/>
              </w:rPr>
              <w:t>]</w:t>
            </w:r>
            <w:r w:rsidR="0075451E">
              <w:rPr>
                <w:rFonts w:cs="Arial"/>
                <w:b/>
                <w:bCs/>
                <w:sz w:val="18"/>
                <w:szCs w:val="18"/>
              </w:rPr>
              <w:t xml:space="preserve"> </w:t>
            </w:r>
            <w:r>
              <w:rPr>
                <w:rFonts w:cs="Arial"/>
                <w:b/>
                <w:bCs/>
                <w:sz w:val="16"/>
                <w:szCs w:val="16"/>
              </w:rPr>
              <w:br/>
            </w:r>
            <w:r>
              <w:rPr>
                <w:rFonts w:cs="Arial"/>
                <w:i/>
                <w:sz w:val="16"/>
                <w:szCs w:val="16"/>
              </w:rPr>
              <w:t>(This must not be the same signature as the Principal Researcher)</w:t>
            </w:r>
          </w:p>
        </w:tc>
      </w:tr>
      <w:tr w:rsidR="00FD7790" w14:paraId="67B4637F" w14:textId="77777777" w:rsidTr="00AA20B4">
        <w:trPr>
          <w:trHeight w:val="4298"/>
        </w:trPr>
        <w:tc>
          <w:tcPr>
            <w:tcW w:w="592" w:type="dxa"/>
            <w:vMerge/>
            <w:tcBorders>
              <w:top w:val="nil"/>
              <w:left w:val="single" w:sz="8" w:space="0" w:color="auto"/>
              <w:bottom w:val="nil"/>
              <w:right w:val="single" w:sz="2" w:space="0" w:color="auto"/>
            </w:tcBorders>
            <w:vAlign w:val="center"/>
          </w:tcPr>
          <w:p w14:paraId="794D8C07" w14:textId="77777777" w:rsidR="00FD7790" w:rsidRDefault="00FD7790">
            <w:pPr>
              <w:spacing w:line="240" w:lineRule="auto"/>
              <w:rPr>
                <w:b/>
              </w:rPr>
            </w:pPr>
          </w:p>
        </w:tc>
        <w:tc>
          <w:tcPr>
            <w:tcW w:w="9622" w:type="dxa"/>
            <w:tcBorders>
              <w:top w:val="nil"/>
              <w:left w:val="single" w:sz="2" w:space="0" w:color="auto"/>
              <w:bottom w:val="nil"/>
              <w:right w:val="single" w:sz="8" w:space="0" w:color="auto"/>
            </w:tcBorders>
            <w:tcMar>
              <w:top w:w="57" w:type="dxa"/>
              <w:left w:w="57" w:type="dxa"/>
              <w:bottom w:w="57" w:type="dxa"/>
              <w:right w:w="57" w:type="dxa"/>
            </w:tcMar>
          </w:tcPr>
          <w:p w14:paraId="2F01E4C7" w14:textId="77777777" w:rsidR="0075451E" w:rsidRPr="0075451E" w:rsidRDefault="00FD7790" w:rsidP="0075451E">
            <w:pPr>
              <w:numPr>
                <w:ilvl w:val="0"/>
                <w:numId w:val="22"/>
              </w:numPr>
              <w:spacing w:before="80" w:after="80"/>
              <w:rPr>
                <w:rFonts w:cs="Arial"/>
                <w:b/>
                <w:bCs/>
                <w:iCs/>
                <w:sz w:val="18"/>
                <w:szCs w:val="18"/>
              </w:rPr>
            </w:pPr>
            <w:r w:rsidRPr="0075451E">
              <w:rPr>
                <w:rFonts w:cs="Arial"/>
                <w:b/>
                <w:bCs/>
                <w:iCs/>
                <w:sz w:val="18"/>
                <w:szCs w:val="18"/>
              </w:rPr>
              <w:t xml:space="preserve">I have discussed this project with the principal researcher who is suitably qualified to carry out this research and I approve it.  </w:t>
            </w:r>
            <w:r w:rsidR="0075451E" w:rsidRPr="0075451E">
              <w:rPr>
                <w:rFonts w:cs="Arial"/>
                <w:b/>
                <w:bCs/>
                <w:iCs/>
                <w:sz w:val="18"/>
                <w:szCs w:val="18"/>
              </w:rPr>
              <w:t xml:space="preserve"> </w:t>
            </w:r>
          </w:p>
          <w:p w14:paraId="76B2600F" w14:textId="77777777" w:rsidR="0075451E" w:rsidRPr="0075451E" w:rsidRDefault="0075451E">
            <w:pPr>
              <w:spacing w:before="80" w:after="80"/>
              <w:rPr>
                <w:rFonts w:cs="Arial"/>
                <w:b/>
                <w:bCs/>
                <w:iCs/>
                <w:sz w:val="18"/>
                <w:szCs w:val="18"/>
              </w:rPr>
            </w:pPr>
            <w:r w:rsidRPr="0075451E">
              <w:rPr>
                <w:rFonts w:cs="Arial"/>
                <w:b/>
                <w:bCs/>
                <w:iCs/>
                <w:sz w:val="18"/>
                <w:szCs w:val="18"/>
              </w:rPr>
              <w:t>I</w:t>
            </w:r>
            <w:r w:rsidR="00FC1BCF">
              <w:rPr>
                <w:rFonts w:cs="Arial"/>
                <w:b/>
                <w:bCs/>
                <w:iCs/>
                <w:sz w:val="18"/>
                <w:szCs w:val="18"/>
              </w:rPr>
              <w:t xml:space="preserve"> am satisfied that </w:t>
            </w:r>
            <w:r w:rsidR="00FC1BCF" w:rsidRPr="00FC1BCF">
              <w:rPr>
                <w:rFonts w:cs="Arial"/>
                <w:b/>
                <w:bCs/>
                <w:i/>
                <w:iCs/>
                <w:sz w:val="18"/>
                <w:szCs w:val="18"/>
              </w:rPr>
              <w:t>[</w:t>
            </w:r>
            <w:r w:rsidR="00FC1BCF" w:rsidRPr="00FC1BCF">
              <w:rPr>
                <w:rFonts w:cs="Arial"/>
                <w:b/>
                <w:bCs/>
                <w:i/>
                <w:iCs/>
                <w:sz w:val="18"/>
                <w:szCs w:val="18"/>
                <w:u w:val="single"/>
              </w:rPr>
              <w:t>please highlight as appropriate</w:t>
            </w:r>
            <w:r w:rsidR="00FC1BCF" w:rsidRPr="00FC1BCF">
              <w:rPr>
                <w:rFonts w:cs="Arial"/>
                <w:b/>
                <w:bCs/>
                <w:i/>
                <w:iCs/>
                <w:sz w:val="18"/>
                <w:szCs w:val="18"/>
              </w:rPr>
              <w:t>]:</w:t>
            </w:r>
          </w:p>
          <w:p w14:paraId="341C2160" w14:textId="77777777" w:rsidR="0075451E" w:rsidRPr="0075451E" w:rsidRDefault="0075451E" w:rsidP="0075451E">
            <w:pPr>
              <w:numPr>
                <w:ilvl w:val="0"/>
                <w:numId w:val="20"/>
              </w:numPr>
              <w:spacing w:before="80" w:after="80"/>
              <w:ind w:left="360"/>
              <w:rPr>
                <w:rFonts w:cs="Arial"/>
                <w:b/>
                <w:bCs/>
                <w:iCs/>
                <w:sz w:val="18"/>
                <w:szCs w:val="18"/>
              </w:rPr>
            </w:pPr>
            <w:r w:rsidRPr="0075451E">
              <w:rPr>
                <w:rFonts w:cs="Arial"/>
                <w:b/>
                <w:bCs/>
                <w:iCs/>
                <w:sz w:val="18"/>
                <w:szCs w:val="18"/>
              </w:rPr>
              <w:t>Data Protection registration:</w:t>
            </w:r>
          </w:p>
          <w:p w14:paraId="36393884" w14:textId="77777777" w:rsidR="0075451E" w:rsidRPr="008323D4" w:rsidRDefault="00FC1BCF" w:rsidP="0075451E">
            <w:pPr>
              <w:numPr>
                <w:ilvl w:val="0"/>
                <w:numId w:val="21"/>
              </w:numPr>
              <w:spacing w:before="80" w:after="80"/>
              <w:ind w:left="1080"/>
              <w:rPr>
                <w:rFonts w:cs="Arial"/>
                <w:b/>
                <w:bCs/>
                <w:iCs/>
                <w:sz w:val="18"/>
                <w:szCs w:val="18"/>
              </w:rPr>
            </w:pPr>
            <w:r w:rsidRPr="008323D4">
              <w:rPr>
                <w:rFonts w:cs="Arial"/>
                <w:b/>
                <w:bCs/>
                <w:iCs/>
                <w:sz w:val="18"/>
                <w:szCs w:val="18"/>
              </w:rPr>
              <w:t>h</w:t>
            </w:r>
            <w:r w:rsidR="0075451E" w:rsidRPr="008323D4">
              <w:rPr>
                <w:rFonts w:cs="Arial"/>
                <w:b/>
                <w:bCs/>
                <w:iCs/>
                <w:sz w:val="18"/>
                <w:szCs w:val="18"/>
              </w:rPr>
              <w:t>as been initiated</w:t>
            </w:r>
          </w:p>
          <w:p w14:paraId="4C39F539" w14:textId="77777777" w:rsidR="0075451E" w:rsidRPr="008323D4" w:rsidRDefault="0075451E" w:rsidP="0075451E">
            <w:pPr>
              <w:numPr>
                <w:ilvl w:val="0"/>
                <w:numId w:val="20"/>
              </w:numPr>
              <w:spacing w:before="80" w:after="80"/>
              <w:ind w:left="360"/>
              <w:rPr>
                <w:rFonts w:cs="Arial"/>
                <w:b/>
                <w:bCs/>
                <w:iCs/>
                <w:sz w:val="18"/>
                <w:szCs w:val="18"/>
              </w:rPr>
            </w:pPr>
            <w:r w:rsidRPr="008323D4">
              <w:rPr>
                <w:rFonts w:cs="Arial"/>
                <w:b/>
                <w:bCs/>
                <w:iCs/>
                <w:sz w:val="18"/>
                <w:szCs w:val="18"/>
              </w:rPr>
              <w:t>a risk assessment:</w:t>
            </w:r>
          </w:p>
          <w:p w14:paraId="66815A4E" w14:textId="77777777" w:rsidR="0075451E" w:rsidRPr="008323D4" w:rsidRDefault="0075451E" w:rsidP="0075451E">
            <w:pPr>
              <w:numPr>
                <w:ilvl w:val="0"/>
                <w:numId w:val="21"/>
              </w:numPr>
              <w:spacing w:before="80" w:after="80"/>
              <w:ind w:left="1080"/>
              <w:rPr>
                <w:rFonts w:cs="Arial"/>
                <w:b/>
                <w:bCs/>
                <w:iCs/>
                <w:sz w:val="18"/>
                <w:szCs w:val="18"/>
              </w:rPr>
            </w:pPr>
            <w:r w:rsidRPr="008323D4">
              <w:rPr>
                <w:rFonts w:cs="Arial"/>
                <w:b/>
                <w:bCs/>
                <w:iCs/>
                <w:sz w:val="18"/>
                <w:szCs w:val="18"/>
              </w:rPr>
              <w:t xml:space="preserve">has been satisfactorily completed </w:t>
            </w:r>
          </w:p>
          <w:p w14:paraId="0B7250EF" w14:textId="77777777" w:rsidR="00FC1BCF" w:rsidRPr="008323D4" w:rsidRDefault="0075451E" w:rsidP="00204DB5">
            <w:pPr>
              <w:numPr>
                <w:ilvl w:val="0"/>
                <w:numId w:val="20"/>
              </w:numPr>
              <w:spacing w:before="80" w:after="80"/>
              <w:ind w:left="360"/>
              <w:rPr>
                <w:rFonts w:cs="Arial"/>
                <w:b/>
                <w:bCs/>
                <w:iCs/>
                <w:sz w:val="18"/>
                <w:szCs w:val="18"/>
              </w:rPr>
            </w:pPr>
            <w:r w:rsidRPr="008323D4">
              <w:rPr>
                <w:rFonts w:cs="Arial"/>
                <w:b/>
                <w:bCs/>
                <w:iCs/>
                <w:sz w:val="18"/>
                <w:szCs w:val="18"/>
              </w:rPr>
              <w:t xml:space="preserve">appropriate insurance arrangements are in place and appropriate sponsorship [funding] has been approved and is in place to complete the study.     </w:t>
            </w:r>
            <w:r w:rsidR="007339C4" w:rsidRPr="008323D4">
              <w:rPr>
                <w:rFonts w:cs="Arial"/>
                <w:szCs w:val="20"/>
              </w:rPr>
              <w:fldChar w:fldCharType="begin">
                <w:ffData>
                  <w:name w:val="Check3"/>
                  <w:enabled/>
                  <w:calcOnExit w:val="0"/>
                  <w:helpText w:type="text" w:val="See section A5 of the ethics guidelines for details on research defined as 'minimum risk' and therefore appropriate for Chair's Action. "/>
                  <w:statusText w:type="text" w:val="See section A5 of the ethics guidelines for details on research defined as 'minimum risk' and therefore appropriate for Chair's Action. "/>
                  <w:checkBox>
                    <w:sizeAuto/>
                    <w:default w:val="1"/>
                  </w:checkBox>
                </w:ffData>
              </w:fldChar>
            </w:r>
            <w:bookmarkStart w:id="7" w:name="Check3"/>
            <w:r w:rsidR="007339C4" w:rsidRPr="008323D4">
              <w:rPr>
                <w:rFonts w:cs="Arial"/>
                <w:szCs w:val="20"/>
              </w:rPr>
              <w:instrText xml:space="preserve"> FORMCHECKBOX </w:instrText>
            </w:r>
            <w:r w:rsidR="007C08FB">
              <w:rPr>
                <w:rFonts w:cs="Arial"/>
                <w:szCs w:val="20"/>
              </w:rPr>
            </w:r>
            <w:r w:rsidR="007C08FB">
              <w:rPr>
                <w:rFonts w:cs="Arial"/>
                <w:szCs w:val="20"/>
              </w:rPr>
              <w:fldChar w:fldCharType="separate"/>
            </w:r>
            <w:r w:rsidR="007339C4" w:rsidRPr="008323D4">
              <w:rPr>
                <w:rFonts w:cs="Arial"/>
                <w:szCs w:val="20"/>
              </w:rPr>
              <w:fldChar w:fldCharType="end"/>
            </w:r>
            <w:bookmarkEnd w:id="7"/>
            <w:r w:rsidR="00FC1BCF" w:rsidRPr="008323D4">
              <w:rPr>
                <w:rFonts w:cs="Arial"/>
                <w:szCs w:val="20"/>
              </w:rPr>
              <w:t xml:space="preserve"> </w:t>
            </w:r>
            <w:r w:rsidR="00FC1BCF" w:rsidRPr="008323D4">
              <w:rPr>
                <w:rFonts w:cs="Arial"/>
                <w:b/>
                <w:bCs/>
                <w:szCs w:val="20"/>
              </w:rPr>
              <w:t xml:space="preserve">Yes      </w:t>
            </w:r>
            <w:r w:rsidR="00FC1BCF" w:rsidRPr="008323D4">
              <w:fldChar w:fldCharType="begin">
                <w:ffData>
                  <w:name w:val="Check4"/>
                  <w:enabled/>
                  <w:calcOnExit w:val="0"/>
                  <w:helpText w:type="text" w:val="See section A5 of ethics guidelines for full details on research defined as 'minimum risk' and therefore appropriate for Chair's Action. "/>
                  <w:statusText w:type="text" w:val="See section A5 of ethics guidelines for full details on research defined as 'minimum risk' and therefore appropriate for Chair's Action. "/>
                  <w:checkBox>
                    <w:sizeAuto/>
                    <w:default w:val="0"/>
                    <w:checked w:val="0"/>
                  </w:checkBox>
                </w:ffData>
              </w:fldChar>
            </w:r>
            <w:r w:rsidR="00FC1BCF" w:rsidRPr="008323D4">
              <w:rPr>
                <w:rFonts w:cs="Arial"/>
                <w:b/>
                <w:bCs/>
                <w:szCs w:val="20"/>
              </w:rPr>
              <w:instrText xml:space="preserve"> FORMCHECKBOX </w:instrText>
            </w:r>
            <w:r w:rsidR="007C08FB">
              <w:fldChar w:fldCharType="separate"/>
            </w:r>
            <w:r w:rsidR="00FC1BCF" w:rsidRPr="008323D4">
              <w:fldChar w:fldCharType="end"/>
            </w:r>
            <w:r w:rsidR="00FC1BCF" w:rsidRPr="008323D4">
              <w:rPr>
                <w:rFonts w:cs="Arial"/>
                <w:b/>
                <w:bCs/>
                <w:szCs w:val="20"/>
              </w:rPr>
              <w:t xml:space="preserve"> No</w:t>
            </w:r>
          </w:p>
          <w:p w14:paraId="3B979832" w14:textId="77777777" w:rsidR="00FC1BCF" w:rsidRPr="008323D4" w:rsidRDefault="00FC1BCF" w:rsidP="0075451E">
            <w:pPr>
              <w:numPr>
                <w:ilvl w:val="0"/>
                <w:numId w:val="20"/>
              </w:numPr>
              <w:spacing w:before="80" w:after="80"/>
              <w:ind w:left="360"/>
              <w:rPr>
                <w:rFonts w:cs="Arial"/>
                <w:b/>
                <w:bCs/>
                <w:iCs/>
                <w:sz w:val="18"/>
                <w:szCs w:val="18"/>
              </w:rPr>
            </w:pPr>
            <w:r w:rsidRPr="008323D4">
              <w:rPr>
                <w:rFonts w:cs="Arial"/>
                <w:b/>
                <w:bCs/>
                <w:iCs/>
                <w:sz w:val="18"/>
                <w:szCs w:val="18"/>
              </w:rPr>
              <w:t>a Disclosure and Barring Service check(s):</w:t>
            </w:r>
          </w:p>
          <w:p w14:paraId="41B698EB" w14:textId="77777777" w:rsidR="00FC1BCF" w:rsidRPr="008323D4" w:rsidRDefault="00FC1BCF" w:rsidP="00FC1BCF">
            <w:pPr>
              <w:numPr>
                <w:ilvl w:val="0"/>
                <w:numId w:val="21"/>
              </w:numPr>
              <w:spacing w:before="80" w:after="80"/>
              <w:ind w:left="1080"/>
              <w:rPr>
                <w:rFonts w:cs="Arial"/>
                <w:b/>
                <w:bCs/>
                <w:iCs/>
                <w:sz w:val="18"/>
                <w:szCs w:val="18"/>
              </w:rPr>
            </w:pPr>
            <w:r w:rsidRPr="008323D4">
              <w:rPr>
                <w:rFonts w:cs="Arial"/>
                <w:b/>
                <w:bCs/>
                <w:iCs/>
                <w:sz w:val="18"/>
                <w:szCs w:val="18"/>
              </w:rPr>
              <w:t xml:space="preserve">is not required </w:t>
            </w:r>
          </w:p>
          <w:p w14:paraId="151558A6" w14:textId="77777777" w:rsidR="00FD7790" w:rsidRPr="008323D4" w:rsidRDefault="00FD7790" w:rsidP="008323D4">
            <w:pPr>
              <w:spacing w:before="80" w:after="80"/>
              <w:rPr>
                <w:rFonts w:cs="Arial"/>
                <w:bCs/>
                <w:i/>
                <w:iCs/>
                <w:sz w:val="16"/>
                <w:szCs w:val="16"/>
              </w:rPr>
            </w:pPr>
            <w:r>
              <w:rPr>
                <w:rFonts w:cs="Arial"/>
                <w:bCs/>
                <w:i/>
                <w:iCs/>
                <w:sz w:val="16"/>
                <w:szCs w:val="16"/>
              </w:rPr>
              <w:t xml:space="preserve">Links to details of UCL's policies on </w:t>
            </w:r>
            <w:r w:rsidR="00FC1BCF">
              <w:rPr>
                <w:rFonts w:cs="Arial"/>
                <w:bCs/>
                <w:i/>
                <w:iCs/>
                <w:sz w:val="16"/>
                <w:szCs w:val="16"/>
              </w:rPr>
              <w:t>the above</w:t>
            </w:r>
            <w:r>
              <w:rPr>
                <w:rFonts w:cs="Arial"/>
                <w:bCs/>
                <w:i/>
                <w:iCs/>
                <w:sz w:val="16"/>
                <w:szCs w:val="16"/>
              </w:rPr>
              <w:t xml:space="preserve"> can be found at: </w:t>
            </w:r>
            <w:hyperlink r:id="rId12" w:history="1">
              <w:r w:rsidR="0075451E" w:rsidRPr="004D28A5">
                <w:rPr>
                  <w:rStyle w:val="Hyperlink"/>
                  <w:rFonts w:cs="Arial"/>
                  <w:bCs/>
                  <w:i/>
                  <w:iCs/>
                  <w:sz w:val="16"/>
                  <w:szCs w:val="16"/>
                </w:rPr>
                <w:t>http://ethics.grad.ucl.ac.uk/procedures.php</w:t>
              </w:r>
            </w:hyperlink>
          </w:p>
          <w:p w14:paraId="6EF693A5" w14:textId="77777777" w:rsidR="00FD7790" w:rsidRPr="00B11568" w:rsidRDefault="00B11568">
            <w:pPr>
              <w:rPr>
                <w:rFonts w:cs="Arial"/>
                <w:b/>
                <w:iCs/>
                <w:sz w:val="18"/>
                <w:szCs w:val="18"/>
              </w:rPr>
            </w:pPr>
            <w:r>
              <w:rPr>
                <w:rFonts w:cs="Arial"/>
                <w:b/>
                <w:iCs/>
                <w:sz w:val="18"/>
                <w:szCs w:val="18"/>
              </w:rPr>
              <w:t>**</w:t>
            </w:r>
            <w:r w:rsidR="00FD7790" w:rsidRPr="00B11568">
              <w:rPr>
                <w:rFonts w:cs="Arial"/>
                <w:b/>
                <w:iCs/>
                <w:sz w:val="18"/>
                <w:szCs w:val="18"/>
              </w:rPr>
              <w:t xml:space="preserve">If </w:t>
            </w:r>
            <w:r w:rsidR="00FC1BCF" w:rsidRPr="00B11568">
              <w:rPr>
                <w:rFonts w:cs="Arial"/>
                <w:b/>
                <w:iCs/>
                <w:sz w:val="18"/>
                <w:szCs w:val="18"/>
              </w:rPr>
              <w:t xml:space="preserve">any of the above </w:t>
            </w:r>
            <w:r w:rsidR="00FD7790" w:rsidRPr="00B11568">
              <w:rPr>
                <w:rFonts w:cs="Arial"/>
                <w:b/>
                <w:iCs/>
                <w:sz w:val="18"/>
                <w:szCs w:val="18"/>
              </w:rPr>
              <w:t xml:space="preserve">checks are </w:t>
            </w:r>
            <w:r w:rsidR="00FD7790" w:rsidRPr="00B11568">
              <w:rPr>
                <w:rFonts w:cs="Arial"/>
                <w:b/>
                <w:bCs/>
                <w:iCs/>
                <w:sz w:val="18"/>
                <w:szCs w:val="18"/>
              </w:rPr>
              <w:t>not</w:t>
            </w:r>
            <w:r w:rsidR="00FD7790" w:rsidRPr="00B11568">
              <w:rPr>
                <w:rFonts w:cs="Arial"/>
                <w:b/>
                <w:iCs/>
                <w:sz w:val="18"/>
                <w:szCs w:val="18"/>
              </w:rPr>
              <w:t xml:space="preserve"> required please clarify why below.</w:t>
            </w:r>
          </w:p>
          <w:p w14:paraId="048B1BC1" w14:textId="77777777" w:rsidR="00FD7790" w:rsidRPr="001D189D" w:rsidRDefault="007339C4" w:rsidP="001D189D">
            <w:pPr>
              <w:spacing w:before="100" w:beforeAutospacing="1" w:after="100" w:afterAutospacing="1" w:line="240" w:lineRule="auto"/>
              <w:rPr>
                <w:rFonts w:cs="Arial"/>
                <w:b/>
                <w:szCs w:val="20"/>
              </w:rPr>
            </w:pPr>
            <w:r w:rsidRPr="007339C4">
              <w:rPr>
                <w:rFonts w:cs="Arial"/>
                <w:szCs w:val="20"/>
              </w:rPr>
              <w:t xml:space="preserve">DBS is not required as the study only involves adult participants aged 18 and above.  </w:t>
            </w:r>
          </w:p>
        </w:tc>
      </w:tr>
      <w:tr w:rsidR="00FD6DCC" w14:paraId="256FFE8B" w14:textId="77777777" w:rsidTr="008323D4">
        <w:trPr>
          <w:trHeight w:val="199"/>
        </w:trPr>
        <w:tc>
          <w:tcPr>
            <w:tcW w:w="592" w:type="dxa"/>
            <w:tcBorders>
              <w:top w:val="nil"/>
              <w:left w:val="single" w:sz="8" w:space="0" w:color="auto"/>
              <w:bottom w:val="single" w:sz="8" w:space="0" w:color="auto"/>
              <w:right w:val="single" w:sz="2" w:space="0" w:color="auto"/>
            </w:tcBorders>
            <w:vAlign w:val="center"/>
          </w:tcPr>
          <w:p w14:paraId="0E59FBAC" w14:textId="77777777" w:rsidR="00FD6DCC" w:rsidRDefault="00FD6DCC">
            <w:pPr>
              <w:spacing w:line="240" w:lineRule="auto"/>
              <w:rPr>
                <w:b/>
              </w:rPr>
            </w:pPr>
          </w:p>
        </w:tc>
        <w:tc>
          <w:tcPr>
            <w:tcW w:w="9622" w:type="dxa"/>
            <w:tcBorders>
              <w:top w:val="nil"/>
              <w:left w:val="single" w:sz="2" w:space="0" w:color="auto"/>
              <w:bottom w:val="single" w:sz="8" w:space="0" w:color="auto"/>
              <w:right w:val="single" w:sz="8" w:space="0" w:color="auto"/>
            </w:tcBorders>
            <w:tcMar>
              <w:top w:w="57" w:type="dxa"/>
              <w:left w:w="57" w:type="dxa"/>
              <w:bottom w:w="57" w:type="dxa"/>
              <w:right w:w="57" w:type="dxa"/>
            </w:tcMar>
          </w:tcPr>
          <w:p w14:paraId="2D18A49E" w14:textId="77777777" w:rsidR="00FD6DCC" w:rsidRDefault="00FD6DCC" w:rsidP="00FD6DCC">
            <w:pPr>
              <w:spacing w:before="80" w:after="80"/>
              <w:rPr>
                <w:rFonts w:cs="Arial"/>
                <w:b/>
                <w:bCs/>
                <w:iCs/>
                <w:szCs w:val="20"/>
              </w:rPr>
            </w:pPr>
          </w:p>
        </w:tc>
      </w:tr>
    </w:tbl>
    <w:p w14:paraId="5484D65D" w14:textId="77777777" w:rsidR="0029678E" w:rsidRDefault="0029678E">
      <w:pPr>
        <w:sectPr w:rsidR="0029678E" w:rsidSect="00AF5354">
          <w:type w:val="continuous"/>
          <w:pgSz w:w="11906" w:h="16838"/>
          <w:pgMar w:top="1134" w:right="1134" w:bottom="1134" w:left="1134" w:header="720" w:footer="851" w:gutter="0"/>
          <w:cols w:space="708"/>
          <w:titlePg/>
          <w:docGrid w:linePitch="360"/>
        </w:sectPr>
      </w:pPr>
    </w:p>
    <w:p w14:paraId="07208CA6" w14:textId="77777777" w:rsidR="00FD6DCC" w:rsidRDefault="00FD6DCC"/>
    <w:tbl>
      <w:tblPr>
        <w:tblW w:w="9312" w:type="dxa"/>
        <w:tblInd w:w="542" w:type="dxa"/>
        <w:tblLook w:val="01E0" w:firstRow="1" w:lastRow="1" w:firstColumn="1" w:lastColumn="1" w:noHBand="0" w:noVBand="0"/>
      </w:tblPr>
      <w:tblGrid>
        <w:gridCol w:w="4666"/>
        <w:gridCol w:w="4646"/>
      </w:tblGrid>
      <w:tr w:rsidR="00AA20B4" w14:paraId="1F4DE02D" w14:textId="77777777" w:rsidTr="00B228FA">
        <w:trPr>
          <w:trHeight w:val="450"/>
        </w:trPr>
        <w:tc>
          <w:tcPr>
            <w:tcW w:w="9312" w:type="dxa"/>
            <w:gridSpan w:val="2"/>
            <w:vAlign w:val="center"/>
          </w:tcPr>
          <w:p w14:paraId="06C06E23" w14:textId="77777777" w:rsidR="00AA20B4" w:rsidRDefault="00AA20B4" w:rsidP="00BA23E0">
            <w:pPr>
              <w:spacing w:after="40" w:line="240" w:lineRule="auto"/>
              <w:rPr>
                <w:sz w:val="16"/>
                <w:szCs w:val="16"/>
              </w:rPr>
            </w:pPr>
            <w:r w:rsidRPr="00BA23E0">
              <w:rPr>
                <w:b/>
                <w:szCs w:val="20"/>
              </w:rPr>
              <w:t>P</w:t>
            </w:r>
            <w:r w:rsidR="00BA23E0" w:rsidRPr="00BA23E0">
              <w:rPr>
                <w:b/>
                <w:szCs w:val="20"/>
              </w:rPr>
              <w:t>RINT NAME</w:t>
            </w:r>
            <w:r w:rsidRPr="00BA23E0">
              <w:rPr>
                <w:b/>
                <w:szCs w:val="20"/>
              </w:rPr>
              <w:t>:</w:t>
            </w:r>
            <w:r>
              <w:rPr>
                <w:sz w:val="16"/>
                <w:szCs w:val="16"/>
              </w:rPr>
              <w:t xml:space="preserve"> </w:t>
            </w:r>
            <w:r w:rsidRPr="000C006E">
              <w:rPr>
                <w:rFonts w:cs="Arial"/>
                <w:szCs w:val="20"/>
              </w:rPr>
              <w:fldChar w:fldCharType="begin">
                <w:ffData>
                  <w:name w:val="Text33"/>
                  <w:enabled/>
                  <w:calcOnExit w:val="0"/>
                  <w:textInput/>
                </w:ffData>
              </w:fldChar>
            </w:r>
            <w:bookmarkStart w:id="8" w:name="Text33"/>
            <w:r w:rsidRPr="000C006E">
              <w:rPr>
                <w:rFonts w:cs="Arial"/>
                <w:szCs w:val="20"/>
              </w:rPr>
              <w:instrText xml:space="preserve"> FORMTEXT </w:instrText>
            </w:r>
            <w:r w:rsidRPr="000C006E">
              <w:rPr>
                <w:rFonts w:cs="Arial"/>
                <w:szCs w:val="20"/>
              </w:rPr>
            </w:r>
            <w:r w:rsidRPr="000C006E">
              <w:rPr>
                <w:rFonts w:cs="Arial"/>
                <w:szCs w:val="20"/>
              </w:rPr>
              <w:fldChar w:fldCharType="separate"/>
            </w:r>
            <w:r w:rsidRPr="000C006E">
              <w:rPr>
                <w:rFonts w:cs="Arial" w:hint="eastAsia"/>
                <w:szCs w:val="20"/>
              </w:rPr>
              <w:t> </w:t>
            </w:r>
            <w:r w:rsidRPr="000C006E">
              <w:rPr>
                <w:rFonts w:cs="Arial" w:hint="eastAsia"/>
                <w:szCs w:val="20"/>
              </w:rPr>
              <w:t> </w:t>
            </w:r>
            <w:r w:rsidRPr="000C006E">
              <w:rPr>
                <w:rFonts w:cs="Arial" w:hint="eastAsia"/>
                <w:szCs w:val="20"/>
              </w:rPr>
              <w:t> </w:t>
            </w:r>
            <w:r w:rsidRPr="000C006E">
              <w:rPr>
                <w:rFonts w:cs="Arial" w:hint="eastAsia"/>
                <w:szCs w:val="20"/>
              </w:rPr>
              <w:t> </w:t>
            </w:r>
            <w:r w:rsidRPr="000C006E">
              <w:rPr>
                <w:rFonts w:cs="Arial" w:hint="eastAsia"/>
                <w:szCs w:val="20"/>
              </w:rPr>
              <w:t> </w:t>
            </w:r>
            <w:r w:rsidRPr="000C006E">
              <w:rPr>
                <w:rFonts w:cs="Arial"/>
                <w:szCs w:val="20"/>
              </w:rPr>
              <w:fldChar w:fldCharType="end"/>
            </w:r>
            <w:bookmarkEnd w:id="8"/>
          </w:p>
        </w:tc>
      </w:tr>
      <w:tr w:rsidR="00AA20B4" w14:paraId="1B9686DD" w14:textId="77777777" w:rsidTr="00AA20B4">
        <w:trPr>
          <w:trHeight w:val="450"/>
        </w:trPr>
        <w:tc>
          <w:tcPr>
            <w:tcW w:w="4666" w:type="dxa"/>
            <w:vAlign w:val="center"/>
          </w:tcPr>
          <w:p w14:paraId="099DDF50" w14:textId="77777777" w:rsidR="00AA20B4" w:rsidRPr="00BA23E0" w:rsidRDefault="00AA20B4" w:rsidP="00BA23E0">
            <w:pPr>
              <w:spacing w:after="40" w:line="240" w:lineRule="auto"/>
              <w:rPr>
                <w:rFonts w:cs="Arial"/>
                <w:b/>
                <w:bCs/>
                <w:iCs/>
                <w:szCs w:val="20"/>
              </w:rPr>
            </w:pPr>
            <w:r w:rsidRPr="00BA23E0">
              <w:rPr>
                <w:b/>
                <w:szCs w:val="20"/>
              </w:rPr>
              <w:t>S</w:t>
            </w:r>
            <w:r w:rsidR="00BA23E0" w:rsidRPr="00BA23E0">
              <w:rPr>
                <w:b/>
                <w:szCs w:val="20"/>
              </w:rPr>
              <w:t>IGNATURE</w:t>
            </w:r>
            <w:r w:rsidRPr="00BA23E0">
              <w:rPr>
                <w:b/>
                <w:szCs w:val="20"/>
              </w:rPr>
              <w:t xml:space="preserve">: </w:t>
            </w:r>
            <w:r w:rsidRPr="00BA23E0">
              <w:rPr>
                <w:rFonts w:cs="Arial"/>
                <w:b/>
                <w:bCs/>
                <w:iCs/>
                <w:szCs w:val="20"/>
              </w:rPr>
              <w:t xml:space="preserve"> </w:t>
            </w:r>
          </w:p>
        </w:tc>
        <w:tc>
          <w:tcPr>
            <w:tcW w:w="4646" w:type="dxa"/>
            <w:vAlign w:val="center"/>
          </w:tcPr>
          <w:p w14:paraId="088CC60D" w14:textId="77777777" w:rsidR="00AA20B4" w:rsidRPr="00AA20B4" w:rsidRDefault="00AA20B4" w:rsidP="00BA23E0">
            <w:pPr>
              <w:spacing w:after="40" w:line="240" w:lineRule="auto"/>
              <w:rPr>
                <w:sz w:val="16"/>
                <w:szCs w:val="16"/>
              </w:rPr>
            </w:pPr>
            <w:r w:rsidRPr="00BA23E0">
              <w:rPr>
                <w:b/>
                <w:szCs w:val="20"/>
              </w:rPr>
              <w:t>D</w:t>
            </w:r>
            <w:r w:rsidR="00BA23E0" w:rsidRPr="00BA23E0">
              <w:rPr>
                <w:b/>
                <w:szCs w:val="20"/>
              </w:rPr>
              <w:t>ATE</w:t>
            </w:r>
            <w:r w:rsidRPr="00BA23E0">
              <w:rPr>
                <w:b/>
                <w:szCs w:val="20"/>
              </w:rPr>
              <w:t>:</w:t>
            </w:r>
            <w:r w:rsidRPr="00AA20B4">
              <w:rPr>
                <w:sz w:val="16"/>
                <w:szCs w:val="16"/>
              </w:rPr>
              <w:t xml:space="preserve"> </w:t>
            </w:r>
            <w:r w:rsidRPr="000C006E">
              <w:rPr>
                <w:rFonts w:cs="Arial"/>
                <w:szCs w:val="20"/>
              </w:rPr>
              <w:fldChar w:fldCharType="begin">
                <w:ffData>
                  <w:name w:val="Text34"/>
                  <w:enabled/>
                  <w:calcOnExit w:val="0"/>
                  <w:textInput/>
                </w:ffData>
              </w:fldChar>
            </w:r>
            <w:bookmarkStart w:id="9" w:name="Text34"/>
            <w:r w:rsidRPr="000C006E">
              <w:rPr>
                <w:rFonts w:cs="Arial"/>
                <w:szCs w:val="20"/>
              </w:rPr>
              <w:instrText xml:space="preserve"> FORMTEXT </w:instrText>
            </w:r>
            <w:r w:rsidRPr="000C006E">
              <w:rPr>
                <w:rFonts w:cs="Arial"/>
                <w:szCs w:val="20"/>
              </w:rPr>
            </w:r>
            <w:r w:rsidRPr="000C006E">
              <w:rPr>
                <w:rFonts w:cs="Arial"/>
                <w:szCs w:val="20"/>
              </w:rPr>
              <w:fldChar w:fldCharType="separate"/>
            </w:r>
            <w:r w:rsidRPr="000C006E">
              <w:rPr>
                <w:rFonts w:cs="Arial" w:hint="eastAsia"/>
                <w:szCs w:val="20"/>
              </w:rPr>
              <w:t> </w:t>
            </w:r>
            <w:r w:rsidRPr="000C006E">
              <w:rPr>
                <w:rFonts w:cs="Arial" w:hint="eastAsia"/>
                <w:szCs w:val="20"/>
              </w:rPr>
              <w:t> </w:t>
            </w:r>
            <w:r w:rsidRPr="000C006E">
              <w:rPr>
                <w:rFonts w:cs="Arial" w:hint="eastAsia"/>
                <w:szCs w:val="20"/>
              </w:rPr>
              <w:t> </w:t>
            </w:r>
            <w:r w:rsidRPr="000C006E">
              <w:rPr>
                <w:rFonts w:cs="Arial" w:hint="eastAsia"/>
                <w:szCs w:val="20"/>
              </w:rPr>
              <w:t> </w:t>
            </w:r>
            <w:r w:rsidRPr="000C006E">
              <w:rPr>
                <w:rFonts w:cs="Arial" w:hint="eastAsia"/>
                <w:szCs w:val="20"/>
              </w:rPr>
              <w:t> </w:t>
            </w:r>
            <w:r w:rsidRPr="000C006E">
              <w:rPr>
                <w:rFonts w:cs="Arial"/>
                <w:szCs w:val="20"/>
              </w:rPr>
              <w:fldChar w:fldCharType="end"/>
            </w:r>
            <w:bookmarkEnd w:id="9"/>
          </w:p>
        </w:tc>
      </w:tr>
    </w:tbl>
    <w:p w14:paraId="78C09137" w14:textId="77777777" w:rsidR="0029678E" w:rsidRDefault="0029678E">
      <w:pPr>
        <w:sectPr w:rsidR="0029678E" w:rsidSect="00AF5354">
          <w:type w:val="continuous"/>
          <w:pgSz w:w="11906" w:h="16838"/>
          <w:pgMar w:top="1134" w:right="1134" w:bottom="1134" w:left="1134" w:header="720" w:footer="851" w:gutter="0"/>
          <w:cols w:space="708"/>
          <w:formProt w:val="0"/>
          <w:titlePg/>
          <w:docGrid w:linePitch="360"/>
        </w:sectPr>
      </w:pPr>
    </w:p>
    <w:tbl>
      <w:tblPr>
        <w:tblW w:w="10206" w:type="dxa"/>
        <w:tblInd w:w="51"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0206"/>
      </w:tblGrid>
      <w:tr w:rsidR="00FD7790" w14:paraId="42DF3494" w14:textId="77777777" w:rsidTr="00D0771F">
        <w:tc>
          <w:tcPr>
            <w:tcW w:w="10206" w:type="dxa"/>
            <w:tcBorders>
              <w:top w:val="single" w:sz="8" w:space="0" w:color="auto"/>
              <w:left w:val="single" w:sz="8" w:space="0" w:color="auto"/>
              <w:bottom w:val="single" w:sz="8" w:space="0" w:color="auto"/>
              <w:right w:val="single" w:sz="8" w:space="0" w:color="auto"/>
            </w:tcBorders>
            <w:shd w:val="clear" w:color="auto" w:fill="666666"/>
            <w:vAlign w:val="center"/>
          </w:tcPr>
          <w:p w14:paraId="0E8FEF62" w14:textId="77777777" w:rsidR="00FD7790" w:rsidRDefault="00FD7790">
            <w:pPr>
              <w:tabs>
                <w:tab w:val="center" w:pos="4800"/>
              </w:tabs>
              <w:spacing w:before="100" w:after="100" w:line="240" w:lineRule="auto"/>
              <w:rPr>
                <w:b/>
                <w:color w:val="FFFFFF"/>
              </w:rPr>
            </w:pPr>
            <w:r>
              <w:rPr>
                <w:b/>
                <w:color w:val="FFFFFF"/>
              </w:rPr>
              <w:t xml:space="preserve">SECTION B </w:t>
            </w:r>
            <w:r>
              <w:rPr>
                <w:b/>
                <w:color w:val="FFFFFF"/>
              </w:rPr>
              <w:tab/>
              <w:t>DETAILS OF THE PROJECT</w:t>
            </w:r>
          </w:p>
        </w:tc>
      </w:tr>
    </w:tbl>
    <w:p w14:paraId="07F0F187" w14:textId="77777777" w:rsidR="006E5609" w:rsidRPr="006E5609" w:rsidRDefault="006E5609">
      <w:pPr>
        <w:rPr>
          <w:rFonts w:cs="Arial"/>
          <w:b/>
          <w:bCs/>
          <w:szCs w:val="20"/>
        </w:rPr>
      </w:pPr>
    </w:p>
    <w:p w14:paraId="416E80C4" w14:textId="77777777" w:rsidR="00FD7790" w:rsidRPr="006E5609" w:rsidRDefault="006E5609">
      <w:pPr>
        <w:rPr>
          <w:szCs w:val="20"/>
        </w:rPr>
      </w:pPr>
      <w:r w:rsidRPr="006E5609">
        <w:rPr>
          <w:rFonts w:cs="Arial"/>
          <w:b/>
          <w:bCs/>
          <w:szCs w:val="20"/>
        </w:rPr>
        <w:t>**It is essential that Sections B1 and B2 are completed in simple understandable lay language that a non-expert could understand or you risk your project being rejected</w:t>
      </w:r>
    </w:p>
    <w:p w14:paraId="474EA5EF" w14:textId="77777777" w:rsidR="006E5609" w:rsidRDefault="006E5609"/>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486B6B55" w14:textId="77777777" w:rsidTr="00CF6978">
        <w:trPr>
          <w:trHeight w:val="2837"/>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5F527B64"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F40ADA6" w14:textId="77777777" w:rsidR="00FD7790" w:rsidRDefault="00FD7790">
                  <w:pPr>
                    <w:spacing w:before="100" w:after="100" w:line="240" w:lineRule="auto"/>
                    <w:jc w:val="center"/>
                    <w:rPr>
                      <w:b/>
                      <w:color w:val="FFFFFF"/>
                    </w:rPr>
                  </w:pPr>
                  <w:r>
                    <w:rPr>
                      <w:b/>
                      <w:color w:val="FFFFFF"/>
                    </w:rPr>
                    <w:t>B1</w:t>
                  </w:r>
                </w:p>
              </w:tc>
            </w:tr>
          </w:tbl>
          <w:p w14:paraId="7A548D1B"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18B64696" w14:textId="77777777" w:rsidR="00FD7790" w:rsidRDefault="00FD7790">
            <w:pPr>
              <w:spacing w:line="240" w:lineRule="auto"/>
              <w:ind w:left="6" w:firstLine="6"/>
              <w:rPr>
                <w:rFonts w:cs="Arial"/>
                <w:bCs/>
                <w:sz w:val="16"/>
                <w:szCs w:val="16"/>
              </w:rPr>
            </w:pPr>
            <w:r>
              <w:rPr>
                <w:rFonts w:cs="Arial"/>
                <w:b/>
                <w:bCs/>
                <w:sz w:val="16"/>
                <w:szCs w:val="16"/>
              </w:rPr>
              <w:t xml:space="preserve">Please provide a brief summary of the project in </w:t>
            </w:r>
            <w:r>
              <w:rPr>
                <w:rFonts w:cs="Arial"/>
                <w:b/>
                <w:bCs/>
                <w:sz w:val="16"/>
                <w:szCs w:val="16"/>
                <w:u w:val="single"/>
              </w:rPr>
              <w:t xml:space="preserve">simple </w:t>
            </w:r>
            <w:r w:rsidR="006E5609">
              <w:rPr>
                <w:rFonts w:cs="Arial"/>
                <w:b/>
                <w:bCs/>
                <w:sz w:val="16"/>
                <w:szCs w:val="16"/>
                <w:u w:val="single"/>
              </w:rPr>
              <w:t xml:space="preserve">lay person’s </w:t>
            </w:r>
            <w:r>
              <w:rPr>
                <w:rFonts w:cs="Arial"/>
                <w:b/>
                <w:bCs/>
                <w:sz w:val="16"/>
                <w:szCs w:val="16"/>
                <w:u w:val="single"/>
              </w:rPr>
              <w:t>prose</w:t>
            </w:r>
            <w:r>
              <w:rPr>
                <w:rFonts w:cs="Arial"/>
                <w:b/>
                <w:bCs/>
                <w:sz w:val="16"/>
                <w:szCs w:val="16"/>
              </w:rPr>
              <w:t xml:space="preserve"> outlining the intended value of the project, giving necessary scientific background</w:t>
            </w:r>
            <w:r w:rsidR="006E5609">
              <w:rPr>
                <w:rFonts w:cs="Arial"/>
                <w:b/>
                <w:bCs/>
                <w:sz w:val="16"/>
                <w:szCs w:val="16"/>
              </w:rPr>
              <w:t xml:space="preserve">. </w:t>
            </w:r>
            <w:r w:rsidR="006E5609">
              <w:rPr>
                <w:rFonts w:cs="Arial"/>
                <w:i/>
                <w:sz w:val="16"/>
                <w:szCs w:val="16"/>
              </w:rPr>
              <w:t xml:space="preserve"> (max 500 words)</w:t>
            </w:r>
            <w:r w:rsidR="006E5609">
              <w:rPr>
                <w:rFonts w:cs="Arial"/>
                <w:b/>
                <w:bCs/>
                <w:sz w:val="16"/>
                <w:szCs w:val="16"/>
              </w:rPr>
              <w:t xml:space="preserve">.  </w:t>
            </w:r>
          </w:p>
          <w:p w14:paraId="23BEB30C" w14:textId="77777777" w:rsidR="004D4BBC" w:rsidRDefault="007339C4" w:rsidP="00CF6978">
            <w:pPr>
              <w:spacing w:before="100" w:beforeAutospacing="1" w:after="100" w:afterAutospacing="1" w:line="240" w:lineRule="auto"/>
              <w:rPr>
                <w:rFonts w:cs="Arial"/>
                <w:szCs w:val="20"/>
              </w:rPr>
            </w:pPr>
            <w:r>
              <w:rPr>
                <w:rFonts w:cs="Arial"/>
                <w:szCs w:val="20"/>
              </w:rPr>
              <w:t xml:space="preserve">Humans typically learn rapidly about positive and negative outcomes in their environment, allowing the formation of an accurate picture of the presence of rewards and punishments. </w:t>
            </w:r>
            <w:r w:rsidR="004D4BBC">
              <w:rPr>
                <w:rFonts w:cs="Arial"/>
                <w:szCs w:val="20"/>
              </w:rPr>
              <w:t xml:space="preserve">However, </w:t>
            </w:r>
            <w:r w:rsidR="00660A77">
              <w:rPr>
                <w:rFonts w:cs="Arial"/>
                <w:szCs w:val="20"/>
              </w:rPr>
              <w:t>alterations</w:t>
            </w:r>
            <w:r w:rsidR="004D4BBC">
              <w:rPr>
                <w:rFonts w:cs="Arial"/>
                <w:szCs w:val="20"/>
              </w:rPr>
              <w:t xml:space="preserve"> in these learning processes have been shown to relate to traits relevant to psychiatric illness, and some pathological differences in these learning processes appear to be important in mental health problems such as anxiety.</w:t>
            </w:r>
          </w:p>
          <w:p w14:paraId="65E7A2EE" w14:textId="77777777" w:rsidR="00804C03" w:rsidRDefault="004D4BBC" w:rsidP="00CF6978">
            <w:pPr>
              <w:spacing w:before="100" w:beforeAutospacing="1" w:after="100" w:afterAutospacing="1" w:line="240" w:lineRule="auto"/>
              <w:rPr>
                <w:rFonts w:cs="Arial"/>
                <w:szCs w:val="20"/>
              </w:rPr>
            </w:pPr>
            <w:r>
              <w:rPr>
                <w:rFonts w:cs="Arial"/>
                <w:szCs w:val="20"/>
              </w:rPr>
              <w:t xml:space="preserve">Although </w:t>
            </w:r>
            <w:r w:rsidR="00804C03">
              <w:rPr>
                <w:rFonts w:cs="Arial"/>
                <w:szCs w:val="20"/>
              </w:rPr>
              <w:t>there is an extensive literature on the neural systems underlying these learning processes, and how they might be altered in psychiatric illness, emerging research raises the possibility that the neural processes responsible for this learning behaviour may be more complex than previously thought. In particular, it has been proposed that learning may depend on “offline” as much as “online” processing; that is to say that how we process the outcomes of our behaviour after receiving a reward or punishment may be as important as the experience of receiving the outcome itself. This is thought to depend on our ability to “replay” events after they have happened, which allows us to continue to learn from them even when resting or sleeping.</w:t>
            </w:r>
          </w:p>
          <w:p w14:paraId="026280EC" w14:textId="77777777" w:rsidR="00804C03" w:rsidRDefault="00804C03" w:rsidP="00CF6978">
            <w:pPr>
              <w:spacing w:before="100" w:beforeAutospacing="1" w:after="100" w:afterAutospacing="1" w:line="240" w:lineRule="auto"/>
              <w:rPr>
                <w:rFonts w:cs="Arial"/>
                <w:szCs w:val="20"/>
              </w:rPr>
            </w:pPr>
            <w:r>
              <w:rPr>
                <w:rFonts w:cs="Arial"/>
                <w:szCs w:val="20"/>
              </w:rPr>
              <w:t xml:space="preserve">A parallel line of research in rodents has indicated that the </w:t>
            </w:r>
            <w:r w:rsidR="00A66B65">
              <w:rPr>
                <w:rFonts w:cs="Arial"/>
                <w:szCs w:val="20"/>
              </w:rPr>
              <w:t>brain</w:t>
            </w:r>
            <w:r>
              <w:rPr>
                <w:rFonts w:cs="Arial"/>
                <w:szCs w:val="20"/>
              </w:rPr>
              <w:t xml:space="preserve"> tends to replay experiences after they occur, and while the animal is at rest. This replay process</w:t>
            </w:r>
            <w:r w:rsidR="00273E55">
              <w:rPr>
                <w:rFonts w:cs="Arial"/>
                <w:szCs w:val="20"/>
              </w:rPr>
              <w:t xml:space="preserve"> </w:t>
            </w:r>
            <w:r>
              <w:rPr>
                <w:rFonts w:cs="Arial"/>
                <w:szCs w:val="20"/>
              </w:rPr>
              <w:t xml:space="preserve">could </w:t>
            </w:r>
            <w:r w:rsidR="00273E55">
              <w:rPr>
                <w:rFonts w:cs="Arial"/>
                <w:szCs w:val="20"/>
              </w:rPr>
              <w:t xml:space="preserve">therefore </w:t>
            </w:r>
            <w:r>
              <w:rPr>
                <w:rFonts w:cs="Arial"/>
                <w:szCs w:val="20"/>
              </w:rPr>
              <w:t xml:space="preserve">underlie our ability to learn from experiences “offline”. Recently, work from our group has demonstrated that it is possible to identify a similar replay process in humans using magnetoencephalography. </w:t>
            </w:r>
          </w:p>
          <w:p w14:paraId="17F885E6" w14:textId="77777777" w:rsidR="00267A6E" w:rsidRDefault="00267A6E" w:rsidP="00CF6978">
            <w:pPr>
              <w:spacing w:before="100" w:beforeAutospacing="1" w:after="100" w:afterAutospacing="1" w:line="240" w:lineRule="auto"/>
              <w:rPr>
                <w:rFonts w:cs="Arial"/>
                <w:szCs w:val="20"/>
              </w:rPr>
            </w:pPr>
            <w:r>
              <w:rPr>
                <w:rFonts w:cs="Arial"/>
                <w:szCs w:val="20"/>
              </w:rPr>
              <w:t>The aim of this project will be to use these newly developed methods to examine neural replay during tasks where subjects learn from rewards and punishments to investigate whether replay of these experiences during rest occurs, and whether it relates to subjects</w:t>
            </w:r>
            <w:r w:rsidR="00A15A8E">
              <w:rPr>
                <w:rFonts w:cs="Arial"/>
                <w:szCs w:val="20"/>
              </w:rPr>
              <w:t>’</w:t>
            </w:r>
            <w:r>
              <w:rPr>
                <w:rFonts w:cs="Arial"/>
                <w:szCs w:val="20"/>
              </w:rPr>
              <w:t xml:space="preserve"> ability to learn from these experiences. </w:t>
            </w:r>
          </w:p>
          <w:p w14:paraId="343589D2" w14:textId="77777777" w:rsidR="00FD7790" w:rsidRDefault="00763192" w:rsidP="006D1D1E">
            <w:pPr>
              <w:spacing w:before="100" w:beforeAutospacing="1" w:after="100" w:afterAutospacing="1" w:line="240" w:lineRule="auto"/>
              <w:rPr>
                <w:rFonts w:cs="Arial"/>
                <w:szCs w:val="20"/>
              </w:rPr>
            </w:pPr>
            <w:r>
              <w:rPr>
                <w:rFonts w:cs="Arial"/>
                <w:szCs w:val="20"/>
              </w:rPr>
              <w:t xml:space="preserve">Additionally, it is well known that many psychiatric disorders such as depression and anxiety </w:t>
            </w:r>
            <w:r w:rsidR="006D1D1E">
              <w:rPr>
                <w:rFonts w:cs="Arial"/>
                <w:szCs w:val="20"/>
              </w:rPr>
              <w:t>are associated with a tendency to “replay” negative experiences, which exacerbates symptoms. We also wish therefore to examine whether subjects’ tendency to neurally replay experiences in our tasks is associated with their reported tendency to worry about or ruminate over everyday events.</w:t>
            </w:r>
            <w:r w:rsidR="00804C03">
              <w:rPr>
                <w:rFonts w:cs="Arial"/>
                <w:szCs w:val="20"/>
              </w:rPr>
              <w:t xml:space="preserve"> </w:t>
            </w:r>
          </w:p>
          <w:p w14:paraId="04F50FCA" w14:textId="77777777" w:rsidR="002F1664" w:rsidRPr="00CF6978" w:rsidRDefault="002F1664" w:rsidP="006D1D1E">
            <w:pPr>
              <w:spacing w:before="100" w:beforeAutospacing="1" w:after="100" w:afterAutospacing="1" w:line="240" w:lineRule="auto"/>
              <w:rPr>
                <w:rFonts w:cs="Arial"/>
                <w:szCs w:val="20"/>
              </w:rPr>
            </w:pPr>
            <w:r>
              <w:rPr>
                <w:rFonts w:cs="Arial"/>
                <w:szCs w:val="20"/>
              </w:rPr>
              <w:t xml:space="preserve">This project will give us a greater understanding of the neural mechanisms underlying emotional learning, and will give us an insight into how these problems might relate to mental health problems. This will pave the way for future research investigating these processes in clinical </w:t>
            </w:r>
            <w:r w:rsidR="00053758">
              <w:rPr>
                <w:rFonts w:cs="Arial"/>
                <w:szCs w:val="20"/>
              </w:rPr>
              <w:t>p</w:t>
            </w:r>
            <w:r>
              <w:rPr>
                <w:rFonts w:cs="Arial"/>
                <w:szCs w:val="20"/>
              </w:rPr>
              <w:t>opulations.</w:t>
            </w:r>
          </w:p>
        </w:tc>
      </w:tr>
    </w:tbl>
    <w:p w14:paraId="5C01897F" w14:textId="77777777" w:rsidR="00FD7790"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479542E9" w14:textId="77777777" w:rsidTr="00CF6978">
        <w:trPr>
          <w:trHeight w:val="2166"/>
        </w:trPr>
        <w:tc>
          <w:tcPr>
            <w:tcW w:w="596" w:type="dxa"/>
            <w:vMerge w:val="restart"/>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4BC8057A"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4204C360" w14:textId="77777777" w:rsidR="00FD7790" w:rsidRDefault="00FD7790">
                  <w:pPr>
                    <w:spacing w:before="100" w:after="100" w:line="240" w:lineRule="auto"/>
                    <w:jc w:val="center"/>
                    <w:rPr>
                      <w:b/>
                      <w:color w:val="FFFFFF"/>
                    </w:rPr>
                  </w:pPr>
                  <w:r>
                    <w:rPr>
                      <w:b/>
                      <w:color w:val="FFFFFF"/>
                    </w:rPr>
                    <w:t>B2</w:t>
                  </w:r>
                </w:p>
              </w:tc>
            </w:tr>
          </w:tbl>
          <w:p w14:paraId="5386FDB9" w14:textId="77777777" w:rsidR="00FD7790" w:rsidRDefault="00FD7790">
            <w:pPr>
              <w:rPr>
                <w:b/>
              </w:rPr>
            </w:pPr>
          </w:p>
        </w:tc>
        <w:tc>
          <w:tcPr>
            <w:tcW w:w="9597" w:type="dxa"/>
            <w:tcBorders>
              <w:top w:val="single" w:sz="8" w:space="0" w:color="auto"/>
              <w:left w:val="single" w:sz="2" w:space="0" w:color="auto"/>
              <w:bottom w:val="nil"/>
              <w:right w:val="single" w:sz="8" w:space="0" w:color="auto"/>
            </w:tcBorders>
            <w:tcMar>
              <w:top w:w="57" w:type="dxa"/>
              <w:left w:w="57" w:type="dxa"/>
              <w:bottom w:w="57" w:type="dxa"/>
              <w:right w:w="57" w:type="dxa"/>
            </w:tcMar>
          </w:tcPr>
          <w:p w14:paraId="7CC08B54" w14:textId="77777777" w:rsidR="00FD7790" w:rsidRDefault="00FD7790">
            <w:pPr>
              <w:spacing w:line="240" w:lineRule="auto"/>
              <w:ind w:left="6"/>
              <w:rPr>
                <w:rFonts w:cs="Arial"/>
                <w:b/>
                <w:i/>
                <w:sz w:val="16"/>
                <w:szCs w:val="16"/>
              </w:rPr>
            </w:pPr>
            <w:r>
              <w:rPr>
                <w:rFonts w:cs="Arial"/>
                <w:b/>
                <w:sz w:val="16"/>
                <w:szCs w:val="16"/>
              </w:rPr>
              <w:t xml:space="preserve">Briefly characterise in </w:t>
            </w:r>
            <w:r>
              <w:rPr>
                <w:rFonts w:cs="Arial"/>
                <w:b/>
                <w:sz w:val="16"/>
                <w:szCs w:val="16"/>
                <w:u w:val="single"/>
              </w:rPr>
              <w:t xml:space="preserve">simple </w:t>
            </w:r>
            <w:r w:rsidR="006E5609">
              <w:rPr>
                <w:rFonts w:cs="Arial"/>
                <w:b/>
                <w:sz w:val="16"/>
                <w:szCs w:val="16"/>
                <w:u w:val="single"/>
              </w:rPr>
              <w:t xml:space="preserve">lay person’s </w:t>
            </w:r>
            <w:r>
              <w:rPr>
                <w:rFonts w:cs="Arial"/>
                <w:b/>
                <w:sz w:val="16"/>
                <w:szCs w:val="16"/>
                <w:u w:val="single"/>
              </w:rPr>
              <w:t>prose</w:t>
            </w:r>
            <w:r>
              <w:rPr>
                <w:rFonts w:cs="Arial"/>
                <w:b/>
                <w:sz w:val="16"/>
                <w:szCs w:val="16"/>
              </w:rPr>
              <w:t xml:space="preserve"> the research protocol, type of procedure and/or research methodology (e.g. observational, survey research, experimental).  Give details of any samples or measurements to be taken </w:t>
            </w:r>
            <w:r>
              <w:rPr>
                <w:rFonts w:cs="Arial"/>
                <w:bCs/>
                <w:i/>
                <w:sz w:val="16"/>
                <w:szCs w:val="16"/>
              </w:rPr>
              <w:t>(max 500 words).</w:t>
            </w:r>
          </w:p>
          <w:p w14:paraId="01AE0FA7" w14:textId="77777777" w:rsidR="00FD7790" w:rsidRDefault="00AC5278" w:rsidP="00AC5278">
            <w:pPr>
              <w:spacing w:before="100" w:beforeAutospacing="1" w:after="100" w:afterAutospacing="1" w:line="240" w:lineRule="auto"/>
              <w:rPr>
                <w:rFonts w:cs="Arial"/>
                <w:szCs w:val="20"/>
              </w:rPr>
            </w:pPr>
            <w:r w:rsidRPr="00AC5278">
              <w:rPr>
                <w:rFonts w:cs="Arial"/>
                <w:szCs w:val="20"/>
              </w:rPr>
              <w:t xml:space="preserve">Healthy adult volunteers aged </w:t>
            </w:r>
            <w:r w:rsidR="00720D71">
              <w:rPr>
                <w:rFonts w:cs="Arial"/>
                <w:szCs w:val="20"/>
              </w:rPr>
              <w:t>18-65</w:t>
            </w:r>
            <w:r w:rsidRPr="00AC5278">
              <w:rPr>
                <w:rFonts w:cs="Arial"/>
                <w:szCs w:val="20"/>
              </w:rPr>
              <w:t xml:space="preserve"> will be recruited and asked for informed consent to participate after being fully informed about all aspects of the study in advance</w:t>
            </w:r>
            <w:r>
              <w:rPr>
                <w:rFonts w:cs="Arial"/>
                <w:szCs w:val="20"/>
              </w:rPr>
              <w:t>.</w:t>
            </w:r>
          </w:p>
          <w:p w14:paraId="0D9B3025" w14:textId="77777777" w:rsidR="00AC5278" w:rsidRDefault="00AC5278" w:rsidP="00AC5278">
            <w:pPr>
              <w:spacing w:before="100" w:beforeAutospacing="1" w:after="100" w:afterAutospacing="1" w:line="240" w:lineRule="auto"/>
              <w:rPr>
                <w:rFonts w:cs="Arial"/>
                <w:szCs w:val="20"/>
              </w:rPr>
            </w:pPr>
            <w:r>
              <w:rPr>
                <w:rFonts w:cs="Arial"/>
                <w:szCs w:val="20"/>
              </w:rPr>
              <w:t>Participants will play games in which they learn associations between sequences of visual stimuli and rewarding or punishing outcomes.</w:t>
            </w:r>
            <w:r w:rsidR="009029B4">
              <w:rPr>
                <w:rFonts w:cs="Arial"/>
                <w:szCs w:val="20"/>
              </w:rPr>
              <w:t xml:space="preserve"> These associations may be unclear or change over time to make the task more challenging.</w:t>
            </w:r>
            <w:r>
              <w:rPr>
                <w:rFonts w:cs="Arial"/>
                <w:szCs w:val="20"/>
              </w:rPr>
              <w:t xml:space="preserve"> Rewarding outcomes will take the form of monetary wins (which will be translated into bonus payments at the end of the experiment), while punishing outcomes will be either monetary losses or mild cutaneous electric shocks. Participants’ task will be to learn to choose sequences of stimuli that </w:t>
            </w:r>
            <w:r w:rsidR="004E1A66">
              <w:rPr>
                <w:rFonts w:cs="Arial"/>
                <w:szCs w:val="20"/>
              </w:rPr>
              <w:t>maximise reward</w:t>
            </w:r>
            <w:r w:rsidR="001D6B16">
              <w:rPr>
                <w:rFonts w:cs="Arial"/>
                <w:szCs w:val="20"/>
              </w:rPr>
              <w:t xml:space="preserve"> and/or minimise punishment</w:t>
            </w:r>
            <w:r w:rsidR="004E1A66">
              <w:rPr>
                <w:rFonts w:cs="Arial"/>
                <w:szCs w:val="20"/>
              </w:rPr>
              <w:t xml:space="preserve">. </w:t>
            </w:r>
            <w:r w:rsidR="009D435D">
              <w:rPr>
                <w:rFonts w:cs="Arial"/>
                <w:szCs w:val="20"/>
              </w:rPr>
              <w:t>Subjects will also be asked to fill out</w:t>
            </w:r>
            <w:r w:rsidR="00CF143D">
              <w:rPr>
                <w:rFonts w:cs="Arial"/>
                <w:szCs w:val="20"/>
              </w:rPr>
              <w:t xml:space="preserve"> published,</w:t>
            </w:r>
            <w:r w:rsidR="009D435D">
              <w:rPr>
                <w:rFonts w:cs="Arial"/>
                <w:szCs w:val="20"/>
              </w:rPr>
              <w:t xml:space="preserve"> standardised questionnaires measuring traits that are relevant to mental health problems. </w:t>
            </w:r>
          </w:p>
          <w:p w14:paraId="1592B0F2" w14:textId="77777777" w:rsidR="00BC3ECC" w:rsidRDefault="00E50038" w:rsidP="00AC5278">
            <w:pPr>
              <w:spacing w:before="100" w:beforeAutospacing="1" w:after="100" w:afterAutospacing="1" w:line="240" w:lineRule="auto"/>
              <w:rPr>
                <w:rFonts w:cs="Arial"/>
                <w:szCs w:val="20"/>
              </w:rPr>
            </w:pPr>
            <w:r>
              <w:rPr>
                <w:rFonts w:cs="Arial"/>
                <w:szCs w:val="20"/>
              </w:rPr>
              <w:t>The study w</w:t>
            </w:r>
            <w:r w:rsidR="00635B21">
              <w:rPr>
                <w:rFonts w:cs="Arial"/>
                <w:szCs w:val="20"/>
              </w:rPr>
              <w:t xml:space="preserve">ill take place over one or two sessions </w:t>
            </w:r>
            <w:r w:rsidR="00635B21" w:rsidRPr="00B65E99">
              <w:rPr>
                <w:rFonts w:cs="Arial"/>
                <w:szCs w:val="20"/>
              </w:rPr>
              <w:t>(the necessity of the second session will be determined based on pilot data)</w:t>
            </w:r>
            <w:r w:rsidRPr="00B65E99">
              <w:rPr>
                <w:rFonts w:cs="Arial"/>
                <w:szCs w:val="20"/>
              </w:rPr>
              <w:t>:</w:t>
            </w:r>
            <w:r>
              <w:rPr>
                <w:rFonts w:cs="Arial"/>
                <w:szCs w:val="20"/>
              </w:rPr>
              <w:t xml:space="preserve"> In the first session, subjects will first play the games outside the scanner until they </w:t>
            </w:r>
            <w:r>
              <w:rPr>
                <w:rFonts w:cs="Arial"/>
                <w:szCs w:val="20"/>
              </w:rPr>
              <w:lastRenderedPageBreak/>
              <w:t>have learnt how to choose different sequences of stimuli, without receiving any rewarding or punishing outcomes.</w:t>
            </w:r>
            <w:r w:rsidR="00D90F9B">
              <w:rPr>
                <w:rFonts w:cs="Arial"/>
                <w:szCs w:val="20"/>
              </w:rPr>
              <w:t xml:space="preserve"> We expect this to take no longer than one hour. Once they have reached a predetermined performance threshold, subjects will enter the scanner. Once in the scanner, subjects will first passively view sequences of images; neural responses to these images will be used in the analysis phase. Subjects will then play the game they had previously practiced with the addition of rewarding and punishing outcomes. </w:t>
            </w:r>
            <w:r w:rsidR="00573DAC">
              <w:rPr>
                <w:rFonts w:cs="Arial"/>
                <w:szCs w:val="20"/>
              </w:rPr>
              <w:t xml:space="preserve">Scanning </w:t>
            </w:r>
            <w:r w:rsidR="00B60D9B">
              <w:rPr>
                <w:rFonts w:cs="Arial"/>
                <w:szCs w:val="20"/>
              </w:rPr>
              <w:t xml:space="preserve">is expected to last </w:t>
            </w:r>
            <w:r w:rsidR="00B60D9B" w:rsidRPr="007C08FB">
              <w:rPr>
                <w:rFonts w:cs="Arial"/>
                <w:szCs w:val="20"/>
              </w:rPr>
              <w:t>approximately 1 ½ hours, but</w:t>
            </w:r>
            <w:r w:rsidR="00B60D9B">
              <w:rPr>
                <w:rFonts w:cs="Arial"/>
                <w:szCs w:val="20"/>
              </w:rPr>
              <w:t xml:space="preserve"> </w:t>
            </w:r>
            <w:r w:rsidR="00573DAC">
              <w:rPr>
                <w:rFonts w:cs="Arial"/>
                <w:szCs w:val="20"/>
              </w:rPr>
              <w:t xml:space="preserve">will take no longer than 2 hours. </w:t>
            </w:r>
            <w:r w:rsidR="0052591D">
              <w:rPr>
                <w:rFonts w:cs="Arial"/>
                <w:szCs w:val="20"/>
              </w:rPr>
              <w:t>After scanning, subjects will complete questionnaires which will take up to 30 minutes</w:t>
            </w:r>
            <w:r w:rsidR="00BB7788">
              <w:rPr>
                <w:rFonts w:cs="Arial"/>
                <w:szCs w:val="20"/>
              </w:rPr>
              <w:t xml:space="preserve">.  These will be either paper copies or </w:t>
            </w:r>
            <w:r w:rsidR="007C08FB">
              <w:rPr>
                <w:rFonts w:cs="Arial"/>
                <w:szCs w:val="20"/>
              </w:rPr>
              <w:t xml:space="preserve">delivered </w:t>
            </w:r>
            <w:r w:rsidR="00BB7788">
              <w:rPr>
                <w:rFonts w:cs="Arial"/>
                <w:szCs w:val="20"/>
              </w:rPr>
              <w:t>electronically through a secure online UCL server</w:t>
            </w:r>
            <w:r w:rsidR="0052591D">
              <w:rPr>
                <w:rFonts w:cs="Arial"/>
                <w:szCs w:val="20"/>
              </w:rPr>
              <w:t>.</w:t>
            </w:r>
            <w:r w:rsidR="00BC3ECC">
              <w:rPr>
                <w:rFonts w:cs="Arial"/>
                <w:szCs w:val="20"/>
              </w:rPr>
              <w:t xml:space="preserve"> Finally, subjects </w:t>
            </w:r>
            <w:r w:rsidR="00FA29CC">
              <w:rPr>
                <w:rFonts w:cs="Arial"/>
                <w:szCs w:val="20"/>
              </w:rPr>
              <w:t>may</w:t>
            </w:r>
            <w:r w:rsidR="00BC3ECC">
              <w:rPr>
                <w:rFonts w:cs="Arial"/>
                <w:szCs w:val="20"/>
              </w:rPr>
              <w:t xml:space="preserve"> return for a second session within two weeks where they will replay the game outside the scanner. This session will take up to one hour, and will be used to evaluate how well subjects remember what they learnt in the previous session.</w:t>
            </w:r>
            <w:r w:rsidR="00745C43">
              <w:rPr>
                <w:rFonts w:cs="Arial"/>
                <w:szCs w:val="20"/>
              </w:rPr>
              <w:t xml:space="preserve"> </w:t>
            </w:r>
          </w:p>
          <w:p w14:paraId="379AF28E" w14:textId="77777777" w:rsidR="001C3E35" w:rsidRDefault="001C3E35" w:rsidP="00AC5278">
            <w:pPr>
              <w:spacing w:before="100" w:beforeAutospacing="1" w:after="100" w:afterAutospacing="1" w:line="240" w:lineRule="auto"/>
              <w:rPr>
                <w:rFonts w:cs="Arial"/>
                <w:i/>
                <w:szCs w:val="20"/>
              </w:rPr>
            </w:pPr>
            <w:r w:rsidRPr="00392EC1">
              <w:rPr>
                <w:rFonts w:cs="Arial"/>
                <w:szCs w:val="20"/>
              </w:rPr>
              <w:t xml:space="preserve">The experiment will be conducted in testing rooms and the MEG facility at the Wellcome Centre for Human Neuroimaging, with scanning conducted using the MEG scanner at this facility. </w:t>
            </w:r>
            <w:r w:rsidR="007452DB" w:rsidRPr="00392EC1">
              <w:rPr>
                <w:rFonts w:cs="Arial"/>
                <w:szCs w:val="20"/>
              </w:rPr>
              <w:t xml:space="preserve">Participants will be comfortably seated in the shielded MEG room while the task is projected to a screen in front of them. The subjects will see visual stimuli and </w:t>
            </w:r>
            <w:r w:rsidR="00392EC1" w:rsidRPr="00392EC1">
              <w:rPr>
                <w:rFonts w:cs="Arial"/>
                <w:szCs w:val="20"/>
              </w:rPr>
              <w:t>will</w:t>
            </w:r>
            <w:r w:rsidR="007452DB" w:rsidRPr="00392EC1">
              <w:rPr>
                <w:rFonts w:cs="Arial"/>
                <w:szCs w:val="20"/>
              </w:rPr>
              <w:t xml:space="preserve"> be required to give responses by using a button-box. </w:t>
            </w:r>
            <w:r w:rsidR="00DF70FF">
              <w:rPr>
                <w:rFonts w:cs="Arial"/>
                <w:szCs w:val="20"/>
              </w:rPr>
              <w:t>Depending on requirements identified in pilot experiments, p</w:t>
            </w:r>
            <w:r w:rsidR="007452DB" w:rsidRPr="00392EC1">
              <w:rPr>
                <w:rFonts w:cs="Arial"/>
                <w:szCs w:val="20"/>
              </w:rPr>
              <w:t>hysiol</w:t>
            </w:r>
            <w:bookmarkStart w:id="10" w:name="_GoBack"/>
            <w:bookmarkEnd w:id="10"/>
            <w:r w:rsidR="007452DB" w:rsidRPr="00392EC1">
              <w:rPr>
                <w:rFonts w:cs="Arial"/>
                <w:szCs w:val="20"/>
              </w:rPr>
              <w:t>ogical measures may be recorded during the MEG session. These may include EOG (to correct for artefacts caused by blinking and eye-movements), EEG (to improve the sensitivity of MEG and for better source localisation), EMG (to record muscle activity in the hand) or eye-tracking (to record eye-movements and pupil size during the MEG-scanning session). We will ensure that participants are as comfortable as possible before starting, and it will be emphasised that they are free to stop the session at any point, without having to provide a reason why. They can communicate with the researchers via a microphone and intercom at all times.</w:t>
            </w:r>
          </w:p>
          <w:p w14:paraId="4E5805BB" w14:textId="77777777" w:rsidR="002D4117" w:rsidRDefault="00907D0F" w:rsidP="008A68A3">
            <w:pPr>
              <w:spacing w:before="100" w:beforeAutospacing="1" w:after="100" w:afterAutospacing="1" w:line="240" w:lineRule="auto"/>
              <w:rPr>
                <w:rFonts w:cs="Arial"/>
                <w:szCs w:val="20"/>
              </w:rPr>
            </w:pPr>
            <w:r w:rsidRPr="00907D0F">
              <w:rPr>
                <w:rFonts w:cs="Arial"/>
                <w:szCs w:val="20"/>
              </w:rPr>
              <w:t xml:space="preserve">Where mild electric shocks are involved, we will ensure that subjectively identical pain levels are given to each participant. </w:t>
            </w:r>
            <w:r w:rsidR="00DE1167">
              <w:rPr>
                <w:rFonts w:cs="Arial"/>
                <w:szCs w:val="20"/>
              </w:rPr>
              <w:t>One</w:t>
            </w:r>
            <w:r w:rsidRPr="00907D0F">
              <w:rPr>
                <w:rFonts w:cs="Arial"/>
                <w:szCs w:val="20"/>
              </w:rPr>
              <w:t xml:space="preserve"> small electrode will be placed on the back of the hand, through which a brief current can be delivered to cause a </w:t>
            </w:r>
            <w:r w:rsidR="00DE1167">
              <w:rPr>
                <w:rFonts w:cs="Arial"/>
                <w:szCs w:val="20"/>
              </w:rPr>
              <w:t xml:space="preserve">brief, </w:t>
            </w:r>
            <w:r w:rsidRPr="00907D0F">
              <w:rPr>
                <w:rFonts w:cs="Arial"/>
                <w:szCs w:val="20"/>
              </w:rPr>
              <w:t>painful</w:t>
            </w:r>
            <w:r w:rsidR="00DE1167">
              <w:rPr>
                <w:rFonts w:cs="Arial"/>
                <w:szCs w:val="20"/>
              </w:rPr>
              <w:t xml:space="preserve"> sensation that increases in intensity</w:t>
            </w:r>
            <w:r w:rsidRPr="00907D0F">
              <w:rPr>
                <w:rFonts w:cs="Arial"/>
                <w:szCs w:val="20"/>
              </w:rPr>
              <w:t xml:space="preserve"> as the current amplitude is increased. We will use a strict procedure for this that has been validated in previous behavioural and neuroimaging studies of our group at UCL (e.g., Seymour et al., 2012, J Neurosci; Crockett et al., 2014, Proc Natl Acad Sci USA; Winston et al., 2014, J Neurosci), administering stimuli in small steps of ascending intensity. Participants rate each stimulus on a scale, and explicitly indicate when they are approaching their tolerance level. They are asked on each occasion whether they are happy to move on to try the next increment. Stimuli are not administered above the </w:t>
            </w:r>
            <w:r w:rsidR="00DE1167">
              <w:rPr>
                <w:rFonts w:cs="Arial"/>
                <w:szCs w:val="20"/>
              </w:rPr>
              <w:t xml:space="preserve">participant’s tolerance level. A level will be </w:t>
            </w:r>
            <w:r w:rsidRPr="00907D0F">
              <w:rPr>
                <w:rFonts w:cs="Arial"/>
                <w:szCs w:val="20"/>
              </w:rPr>
              <w:t>chosen for the experiment that corresponds to 8/10 or less on the rating scale (where 10/10 = intolerance). The electrical stimuli are completely harmless, and are widely used in the study of pain and processing of aversive events. We</w:t>
            </w:r>
            <w:r w:rsidR="008A68A3">
              <w:rPr>
                <w:rFonts w:cs="Arial"/>
                <w:szCs w:val="20"/>
              </w:rPr>
              <w:t xml:space="preserve"> will</w:t>
            </w:r>
            <w:r w:rsidRPr="00907D0F">
              <w:rPr>
                <w:rFonts w:cs="Arial"/>
                <w:szCs w:val="20"/>
              </w:rPr>
              <w:t xml:space="preserve"> follow the procedures used in previous approved projects from our g</w:t>
            </w:r>
            <w:r w:rsidR="008A68A3">
              <w:rPr>
                <w:rFonts w:cs="Arial"/>
                <w:szCs w:val="20"/>
              </w:rPr>
              <w:t>roup (UCL Project IDs 3953/001,</w:t>
            </w:r>
            <w:r w:rsidRPr="00907D0F">
              <w:rPr>
                <w:rFonts w:cs="Arial"/>
                <w:szCs w:val="20"/>
              </w:rPr>
              <w:t xml:space="preserve"> 4418/001</w:t>
            </w:r>
            <w:r w:rsidR="008A68A3">
              <w:rPr>
                <w:rFonts w:cs="Arial"/>
                <w:szCs w:val="20"/>
              </w:rPr>
              <w:t>, 9787/001</w:t>
            </w:r>
            <w:r w:rsidRPr="00907D0F">
              <w:rPr>
                <w:rFonts w:cs="Arial"/>
                <w:szCs w:val="20"/>
              </w:rPr>
              <w:t>).</w:t>
            </w:r>
          </w:p>
          <w:p w14:paraId="21E0B01A" w14:textId="77777777" w:rsidR="00A20A13" w:rsidRDefault="00A20A13" w:rsidP="008A68A3">
            <w:pPr>
              <w:spacing w:before="100" w:beforeAutospacing="1" w:after="100" w:afterAutospacing="1" w:line="240" w:lineRule="auto"/>
              <w:rPr>
                <w:rFonts w:cs="Arial"/>
                <w:szCs w:val="20"/>
              </w:rPr>
            </w:pPr>
            <w:r w:rsidRPr="00C037C2">
              <w:rPr>
                <w:rFonts w:cs="Arial"/>
                <w:szCs w:val="20"/>
              </w:rPr>
              <w:t>We will also run a behavioural pilot experiments</w:t>
            </w:r>
            <w:r w:rsidR="00F3566B" w:rsidRPr="00C037C2">
              <w:rPr>
                <w:rFonts w:cs="Arial"/>
                <w:szCs w:val="20"/>
              </w:rPr>
              <w:t xml:space="preserve"> (with up to 40 subjects)</w:t>
            </w:r>
            <w:r w:rsidRPr="00C037C2">
              <w:rPr>
                <w:rFonts w:cs="Arial"/>
                <w:szCs w:val="20"/>
              </w:rPr>
              <w:t xml:space="preserve"> with variants of the task described here </w:t>
            </w:r>
            <w:r w:rsidR="00D6512E" w:rsidRPr="00C037C2">
              <w:rPr>
                <w:rFonts w:cs="Arial"/>
                <w:szCs w:val="20"/>
              </w:rPr>
              <w:t xml:space="preserve">to optimise the task design </w:t>
            </w:r>
            <w:r w:rsidRPr="00C037C2">
              <w:rPr>
                <w:rFonts w:cs="Arial"/>
                <w:szCs w:val="20"/>
              </w:rPr>
              <w:t>prior to commencing scanning.</w:t>
            </w:r>
            <w:r w:rsidR="00F3566B" w:rsidRPr="00C037C2">
              <w:rPr>
                <w:rFonts w:cs="Arial"/>
                <w:szCs w:val="20"/>
              </w:rPr>
              <w:t xml:space="preserve"> These will be identical in format to the real task, and subjects will receive performance-dependent pay and mild electric shocks. </w:t>
            </w:r>
            <w:r w:rsidR="00F24613" w:rsidRPr="00C037C2">
              <w:rPr>
                <w:rFonts w:cs="Arial"/>
                <w:szCs w:val="20"/>
              </w:rPr>
              <w:t xml:space="preserve">Subjects may also be asked to complete questionnaires in these sessions. </w:t>
            </w:r>
            <w:r w:rsidR="00F3566B" w:rsidRPr="00C037C2">
              <w:rPr>
                <w:rFonts w:cs="Arial"/>
                <w:szCs w:val="20"/>
              </w:rPr>
              <w:t>These sessions will take no more than 1 ½ hours.</w:t>
            </w:r>
          </w:p>
          <w:p w14:paraId="43D08EC4" w14:textId="77777777" w:rsidR="00BB7A5A" w:rsidRPr="00C037C2" w:rsidRDefault="00BB7A5A" w:rsidP="008A68A3">
            <w:pPr>
              <w:spacing w:before="100" w:beforeAutospacing="1" w:after="100" w:afterAutospacing="1" w:line="240" w:lineRule="auto"/>
              <w:rPr>
                <w:rFonts w:cs="Arial"/>
                <w:szCs w:val="20"/>
              </w:rPr>
            </w:pPr>
            <w:r w:rsidRPr="00C037C2">
              <w:rPr>
                <w:rFonts w:cs="Arial"/>
                <w:szCs w:val="20"/>
              </w:rPr>
              <w:t>The questionnaires used are as follows:</w:t>
            </w:r>
          </w:p>
          <w:p w14:paraId="3301CD52" w14:textId="77777777" w:rsidR="006C4008" w:rsidRPr="00C037C2" w:rsidRDefault="006C4008" w:rsidP="00FE709B"/>
          <w:p w14:paraId="672E8DA4" w14:textId="77777777" w:rsidR="006C4008" w:rsidRPr="00C037C2" w:rsidRDefault="006C4008" w:rsidP="00FE709B">
            <w:pPr>
              <w:spacing w:after="120"/>
            </w:pPr>
            <w:r w:rsidRPr="00C037C2">
              <w:t xml:space="preserve">State-Trait Anxiety Inventory (Speilberger, C. D., et al. (1970) Mind Garden) </w:t>
            </w:r>
            <w:r w:rsidRPr="00C037C2">
              <w:rPr>
                <w:rFonts w:ascii="MS Gothic" w:eastAsia="MS Gothic" w:hAnsi="MS Gothic" w:cs="MS Gothic" w:hint="eastAsia"/>
              </w:rPr>
              <w:t> </w:t>
            </w:r>
          </w:p>
          <w:p w14:paraId="7FFCB806" w14:textId="77777777" w:rsidR="006C4008" w:rsidRPr="00C037C2" w:rsidRDefault="006C4008" w:rsidP="00FE709B">
            <w:pPr>
              <w:spacing w:after="120"/>
              <w:rPr>
                <w:rFonts w:eastAsia="MS Gothic"/>
              </w:rPr>
            </w:pPr>
            <w:r w:rsidRPr="00C037C2">
              <w:t xml:space="preserve">Beck Depression Inventory (Beck, A. T., et al. (1961) Arch Gen Psychiatry) </w:t>
            </w:r>
            <w:r w:rsidRPr="00C037C2">
              <w:rPr>
                <w:rFonts w:ascii="MS Gothic" w:eastAsia="MS Gothic" w:hAnsi="MS Gothic" w:cs="MS Gothic" w:hint="eastAsia"/>
              </w:rPr>
              <w:t> </w:t>
            </w:r>
          </w:p>
          <w:p w14:paraId="1D2CAA27" w14:textId="77777777" w:rsidR="006C4008" w:rsidRPr="00C037C2" w:rsidRDefault="006C4008" w:rsidP="00FE709B">
            <w:pPr>
              <w:spacing w:after="120"/>
              <w:rPr>
                <w:color w:val="000000"/>
                <w:lang w:eastAsia="en-US"/>
              </w:rPr>
            </w:pPr>
            <w:r w:rsidRPr="00C037C2">
              <w:rPr>
                <w:color w:val="000000"/>
                <w:lang w:eastAsia="en-US"/>
              </w:rPr>
              <w:t xml:space="preserve">State-Trait Inventory for Cognitive and Somatic Anxiety and Intolerance of Uncertainty Scale (Grös, D. F., et al. (2007). </w:t>
            </w:r>
            <w:r w:rsidRPr="00C037C2">
              <w:rPr>
                <w:iCs/>
                <w:color w:val="000000"/>
                <w:lang w:eastAsia="en-US"/>
              </w:rPr>
              <w:t>Psychological assessment</w:t>
            </w:r>
            <w:r w:rsidRPr="00C037C2">
              <w:rPr>
                <w:color w:val="000000"/>
                <w:lang w:eastAsia="en-US"/>
              </w:rPr>
              <w:t>)</w:t>
            </w:r>
          </w:p>
          <w:p w14:paraId="55886A44" w14:textId="77777777" w:rsidR="006C4008" w:rsidRPr="00C037C2" w:rsidRDefault="006C4008" w:rsidP="00FE709B">
            <w:pPr>
              <w:spacing w:after="120"/>
              <w:rPr>
                <w:color w:val="000000"/>
                <w:lang w:eastAsia="en-US"/>
              </w:rPr>
            </w:pPr>
            <w:r w:rsidRPr="00C037C2">
              <w:rPr>
                <w:color w:val="000000"/>
                <w:lang w:eastAsia="en-US"/>
              </w:rPr>
              <w:t>Intolerance of Uncertainty Scale (Buhr, K and Dugas, M.J. (2002)  Behaviour research and therapy)</w:t>
            </w:r>
          </w:p>
          <w:p w14:paraId="6D619335" w14:textId="77777777" w:rsidR="006C4008" w:rsidRPr="00C037C2" w:rsidRDefault="006C4008" w:rsidP="00FE709B">
            <w:pPr>
              <w:spacing w:after="120"/>
              <w:rPr>
                <w:color w:val="000000"/>
              </w:rPr>
            </w:pPr>
            <w:r w:rsidRPr="00C037C2">
              <w:rPr>
                <w:color w:val="000000"/>
              </w:rPr>
              <w:t>Quick Inventory of Depressive Symptomatology Self-Report (</w:t>
            </w:r>
            <w:r w:rsidRPr="00C037C2">
              <w:t>Rush, A.J., Trivedi, M.H., Ibrahim, H.M., Carmody, T.J., Arnow, B., Klein, D.N., Markowitz, J.C., Ninan, P.T., Kornstein, S., Manber, R. and Thase, M.E. (2003), Biological Psychiatry)</w:t>
            </w:r>
          </w:p>
          <w:p w14:paraId="535956A8" w14:textId="77777777" w:rsidR="006C4008" w:rsidRPr="00C037C2" w:rsidRDefault="006C4008" w:rsidP="00FE709B">
            <w:pPr>
              <w:spacing w:after="120"/>
            </w:pPr>
            <w:r w:rsidRPr="00C037C2">
              <w:t xml:space="preserve">Ruminative Response Scale (Treynor, W., Gonzalez, R. and Nolen-Hoeksema, S. (2003). </w:t>
            </w:r>
            <w:r w:rsidRPr="00C037C2">
              <w:rPr>
                <w:iCs/>
              </w:rPr>
              <w:t>Cognitive therapy and research)</w:t>
            </w:r>
          </w:p>
          <w:p w14:paraId="255E555B" w14:textId="77777777" w:rsidR="006C4008" w:rsidRPr="00FE709B" w:rsidRDefault="00CC36C5" w:rsidP="00FE709B">
            <w:pPr>
              <w:spacing w:after="120"/>
            </w:pPr>
            <w:r w:rsidRPr="00C037C2">
              <w:t xml:space="preserve">Penn State Worry Questionnare (Meyer, T. J., Miller, M. L., Metzger, R. L., &amp; Borkovec, T. D. (1990). </w:t>
            </w:r>
            <w:r w:rsidRPr="00C037C2">
              <w:rPr>
                <w:iCs/>
              </w:rPr>
              <w:t>Behaviour research and therapy)</w:t>
            </w:r>
          </w:p>
          <w:p w14:paraId="2EFD543C" w14:textId="77777777" w:rsidR="00BB7A5A" w:rsidRPr="002D4117" w:rsidRDefault="00BB7A5A" w:rsidP="008A68A3">
            <w:pPr>
              <w:spacing w:before="100" w:beforeAutospacing="1" w:after="100" w:afterAutospacing="1" w:line="240" w:lineRule="auto"/>
              <w:rPr>
                <w:rFonts w:cs="Arial"/>
                <w:szCs w:val="20"/>
              </w:rPr>
            </w:pPr>
          </w:p>
        </w:tc>
      </w:tr>
      <w:tr w:rsidR="00FD7790" w14:paraId="56A8FADF" w14:textId="77777777" w:rsidTr="00CF6978">
        <w:trPr>
          <w:trHeight w:val="436"/>
        </w:trPr>
        <w:tc>
          <w:tcPr>
            <w:tcW w:w="0" w:type="auto"/>
            <w:vMerge/>
            <w:tcBorders>
              <w:top w:val="single" w:sz="8" w:space="0" w:color="auto"/>
              <w:left w:val="single" w:sz="8" w:space="0" w:color="auto"/>
              <w:bottom w:val="single" w:sz="8" w:space="0" w:color="auto"/>
              <w:right w:val="single" w:sz="2" w:space="0" w:color="auto"/>
            </w:tcBorders>
            <w:vAlign w:val="center"/>
          </w:tcPr>
          <w:p w14:paraId="4434B890" w14:textId="77777777" w:rsidR="00FD7790" w:rsidRDefault="00FD7790">
            <w:pPr>
              <w:spacing w:line="240" w:lineRule="auto"/>
              <w:rPr>
                <w:b/>
              </w:rPr>
            </w:pPr>
          </w:p>
        </w:tc>
        <w:tc>
          <w:tcPr>
            <w:tcW w:w="9597" w:type="dxa"/>
            <w:tcBorders>
              <w:top w:val="nil"/>
              <w:left w:val="single" w:sz="2" w:space="0" w:color="auto"/>
              <w:bottom w:val="single" w:sz="8" w:space="0" w:color="auto"/>
              <w:right w:val="single" w:sz="8" w:space="0" w:color="auto"/>
            </w:tcBorders>
            <w:tcMar>
              <w:top w:w="57" w:type="dxa"/>
              <w:left w:w="57" w:type="dxa"/>
              <w:bottom w:w="57" w:type="dxa"/>
              <w:right w:w="57" w:type="dxa"/>
            </w:tcMar>
          </w:tcPr>
          <w:p w14:paraId="359956F0" w14:textId="77777777" w:rsidR="00FD7790" w:rsidRDefault="00FD7790">
            <w:pPr>
              <w:spacing w:line="240" w:lineRule="auto"/>
              <w:ind w:left="6"/>
              <w:rPr>
                <w:rFonts w:cs="Arial"/>
                <w:b/>
                <w:sz w:val="16"/>
                <w:szCs w:val="16"/>
              </w:rPr>
            </w:pPr>
            <w:r>
              <w:rPr>
                <w:rFonts w:cs="Arial"/>
                <w:i/>
                <w:sz w:val="16"/>
                <w:szCs w:val="16"/>
                <w:lang w:val="en-US" w:eastAsia="en-US"/>
              </w:rPr>
              <w:t>Attach any questionnaires, psychological tests, etc.</w:t>
            </w:r>
            <w:r>
              <w:rPr>
                <w:rFonts w:cs="Arial"/>
                <w:sz w:val="16"/>
                <w:szCs w:val="16"/>
                <w:lang w:val="en-US" w:eastAsia="en-US"/>
              </w:rPr>
              <w:t xml:space="preserve"> </w:t>
            </w:r>
            <w:r>
              <w:rPr>
                <w:rFonts w:cs="Arial"/>
                <w:i/>
                <w:iCs/>
                <w:sz w:val="16"/>
                <w:szCs w:val="16"/>
                <w:lang w:val="en-US" w:eastAsia="en-US"/>
              </w:rPr>
              <w:t>(</w:t>
            </w:r>
            <w:r w:rsidR="00F63A8F">
              <w:rPr>
                <w:rFonts w:cs="Arial"/>
                <w:i/>
                <w:iCs/>
                <w:sz w:val="16"/>
                <w:szCs w:val="16"/>
                <w:lang w:val="en-US" w:eastAsia="en-US"/>
              </w:rPr>
              <w:t>a standardis</w:t>
            </w:r>
            <w:r>
              <w:rPr>
                <w:rFonts w:cs="Arial"/>
                <w:i/>
                <w:iCs/>
                <w:sz w:val="16"/>
                <w:szCs w:val="16"/>
                <w:lang w:val="en-US" w:eastAsia="en-US"/>
              </w:rPr>
              <w:t>ed questionnaire</w:t>
            </w:r>
            <w:r w:rsidR="00F63A8F">
              <w:rPr>
                <w:rFonts w:cs="Arial"/>
                <w:i/>
                <w:iCs/>
                <w:sz w:val="16"/>
                <w:szCs w:val="16"/>
                <w:lang w:val="en-US" w:eastAsia="en-US"/>
              </w:rPr>
              <w:t xml:space="preserve"> does</w:t>
            </w:r>
            <w:r>
              <w:rPr>
                <w:rFonts w:cs="Arial"/>
                <w:i/>
                <w:iCs/>
                <w:sz w:val="16"/>
                <w:szCs w:val="16"/>
                <w:lang w:val="en-US" w:eastAsia="en-US"/>
              </w:rPr>
              <w:t xml:space="preserve"> not need to be attached, but please provide the name and details of the questionnaire together with a published reference to its prior usage).</w:t>
            </w:r>
          </w:p>
        </w:tc>
      </w:tr>
    </w:tbl>
    <w:p w14:paraId="2BAD1401" w14:textId="77777777" w:rsidR="00FD7790"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718F64AA" w14:textId="77777777" w:rsidTr="00CF6978">
        <w:trPr>
          <w:trHeight w:val="2017"/>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5ACCB831"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9E53FC9" w14:textId="77777777" w:rsidR="00FD7790" w:rsidRDefault="00FD7790">
                  <w:pPr>
                    <w:spacing w:before="100" w:after="100" w:line="240" w:lineRule="auto"/>
                    <w:jc w:val="center"/>
                    <w:rPr>
                      <w:b/>
                      <w:color w:val="FFFFFF"/>
                    </w:rPr>
                  </w:pPr>
                  <w:r>
                    <w:rPr>
                      <w:b/>
                      <w:color w:val="FFFFFF"/>
                    </w:rPr>
                    <w:t>B3</w:t>
                  </w:r>
                </w:p>
              </w:tc>
            </w:tr>
          </w:tbl>
          <w:p w14:paraId="7AC31626"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2935B4A7" w14:textId="77777777" w:rsidR="00FD7790" w:rsidRDefault="00FD7790">
            <w:pPr>
              <w:spacing w:line="240" w:lineRule="auto"/>
              <w:ind w:left="6" w:firstLine="6"/>
              <w:rPr>
                <w:rFonts w:cs="Arial"/>
                <w:sz w:val="16"/>
                <w:szCs w:val="16"/>
              </w:rPr>
            </w:pPr>
            <w:r>
              <w:rPr>
                <w:rFonts w:cs="Arial"/>
                <w:b/>
                <w:bCs/>
                <w:sz w:val="16"/>
                <w:szCs w:val="16"/>
              </w:rPr>
              <w:t xml:space="preserve">Where will the study take place (please provide name of institution/department)? </w:t>
            </w:r>
            <w:r>
              <w:rPr>
                <w:rFonts w:cs="Arial"/>
                <w:b/>
                <w:bCs/>
                <w:sz w:val="16"/>
                <w:szCs w:val="16"/>
              </w:rPr>
              <w:br/>
            </w:r>
            <w:r>
              <w:rPr>
                <w:rFonts w:cs="Arial"/>
                <w:sz w:val="16"/>
                <w:szCs w:val="16"/>
              </w:rPr>
              <w:t>If the study is to be carried out overseas, what steps have been taken to secure research and ethical permission in the study country?</w:t>
            </w:r>
          </w:p>
          <w:p w14:paraId="0C604675" w14:textId="77777777" w:rsidR="000C006E" w:rsidRDefault="00FD7790" w:rsidP="000C006E">
            <w:pPr>
              <w:spacing w:line="240" w:lineRule="auto"/>
              <w:ind w:left="6" w:firstLine="6"/>
              <w:rPr>
                <w:rFonts w:cs="Arial"/>
                <w:i/>
                <w:sz w:val="16"/>
                <w:szCs w:val="16"/>
              </w:rPr>
            </w:pPr>
            <w:r>
              <w:rPr>
                <w:rFonts w:cs="Arial"/>
                <w:sz w:val="16"/>
                <w:szCs w:val="16"/>
              </w:rPr>
              <w:t>Is the research compliant with Data Protection legislation in the country concerned or is it compliant with the UK Data Protection Act 1998?</w:t>
            </w:r>
            <w:r>
              <w:rPr>
                <w:rFonts w:cs="Arial"/>
                <w:i/>
                <w:sz w:val="16"/>
                <w:szCs w:val="16"/>
              </w:rPr>
              <w:t xml:space="preserve"> </w:t>
            </w:r>
          </w:p>
          <w:p w14:paraId="647BBD89" w14:textId="77777777" w:rsidR="00BB7A5A" w:rsidRDefault="00BB7A5A" w:rsidP="000C006E">
            <w:pPr>
              <w:spacing w:line="240" w:lineRule="auto"/>
              <w:ind w:left="6" w:firstLine="6"/>
              <w:rPr>
                <w:rFonts w:cs="Arial"/>
                <w:sz w:val="16"/>
                <w:szCs w:val="16"/>
              </w:rPr>
            </w:pPr>
          </w:p>
          <w:p w14:paraId="7A231219" w14:textId="77777777" w:rsidR="00BB7A5A" w:rsidRPr="00BB7A5A" w:rsidRDefault="00BB7A5A" w:rsidP="00BB7A5A">
            <w:pPr>
              <w:spacing w:line="240" w:lineRule="auto"/>
              <w:ind w:left="6" w:firstLine="6"/>
              <w:rPr>
                <w:rFonts w:cs="Arial"/>
                <w:szCs w:val="20"/>
              </w:rPr>
            </w:pPr>
            <w:bookmarkStart w:id="11" w:name="Text61"/>
            <w:r w:rsidRPr="00BB7A5A">
              <w:rPr>
                <w:rFonts w:cs="Arial"/>
                <w:szCs w:val="20"/>
              </w:rPr>
              <w:t xml:space="preserve">The project will take place at the Wellcome Trust Centre for </w:t>
            </w:r>
            <w:r w:rsidR="00C85466">
              <w:rPr>
                <w:rFonts w:cs="Arial"/>
                <w:szCs w:val="20"/>
              </w:rPr>
              <w:t xml:space="preserve">Human </w:t>
            </w:r>
            <w:r w:rsidRPr="00BB7A5A">
              <w:rPr>
                <w:rFonts w:cs="Arial"/>
                <w:szCs w:val="20"/>
              </w:rPr>
              <w:t>Neuroimaging, 12 Queen Square, Londo</w:t>
            </w:r>
            <w:r w:rsidR="00496EE8">
              <w:rPr>
                <w:rFonts w:cs="Arial"/>
                <w:szCs w:val="20"/>
              </w:rPr>
              <w:t xml:space="preserve">n, WC1N 3BG and at the Max Planck UCL Centre for Computational Psychiatry and Ageing Research, 10-12 Russell Square, </w:t>
            </w:r>
            <w:r w:rsidR="00496EE8" w:rsidRPr="00CD7D00">
              <w:rPr>
                <w:rFonts w:cs="Arial"/>
                <w:szCs w:val="20"/>
              </w:rPr>
              <w:t>WC1B 5EH</w:t>
            </w:r>
            <w:r w:rsidR="00496EE8">
              <w:rPr>
                <w:rFonts w:cs="Arial"/>
                <w:szCs w:val="20"/>
              </w:rPr>
              <w:t>.</w:t>
            </w:r>
          </w:p>
          <w:p w14:paraId="2E7A476A" w14:textId="77777777" w:rsidR="00FD7790" w:rsidRPr="000C006E" w:rsidRDefault="00BB7A5A" w:rsidP="00BB7A5A">
            <w:pPr>
              <w:spacing w:before="100" w:beforeAutospacing="1" w:after="100" w:afterAutospacing="1" w:line="240" w:lineRule="auto"/>
              <w:rPr>
                <w:rFonts w:cs="Arial"/>
                <w:sz w:val="16"/>
                <w:szCs w:val="16"/>
              </w:rPr>
            </w:pPr>
            <w:r w:rsidRPr="00BB7A5A">
              <w:rPr>
                <w:rFonts w:cs="Arial"/>
                <w:szCs w:val="20"/>
              </w:rPr>
              <w:t>The research is compliant with the UK Data Protection Act 1998</w:t>
            </w:r>
            <w:bookmarkEnd w:id="11"/>
            <w:r>
              <w:rPr>
                <w:rFonts w:cs="Arial"/>
                <w:szCs w:val="20"/>
              </w:rPr>
              <w:t xml:space="preserve"> and the incoming General Data Protection Regulation.</w:t>
            </w:r>
          </w:p>
          <w:p w14:paraId="24126A94" w14:textId="77777777" w:rsidR="00FD7790" w:rsidRDefault="00FD7790">
            <w:pPr>
              <w:spacing w:before="100" w:beforeAutospacing="1" w:after="100" w:afterAutospacing="1" w:line="240" w:lineRule="auto"/>
              <w:rPr>
                <w:rFonts w:cs="Arial"/>
                <w:i/>
                <w:szCs w:val="20"/>
              </w:rPr>
            </w:pPr>
          </w:p>
        </w:tc>
      </w:tr>
    </w:tbl>
    <w:p w14:paraId="2515B0BD" w14:textId="77777777" w:rsidR="00FD7790"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217C4CBB" w14:textId="77777777">
        <w:trPr>
          <w:trHeight w:val="1311"/>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06496F8A"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4C2A1A8D" w14:textId="77777777" w:rsidR="00FD7790" w:rsidRDefault="00FD7790">
                  <w:pPr>
                    <w:spacing w:before="100" w:after="100" w:line="240" w:lineRule="auto"/>
                    <w:jc w:val="center"/>
                    <w:rPr>
                      <w:b/>
                      <w:color w:val="FFFFFF"/>
                    </w:rPr>
                  </w:pPr>
                  <w:r>
                    <w:rPr>
                      <w:b/>
                      <w:color w:val="FFFFFF"/>
                    </w:rPr>
                    <w:t>B4</w:t>
                  </w:r>
                </w:p>
              </w:tc>
            </w:tr>
          </w:tbl>
          <w:p w14:paraId="4A48AC37"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6103A4D4" w14:textId="77777777" w:rsidR="00514930" w:rsidRDefault="00514930">
            <w:pPr>
              <w:spacing w:line="240" w:lineRule="auto"/>
              <w:ind w:left="6" w:firstLine="6"/>
              <w:rPr>
                <w:rFonts w:cs="Arial"/>
                <w:b/>
                <w:bCs/>
                <w:sz w:val="16"/>
                <w:szCs w:val="16"/>
              </w:rPr>
            </w:pPr>
            <w:r>
              <w:rPr>
                <w:rFonts w:cs="Arial"/>
                <w:b/>
                <w:bCs/>
                <w:sz w:val="16"/>
                <w:szCs w:val="16"/>
              </w:rPr>
              <w:t xml:space="preserve">Have collaborating departments </w:t>
            </w:r>
            <w:r w:rsidR="00FD7790">
              <w:rPr>
                <w:rFonts w:cs="Arial"/>
                <w:b/>
                <w:bCs/>
                <w:sz w:val="16"/>
                <w:szCs w:val="16"/>
              </w:rPr>
              <w:t xml:space="preserve">whose resources will be needed been informed and agreed to participate? </w:t>
            </w:r>
          </w:p>
          <w:p w14:paraId="63D7339A" w14:textId="77777777" w:rsidR="00FD7790" w:rsidRDefault="00D02288" w:rsidP="00D02288">
            <w:pPr>
              <w:spacing w:line="240" w:lineRule="auto"/>
              <w:rPr>
                <w:rFonts w:cs="Arial"/>
                <w:bCs/>
                <w:i/>
                <w:sz w:val="16"/>
                <w:szCs w:val="16"/>
              </w:rPr>
            </w:pPr>
            <w:r>
              <w:rPr>
                <w:rFonts w:cs="Arial"/>
                <w:bCs/>
                <w:i/>
                <w:sz w:val="16"/>
                <w:szCs w:val="16"/>
              </w:rPr>
              <w:t>A</w:t>
            </w:r>
            <w:r w:rsidR="00FD7790">
              <w:rPr>
                <w:rFonts w:cs="Arial"/>
                <w:bCs/>
                <w:i/>
                <w:sz w:val="16"/>
                <w:szCs w:val="16"/>
              </w:rPr>
              <w:t>ttach any relevant correspondence.</w:t>
            </w:r>
          </w:p>
          <w:p w14:paraId="51E38BF0" w14:textId="77777777" w:rsidR="00FD7790" w:rsidRDefault="00D7246F" w:rsidP="000C006E">
            <w:pPr>
              <w:spacing w:before="100" w:beforeAutospacing="1" w:after="100" w:afterAutospacing="1" w:line="240" w:lineRule="auto"/>
              <w:rPr>
                <w:rFonts w:cs="Arial"/>
                <w:bCs/>
                <w:sz w:val="16"/>
                <w:szCs w:val="16"/>
              </w:rPr>
            </w:pPr>
            <w:r>
              <w:rPr>
                <w:rFonts w:cs="Arial"/>
                <w:szCs w:val="20"/>
              </w:rPr>
              <w:t>N/A</w:t>
            </w:r>
          </w:p>
        </w:tc>
      </w:tr>
    </w:tbl>
    <w:p w14:paraId="389873E8" w14:textId="77777777" w:rsidR="00FD7790"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321B6B2D" w14:textId="77777777">
        <w:trPr>
          <w:trHeight w:val="1151"/>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54C77AD0"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4BA35A2E" w14:textId="77777777" w:rsidR="00FD7790" w:rsidRDefault="00FD7790">
                  <w:pPr>
                    <w:spacing w:before="100" w:after="100" w:line="240" w:lineRule="auto"/>
                    <w:jc w:val="center"/>
                    <w:rPr>
                      <w:b/>
                      <w:color w:val="FFFFFF"/>
                    </w:rPr>
                  </w:pPr>
                  <w:r>
                    <w:rPr>
                      <w:b/>
                      <w:color w:val="FFFFFF"/>
                    </w:rPr>
                    <w:t>B5</w:t>
                  </w:r>
                </w:p>
              </w:tc>
            </w:tr>
          </w:tbl>
          <w:p w14:paraId="03BF712E"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6265AF9A" w14:textId="77777777" w:rsidR="00FD7790" w:rsidRDefault="00FD7790">
            <w:pPr>
              <w:spacing w:line="240" w:lineRule="auto"/>
              <w:ind w:left="459" w:hanging="459"/>
              <w:rPr>
                <w:rFonts w:cs="Arial"/>
                <w:b/>
                <w:bCs/>
                <w:sz w:val="16"/>
                <w:szCs w:val="16"/>
              </w:rPr>
            </w:pPr>
            <w:r>
              <w:rPr>
                <w:rFonts w:cs="Arial"/>
                <w:b/>
                <w:bCs/>
                <w:sz w:val="16"/>
                <w:szCs w:val="16"/>
              </w:rPr>
              <w:t xml:space="preserve">How will the results be disseminated, including communication of results with research participants? </w:t>
            </w:r>
          </w:p>
          <w:p w14:paraId="720E8221" w14:textId="77777777" w:rsidR="004461ED" w:rsidRPr="004461ED" w:rsidRDefault="004461ED" w:rsidP="004461ED">
            <w:pPr>
              <w:spacing w:line="240" w:lineRule="auto"/>
              <w:ind w:left="459" w:hanging="459"/>
              <w:rPr>
                <w:rFonts w:cs="Arial"/>
                <w:szCs w:val="20"/>
              </w:rPr>
            </w:pPr>
            <w:r w:rsidRPr="004461ED">
              <w:rPr>
                <w:rFonts w:cs="Arial"/>
                <w:szCs w:val="20"/>
              </w:rPr>
              <w:t xml:space="preserve">The results of our project may be published in peer reviewed scientific journals, departmental </w:t>
            </w:r>
          </w:p>
          <w:p w14:paraId="31A32E5D" w14:textId="77777777" w:rsidR="00FD7790" w:rsidRDefault="004461ED" w:rsidP="004461ED">
            <w:pPr>
              <w:spacing w:line="240" w:lineRule="auto"/>
              <w:ind w:left="459" w:hanging="459"/>
              <w:rPr>
                <w:rFonts w:cs="Arial"/>
                <w:szCs w:val="20"/>
              </w:rPr>
            </w:pPr>
            <w:r w:rsidRPr="004461ED">
              <w:rPr>
                <w:rFonts w:cs="Arial"/>
                <w:szCs w:val="20"/>
              </w:rPr>
              <w:t xml:space="preserve">presentations/discussions and conference presentations. </w:t>
            </w:r>
            <w:r>
              <w:rPr>
                <w:rFonts w:cs="Arial"/>
                <w:szCs w:val="20"/>
              </w:rPr>
              <w:t xml:space="preserve">No identifiable information will be disseminated. </w:t>
            </w:r>
          </w:p>
          <w:p w14:paraId="5C3681B9" w14:textId="77777777" w:rsidR="00416C0F" w:rsidRPr="004461ED" w:rsidRDefault="00416C0F" w:rsidP="004461ED">
            <w:pPr>
              <w:spacing w:line="240" w:lineRule="auto"/>
              <w:ind w:left="459" w:hanging="459"/>
              <w:rPr>
                <w:rFonts w:cs="Arial"/>
                <w:szCs w:val="20"/>
              </w:rPr>
            </w:pPr>
          </w:p>
        </w:tc>
      </w:tr>
    </w:tbl>
    <w:p w14:paraId="60EB7670" w14:textId="77777777" w:rsidR="00FD7790" w:rsidRDefault="00FD7790"/>
    <w:tbl>
      <w:tblPr>
        <w:tblW w:w="10193"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ook w:val="01E0" w:firstRow="1" w:lastRow="1" w:firstColumn="1" w:lastColumn="1" w:noHBand="0" w:noVBand="0"/>
      </w:tblPr>
      <w:tblGrid>
        <w:gridCol w:w="596"/>
        <w:gridCol w:w="9597"/>
      </w:tblGrid>
      <w:tr w:rsidR="00FD7790" w14:paraId="50C92A63" w14:textId="77777777" w:rsidTr="00CF6978">
        <w:trPr>
          <w:trHeight w:val="1714"/>
        </w:trPr>
        <w:tc>
          <w:tcPr>
            <w:tcW w:w="596" w:type="dxa"/>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53C36EA7"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442B7F67" w14:textId="77777777" w:rsidR="00FD7790" w:rsidRDefault="00FD7790">
                  <w:pPr>
                    <w:spacing w:before="100" w:after="100" w:line="240" w:lineRule="auto"/>
                    <w:jc w:val="center"/>
                    <w:rPr>
                      <w:b/>
                      <w:color w:val="FFFFFF"/>
                    </w:rPr>
                  </w:pPr>
                  <w:r>
                    <w:rPr>
                      <w:b/>
                      <w:color w:val="FFFFFF"/>
                    </w:rPr>
                    <w:t>B6</w:t>
                  </w:r>
                </w:p>
              </w:tc>
            </w:tr>
          </w:tbl>
          <w:p w14:paraId="0B78ED83" w14:textId="77777777" w:rsidR="00FD7790" w:rsidRDefault="00FD7790">
            <w:pPr>
              <w:rPr>
                <w:b/>
              </w:rPr>
            </w:pPr>
          </w:p>
        </w:tc>
        <w:tc>
          <w:tcPr>
            <w:tcW w:w="9597" w:type="dxa"/>
            <w:tcMar>
              <w:top w:w="57" w:type="dxa"/>
              <w:left w:w="57" w:type="dxa"/>
              <w:bottom w:w="57" w:type="dxa"/>
              <w:right w:w="57" w:type="dxa"/>
            </w:tcMar>
          </w:tcPr>
          <w:p w14:paraId="393C8332" w14:textId="77777777" w:rsidR="00FD7790" w:rsidRDefault="00FD7790">
            <w:pPr>
              <w:spacing w:line="240" w:lineRule="auto"/>
              <w:ind w:left="-11" w:firstLine="6"/>
              <w:rPr>
                <w:rFonts w:cs="Arial"/>
                <w:bCs/>
                <w:i/>
                <w:sz w:val="16"/>
                <w:szCs w:val="16"/>
              </w:rPr>
            </w:pPr>
            <w:r>
              <w:rPr>
                <w:rFonts w:cs="Arial"/>
                <w:b/>
                <w:bCs/>
                <w:sz w:val="16"/>
                <w:szCs w:val="16"/>
              </w:rPr>
              <w:t xml:space="preserve">Please outline any ethical issues that might arise from the proposed study and how they are be addressed.  </w:t>
            </w:r>
            <w:r>
              <w:rPr>
                <w:rFonts w:cs="Arial"/>
                <w:bCs/>
                <w:i/>
                <w:sz w:val="16"/>
                <w:szCs w:val="16"/>
              </w:rPr>
              <w:t xml:space="preserve">Please note that all research projects have some ethical considerations so do not leave this section blank. </w:t>
            </w:r>
          </w:p>
          <w:p w14:paraId="6181EF60" w14:textId="77777777" w:rsidR="00FD7790" w:rsidRDefault="00416C0F">
            <w:pPr>
              <w:spacing w:before="100" w:beforeAutospacing="1" w:after="100" w:afterAutospacing="1" w:line="240" w:lineRule="auto"/>
              <w:rPr>
                <w:rFonts w:cs="Arial"/>
                <w:bCs/>
                <w:sz w:val="16"/>
                <w:szCs w:val="16"/>
              </w:rPr>
            </w:pPr>
            <w:r w:rsidRPr="00F2776C">
              <w:rPr>
                <w:rFonts w:cs="Arial"/>
                <w:bCs/>
                <w:szCs w:val="16"/>
              </w:rPr>
              <w:t xml:space="preserve">We do not foresee any significant issues arising from this proposal. The primary issue is the use of mild electric </w:t>
            </w:r>
            <w:r w:rsidR="00774F60" w:rsidRPr="00F2776C">
              <w:rPr>
                <w:rFonts w:cs="Arial"/>
                <w:bCs/>
                <w:szCs w:val="16"/>
              </w:rPr>
              <w:t xml:space="preserve">shocks, as these can cause pain and distress. </w:t>
            </w:r>
            <w:r w:rsidR="00A51884" w:rsidRPr="00F2776C">
              <w:rPr>
                <w:rFonts w:cs="Arial"/>
                <w:bCs/>
                <w:szCs w:val="16"/>
              </w:rPr>
              <w:t xml:space="preserve">For these reasons, we take steps to minimise physical or psychological harm. Firstly, subjects are given time to read the information about the study and to discuss the methods used with the experimenter. Secondly, they are gradually introduced to the stimuli during the thresholding procedure. </w:t>
            </w:r>
            <w:r w:rsidR="007463FC" w:rsidRPr="00F2776C">
              <w:rPr>
                <w:rFonts w:cs="Arial"/>
                <w:bCs/>
                <w:szCs w:val="16"/>
              </w:rPr>
              <w:t xml:space="preserve">In this procedure, the initial shocks are at a very low intensity and are slowly raised. Importantly, shocks are never administered above subjects’ personal tolerance level. </w:t>
            </w:r>
            <w:r w:rsidR="00DD5EE9" w:rsidRPr="00F2776C">
              <w:rPr>
                <w:rFonts w:cs="Arial"/>
                <w:bCs/>
                <w:szCs w:val="16"/>
              </w:rPr>
              <w:t>Subjects always have control over this procedure, and it is made clear to subjects that they can elect to stop the procedure at any point should they find it too painful.</w:t>
            </w:r>
            <w:r w:rsidR="001F2832" w:rsidRPr="00F2776C">
              <w:rPr>
                <w:rFonts w:cs="Arial"/>
                <w:bCs/>
                <w:szCs w:val="16"/>
              </w:rPr>
              <w:t xml:space="preserve"> Lastly, the level of stimulation used in </w:t>
            </w:r>
            <w:r w:rsidR="0065384E" w:rsidRPr="00F2776C">
              <w:rPr>
                <w:rFonts w:cs="Arial"/>
                <w:bCs/>
                <w:szCs w:val="16"/>
              </w:rPr>
              <w:t>the task itself will never be at their maximum tolerance level, and will be at a level that has been well tolerated by subjects in previous studies using identical stimuli.</w:t>
            </w:r>
            <w:r w:rsidR="00DD5EE9" w:rsidRPr="00F2776C">
              <w:rPr>
                <w:rFonts w:cs="Arial"/>
                <w:bCs/>
                <w:szCs w:val="16"/>
              </w:rPr>
              <w:t xml:space="preserve"> </w:t>
            </w:r>
            <w:r w:rsidR="001F2832" w:rsidRPr="00F2776C">
              <w:rPr>
                <w:rFonts w:cs="Arial"/>
                <w:bCs/>
                <w:szCs w:val="16"/>
              </w:rPr>
              <w:t>Note again that electrical stimul</w:t>
            </w:r>
            <w:r w:rsidR="00371A32" w:rsidRPr="00F2776C">
              <w:rPr>
                <w:rFonts w:cs="Arial"/>
                <w:bCs/>
                <w:szCs w:val="16"/>
              </w:rPr>
              <w:t>i are completely harmless, and have been used for many years in experiments assessing sensation, pain processing, and aversive learning (e.g. in previous projects from our group: UCL Project IDs 3953/001, 4418/001, 9787/001).</w:t>
            </w:r>
          </w:p>
        </w:tc>
      </w:tr>
    </w:tbl>
    <w:p w14:paraId="506C031D" w14:textId="77777777" w:rsidR="00CF6978" w:rsidRPr="00CF6978" w:rsidRDefault="00CF6978" w:rsidP="00CF6978">
      <w:pPr>
        <w:spacing w:line="240" w:lineRule="auto"/>
        <w:rPr>
          <w:sz w:val="8"/>
          <w:szCs w:val="8"/>
        </w:rPr>
      </w:pPr>
    </w:p>
    <w:tbl>
      <w:tblPr>
        <w:tblW w:w="10155" w:type="dxa"/>
        <w:tblInd w:w="51"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10155"/>
      </w:tblGrid>
      <w:tr w:rsidR="00FD7790" w14:paraId="1C560A5D" w14:textId="77777777" w:rsidTr="00CF6978">
        <w:tc>
          <w:tcPr>
            <w:tcW w:w="10155" w:type="dxa"/>
            <w:tcBorders>
              <w:top w:val="single" w:sz="8" w:space="0" w:color="auto"/>
              <w:left w:val="single" w:sz="8" w:space="0" w:color="auto"/>
              <w:bottom w:val="single" w:sz="8" w:space="0" w:color="auto"/>
              <w:right w:val="single" w:sz="8" w:space="0" w:color="auto"/>
            </w:tcBorders>
            <w:shd w:val="clear" w:color="auto" w:fill="666666"/>
            <w:vAlign w:val="center"/>
          </w:tcPr>
          <w:p w14:paraId="5AC03FA2" w14:textId="77777777" w:rsidR="00FD7790" w:rsidRDefault="00FD7790">
            <w:pPr>
              <w:tabs>
                <w:tab w:val="center" w:pos="4800"/>
              </w:tabs>
              <w:spacing w:before="100" w:after="100" w:line="240" w:lineRule="auto"/>
              <w:rPr>
                <w:b/>
                <w:color w:val="FFFFFF"/>
              </w:rPr>
            </w:pPr>
            <w:r>
              <w:rPr>
                <w:b/>
                <w:color w:val="FFFFFF"/>
              </w:rPr>
              <w:t>SECTION C</w:t>
            </w:r>
            <w:r>
              <w:rPr>
                <w:b/>
                <w:color w:val="FFFFFF"/>
              </w:rPr>
              <w:tab/>
              <w:t>DETAILS OF PARTICIPANTS</w:t>
            </w:r>
          </w:p>
        </w:tc>
      </w:tr>
    </w:tbl>
    <w:p w14:paraId="2BD84377" w14:textId="77777777" w:rsidR="00FD7790" w:rsidRDefault="00FD7790"/>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1E0" w:firstRow="1" w:lastRow="1" w:firstColumn="1" w:lastColumn="1" w:noHBand="0" w:noVBand="0"/>
      </w:tblPr>
      <w:tblGrid>
        <w:gridCol w:w="595"/>
        <w:gridCol w:w="9569"/>
      </w:tblGrid>
      <w:tr w:rsidR="00FD7790" w14:paraId="3EE4BC6E" w14:textId="77777777">
        <w:tc>
          <w:tcPr>
            <w:tcW w:w="595"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tblGrid>
            <w:tr w:rsidR="00FD7790" w14:paraId="1328781B"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2A0F01E" w14:textId="77777777" w:rsidR="00FD7790" w:rsidRDefault="00FD7790">
                  <w:pPr>
                    <w:spacing w:before="100" w:after="100" w:line="240" w:lineRule="auto"/>
                    <w:jc w:val="center"/>
                    <w:rPr>
                      <w:b/>
                      <w:color w:val="FFFFFF"/>
                    </w:rPr>
                  </w:pPr>
                  <w:r>
                    <w:rPr>
                      <w:b/>
                      <w:color w:val="FFFFFF"/>
                    </w:rPr>
                    <w:t>C1</w:t>
                  </w:r>
                </w:p>
              </w:tc>
            </w:tr>
          </w:tbl>
          <w:p w14:paraId="1294690C" w14:textId="77777777" w:rsidR="00FD7790" w:rsidRDefault="00FD7790">
            <w:pPr>
              <w:rPr>
                <w:b/>
              </w:rPr>
            </w:pPr>
          </w:p>
        </w:tc>
        <w:tc>
          <w:tcPr>
            <w:tcW w:w="9569"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628E9E8A" w14:textId="77777777" w:rsidR="00FD7790" w:rsidRDefault="00FD7790">
            <w:pPr>
              <w:spacing w:line="360" w:lineRule="auto"/>
              <w:rPr>
                <w:rFonts w:cs="Arial"/>
                <w:b/>
                <w:bCs/>
              </w:rPr>
            </w:pPr>
            <w:r>
              <w:rPr>
                <w:rFonts w:cs="Arial"/>
                <w:b/>
                <w:bCs/>
              </w:rPr>
              <w:t>Participants to be studied</w:t>
            </w:r>
          </w:p>
          <w:tbl>
            <w:tblPr>
              <w:tblW w:w="0" w:type="auto"/>
              <w:tblBorders>
                <w:top w:val="single" w:sz="2" w:space="0" w:color="auto"/>
                <w:left w:val="single" w:sz="2" w:space="0" w:color="auto"/>
                <w:bottom w:val="single" w:sz="2" w:space="0" w:color="auto"/>
                <w:insideH w:val="single" w:sz="2" w:space="0" w:color="auto"/>
                <w:insideV w:val="single" w:sz="2" w:space="0" w:color="auto"/>
              </w:tblBorders>
              <w:tblLayout w:type="fixed"/>
              <w:tblLook w:val="04A0" w:firstRow="1" w:lastRow="0" w:firstColumn="1" w:lastColumn="0" w:noHBand="0" w:noVBand="1"/>
            </w:tblPr>
            <w:tblGrid>
              <w:gridCol w:w="2510"/>
              <w:gridCol w:w="2366"/>
            </w:tblGrid>
            <w:tr w:rsidR="00FD7790" w14:paraId="031552C0" w14:textId="77777777" w:rsidTr="00ED15F0">
              <w:trPr>
                <w:trHeight w:val="380"/>
              </w:trPr>
              <w:tc>
                <w:tcPr>
                  <w:tcW w:w="2510" w:type="dxa"/>
                  <w:tcBorders>
                    <w:top w:val="single" w:sz="2" w:space="0" w:color="auto"/>
                    <w:left w:val="single" w:sz="2" w:space="0" w:color="auto"/>
                    <w:bottom w:val="single" w:sz="2" w:space="0" w:color="auto"/>
                    <w:right w:val="single" w:sz="2" w:space="0" w:color="auto"/>
                  </w:tcBorders>
                  <w:vAlign w:val="center"/>
                </w:tcPr>
                <w:p w14:paraId="14650248" w14:textId="77777777" w:rsidR="00FD7790" w:rsidRDefault="00FD7790">
                  <w:pPr>
                    <w:spacing w:line="240" w:lineRule="auto"/>
                    <w:jc w:val="center"/>
                    <w:rPr>
                      <w:b/>
                      <w:sz w:val="16"/>
                      <w:szCs w:val="16"/>
                    </w:rPr>
                  </w:pPr>
                  <w:r>
                    <w:rPr>
                      <w:b/>
                      <w:sz w:val="16"/>
                      <w:szCs w:val="16"/>
                    </w:rPr>
                    <w:t>C1a. Number of volunteers:</w:t>
                  </w:r>
                </w:p>
              </w:tc>
              <w:tc>
                <w:tcPr>
                  <w:tcW w:w="2366" w:type="dxa"/>
                  <w:tcBorders>
                    <w:top w:val="single" w:sz="2" w:space="0" w:color="auto"/>
                    <w:left w:val="single" w:sz="2" w:space="0" w:color="auto"/>
                    <w:bottom w:val="single" w:sz="2" w:space="0" w:color="auto"/>
                    <w:right w:val="single" w:sz="2" w:space="0" w:color="auto"/>
                  </w:tcBorders>
                  <w:vAlign w:val="center"/>
                </w:tcPr>
                <w:p w14:paraId="02153816" w14:textId="77777777" w:rsidR="00FD7790" w:rsidRDefault="00C037C2">
                  <w:pPr>
                    <w:spacing w:line="240" w:lineRule="auto"/>
                    <w:rPr>
                      <w:szCs w:val="20"/>
                    </w:rPr>
                  </w:pPr>
                  <w:r>
                    <w:rPr>
                      <w:rFonts w:cs="Arial"/>
                      <w:szCs w:val="20"/>
                    </w:rPr>
                    <w:t>100</w:t>
                  </w:r>
                </w:p>
              </w:tc>
            </w:tr>
            <w:tr w:rsidR="00FD7790" w14:paraId="7D803E75" w14:textId="77777777" w:rsidTr="00ED15F0">
              <w:trPr>
                <w:trHeight w:val="380"/>
              </w:trPr>
              <w:tc>
                <w:tcPr>
                  <w:tcW w:w="2510" w:type="dxa"/>
                  <w:tcBorders>
                    <w:top w:val="single" w:sz="2" w:space="0" w:color="auto"/>
                    <w:left w:val="single" w:sz="2" w:space="0" w:color="auto"/>
                    <w:bottom w:val="single" w:sz="2" w:space="0" w:color="auto"/>
                    <w:right w:val="single" w:sz="2" w:space="0" w:color="auto"/>
                  </w:tcBorders>
                  <w:vAlign w:val="center"/>
                </w:tcPr>
                <w:p w14:paraId="6414506A" w14:textId="77777777" w:rsidR="00FD7790" w:rsidRDefault="00FD7790">
                  <w:pPr>
                    <w:spacing w:line="240" w:lineRule="auto"/>
                    <w:jc w:val="right"/>
                    <w:rPr>
                      <w:sz w:val="16"/>
                      <w:szCs w:val="16"/>
                    </w:rPr>
                  </w:pPr>
                  <w:r>
                    <w:rPr>
                      <w:sz w:val="16"/>
                      <w:szCs w:val="16"/>
                    </w:rPr>
                    <w:t>Upper age limit:</w:t>
                  </w:r>
                </w:p>
              </w:tc>
              <w:tc>
                <w:tcPr>
                  <w:tcW w:w="2366" w:type="dxa"/>
                  <w:tcBorders>
                    <w:top w:val="single" w:sz="2" w:space="0" w:color="auto"/>
                    <w:left w:val="single" w:sz="2" w:space="0" w:color="auto"/>
                    <w:bottom w:val="single" w:sz="2" w:space="0" w:color="auto"/>
                    <w:right w:val="single" w:sz="2" w:space="0" w:color="auto"/>
                  </w:tcBorders>
                  <w:vAlign w:val="center"/>
                </w:tcPr>
                <w:p w14:paraId="7A5DD9FA" w14:textId="77777777" w:rsidR="00FD7790" w:rsidRDefault="00720D71">
                  <w:pPr>
                    <w:spacing w:line="240" w:lineRule="auto"/>
                    <w:rPr>
                      <w:szCs w:val="20"/>
                    </w:rPr>
                  </w:pPr>
                  <w:r>
                    <w:rPr>
                      <w:rFonts w:cs="Arial"/>
                      <w:szCs w:val="20"/>
                    </w:rPr>
                    <w:t>65</w:t>
                  </w:r>
                  <w:r w:rsidR="00FD7790">
                    <w:t xml:space="preserve"> </w:t>
                  </w:r>
                </w:p>
              </w:tc>
            </w:tr>
            <w:tr w:rsidR="00FD7790" w14:paraId="7DA066AA" w14:textId="77777777" w:rsidTr="00ED15F0">
              <w:trPr>
                <w:trHeight w:val="380"/>
              </w:trPr>
              <w:tc>
                <w:tcPr>
                  <w:tcW w:w="2510" w:type="dxa"/>
                  <w:tcBorders>
                    <w:top w:val="single" w:sz="2" w:space="0" w:color="auto"/>
                    <w:left w:val="single" w:sz="2" w:space="0" w:color="auto"/>
                    <w:bottom w:val="single" w:sz="2" w:space="0" w:color="auto"/>
                    <w:right w:val="single" w:sz="2" w:space="0" w:color="auto"/>
                  </w:tcBorders>
                  <w:vAlign w:val="center"/>
                </w:tcPr>
                <w:p w14:paraId="3BE90B69" w14:textId="77777777" w:rsidR="00FD7790" w:rsidRDefault="00FD7790">
                  <w:pPr>
                    <w:spacing w:line="240" w:lineRule="auto"/>
                    <w:jc w:val="right"/>
                    <w:rPr>
                      <w:sz w:val="16"/>
                      <w:szCs w:val="16"/>
                    </w:rPr>
                  </w:pPr>
                  <w:r>
                    <w:rPr>
                      <w:sz w:val="16"/>
                      <w:szCs w:val="16"/>
                    </w:rPr>
                    <w:t>Lower age limit:</w:t>
                  </w:r>
                </w:p>
              </w:tc>
              <w:tc>
                <w:tcPr>
                  <w:tcW w:w="2366" w:type="dxa"/>
                  <w:tcBorders>
                    <w:top w:val="single" w:sz="2" w:space="0" w:color="auto"/>
                    <w:left w:val="single" w:sz="2" w:space="0" w:color="auto"/>
                    <w:bottom w:val="single" w:sz="2" w:space="0" w:color="auto"/>
                    <w:right w:val="single" w:sz="2" w:space="0" w:color="auto"/>
                  </w:tcBorders>
                  <w:vAlign w:val="center"/>
                </w:tcPr>
                <w:p w14:paraId="76678D30" w14:textId="77777777" w:rsidR="00FD7790" w:rsidRDefault="00720D71">
                  <w:pPr>
                    <w:spacing w:line="240" w:lineRule="auto"/>
                    <w:rPr>
                      <w:szCs w:val="20"/>
                    </w:rPr>
                  </w:pPr>
                  <w:r>
                    <w:rPr>
                      <w:rFonts w:cs="Arial"/>
                      <w:szCs w:val="20"/>
                    </w:rPr>
                    <w:t>18</w:t>
                  </w:r>
                  <w:r w:rsidR="00FD7790">
                    <w:t xml:space="preserve"> </w:t>
                  </w:r>
                </w:p>
              </w:tc>
            </w:tr>
          </w:tbl>
          <w:p w14:paraId="0D8F8E42" w14:textId="77777777" w:rsidR="00FD7790" w:rsidRDefault="00FD7790"/>
          <w:p w14:paraId="57512F40" w14:textId="77777777" w:rsidR="00FD7790" w:rsidRDefault="00FD7790" w:rsidP="006E38C9">
            <w:pPr>
              <w:spacing w:line="240" w:lineRule="auto"/>
              <w:rPr>
                <w:b/>
                <w:sz w:val="16"/>
                <w:szCs w:val="16"/>
              </w:rPr>
            </w:pPr>
            <w:r>
              <w:rPr>
                <w:b/>
                <w:sz w:val="16"/>
                <w:szCs w:val="16"/>
              </w:rPr>
              <w:t>C1b. Please justify the age range and sample size:</w:t>
            </w:r>
          </w:p>
          <w:p w14:paraId="608E89B5" w14:textId="77777777" w:rsidR="00FD7790" w:rsidRDefault="00C037C2" w:rsidP="000C006E">
            <w:pPr>
              <w:spacing w:before="100" w:beforeAutospacing="1" w:after="100" w:afterAutospacing="1" w:line="240" w:lineRule="auto"/>
            </w:pPr>
            <w:r>
              <w:rPr>
                <w:rFonts w:cs="Arial"/>
                <w:szCs w:val="20"/>
              </w:rPr>
              <w:lastRenderedPageBreak/>
              <w:t xml:space="preserve">40 participants for piloting and 60 for the experiment.  </w:t>
            </w:r>
            <w:r w:rsidR="008867F1">
              <w:rPr>
                <w:rFonts w:cs="Arial"/>
                <w:szCs w:val="20"/>
              </w:rPr>
              <w:t>We have restricted the range to minimise issues surrounding developmental and age-related changes in neural processing. The sample size will provide adequate power to detect the effects we are interested in.</w:t>
            </w:r>
            <w:r w:rsidR="00FD7790">
              <w:t xml:space="preserve"> </w:t>
            </w:r>
          </w:p>
          <w:p w14:paraId="5745CE54" w14:textId="77777777" w:rsidR="00892848" w:rsidRPr="00C037C2" w:rsidRDefault="00892848" w:rsidP="00892848">
            <w:pPr>
              <w:spacing w:before="100" w:beforeAutospacing="1" w:after="100" w:afterAutospacing="1" w:line="240" w:lineRule="auto"/>
              <w:rPr>
                <w:rFonts w:cs="Arial"/>
                <w:szCs w:val="20"/>
              </w:rPr>
            </w:pPr>
            <w:r w:rsidRPr="00C037C2">
              <w:rPr>
                <w:rFonts w:cs="Arial"/>
                <w:szCs w:val="20"/>
              </w:rPr>
              <w:t xml:space="preserve">Exclusion criteria will include the following: </w:t>
            </w:r>
          </w:p>
          <w:p w14:paraId="2C0943BC" w14:textId="77777777" w:rsidR="00892848" w:rsidRPr="00C037C2" w:rsidRDefault="00892848" w:rsidP="00892848">
            <w:pPr>
              <w:spacing w:before="100" w:beforeAutospacing="1" w:after="100" w:afterAutospacing="1" w:line="240" w:lineRule="auto"/>
              <w:rPr>
                <w:rFonts w:cs="Arial"/>
                <w:szCs w:val="20"/>
              </w:rPr>
            </w:pPr>
            <w:r w:rsidRPr="00C037C2">
              <w:rPr>
                <w:rFonts w:cs="Arial"/>
                <w:szCs w:val="20"/>
              </w:rPr>
              <w:t xml:space="preserve">- People with substantial present neurological or psychiatric diagnosis </w:t>
            </w:r>
          </w:p>
          <w:p w14:paraId="7A784741" w14:textId="77777777" w:rsidR="007452DB" w:rsidRPr="00C037C2" w:rsidRDefault="00892848" w:rsidP="007452DB">
            <w:pPr>
              <w:spacing w:before="100" w:beforeAutospacing="1" w:after="100" w:afterAutospacing="1" w:line="240" w:lineRule="auto"/>
              <w:rPr>
                <w:rFonts w:cs="Arial"/>
                <w:szCs w:val="20"/>
              </w:rPr>
            </w:pPr>
            <w:r w:rsidRPr="00C037C2">
              <w:rPr>
                <w:rFonts w:cs="Arial"/>
                <w:szCs w:val="20"/>
              </w:rPr>
              <w:t xml:space="preserve">- People with a cardiac or endocrine disorder </w:t>
            </w:r>
          </w:p>
          <w:p w14:paraId="73527F26" w14:textId="77777777" w:rsidR="00892848" w:rsidRDefault="007452DB" w:rsidP="00C037C2">
            <w:pPr>
              <w:spacing w:before="100" w:beforeAutospacing="1" w:after="100" w:afterAutospacing="1" w:line="240" w:lineRule="auto"/>
              <w:rPr>
                <w:rFonts w:cs="Arial"/>
                <w:bCs/>
                <w:color w:val="FF0000"/>
                <w:sz w:val="16"/>
                <w:szCs w:val="16"/>
              </w:rPr>
            </w:pPr>
            <w:r w:rsidRPr="00C037C2">
              <w:rPr>
                <w:rFonts w:cs="Arial"/>
                <w:szCs w:val="20"/>
              </w:rPr>
              <w:t>- Standard MEG exclusions according to departmental policy (e.g. pregnancy)</w:t>
            </w:r>
          </w:p>
        </w:tc>
      </w:tr>
    </w:tbl>
    <w:p w14:paraId="681DA9E4" w14:textId="77777777" w:rsidR="00FD7790" w:rsidRDefault="00FD7790"/>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DC036B" w14:paraId="427075F2" w14:textId="77777777" w:rsidTr="00DC036B">
        <w:trPr>
          <w:trHeight w:val="133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DC036B" w14:paraId="34349C06"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hideMark/>
                </w:tcPr>
                <w:p w14:paraId="550B792D" w14:textId="77777777" w:rsidR="00DC036B" w:rsidRDefault="00DC036B">
                  <w:pPr>
                    <w:spacing w:before="100" w:after="100" w:line="240" w:lineRule="auto"/>
                    <w:jc w:val="center"/>
                    <w:rPr>
                      <w:b/>
                      <w:color w:val="FFFFFF"/>
                    </w:rPr>
                  </w:pPr>
                  <w:r>
                    <w:rPr>
                      <w:b/>
                      <w:color w:val="FFFFFF"/>
                    </w:rPr>
                    <w:t>C2</w:t>
                  </w:r>
                </w:p>
              </w:tc>
            </w:tr>
          </w:tbl>
          <w:p w14:paraId="61526280" w14:textId="77777777" w:rsidR="00DC036B" w:rsidRDefault="00DC036B">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hideMark/>
          </w:tcPr>
          <w:p w14:paraId="3099BDEA" w14:textId="77777777" w:rsidR="00DC036B" w:rsidRDefault="00DC036B">
            <w:pPr>
              <w:spacing w:line="240" w:lineRule="auto"/>
              <w:ind w:left="18" w:firstLine="7"/>
              <w:rPr>
                <w:rFonts w:cs="Arial"/>
                <w:b/>
                <w:sz w:val="16"/>
                <w:szCs w:val="16"/>
              </w:rPr>
            </w:pPr>
            <w:r>
              <w:rPr>
                <w:rFonts w:cs="Arial"/>
                <w:b/>
                <w:sz w:val="16"/>
                <w:szCs w:val="16"/>
              </w:rPr>
              <w:t>If you are using data or information held by a third party, please explain how you will obtain this. You should confirm that the information has been obtained in accordance with the UK Data Protection Act 1998.</w:t>
            </w:r>
          </w:p>
          <w:p w14:paraId="151785B0" w14:textId="77777777" w:rsidR="00DC036B" w:rsidRDefault="000364F0" w:rsidP="000364F0">
            <w:pPr>
              <w:spacing w:before="100" w:beforeAutospacing="1" w:after="100" w:afterAutospacing="1" w:line="240" w:lineRule="auto"/>
              <w:rPr>
                <w:rFonts w:cs="Arial"/>
                <w:bCs/>
                <w:sz w:val="16"/>
                <w:szCs w:val="16"/>
              </w:rPr>
            </w:pPr>
            <w:r w:rsidRPr="000364F0">
              <w:rPr>
                <w:rFonts w:cs="Arial"/>
                <w:szCs w:val="20"/>
              </w:rPr>
              <w:t>Some participants may be recruited from the NeuroScience in Psychiatry Network (NSPN) study U-Change</w:t>
            </w:r>
            <w:r>
              <w:rPr>
                <w:rFonts w:cs="Arial"/>
                <w:szCs w:val="20"/>
              </w:rPr>
              <w:t xml:space="preserve"> </w:t>
            </w:r>
            <w:r w:rsidRPr="000364F0">
              <w:rPr>
                <w:rFonts w:cs="Arial"/>
                <w:szCs w:val="20"/>
              </w:rPr>
              <w:t>(Understanding and Characterising Healthy Adolescent-to-Adult Neurodevelopmental Growth Effects; Cambridge Central REC Reference Number: 12/EE/0250). These participants have given consent to be contacted about future research and will be asked if they are willing to have the research data linked. Participants will be able to decide whether or not they allow access to their existing data, this is not a requirement for taking part in this study.  Information will be obtained in accordance with the UK Data Protection Act (1998)</w:t>
            </w:r>
            <w:r>
              <w:rPr>
                <w:rFonts w:cs="Arial"/>
                <w:szCs w:val="20"/>
              </w:rPr>
              <w:t xml:space="preserve"> and General Data Protection Regulation.</w:t>
            </w:r>
          </w:p>
        </w:tc>
      </w:tr>
    </w:tbl>
    <w:p w14:paraId="6F69A9EA" w14:textId="77777777" w:rsidR="00FD7790" w:rsidRDefault="00FD7790"/>
    <w:p w14:paraId="43A87084" w14:textId="77777777" w:rsidR="00DC036B" w:rsidRDefault="00DC036B"/>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737E4EB5" w14:textId="77777777" w:rsidTr="006E38C9">
        <w:trPr>
          <w:trHeight w:val="2241"/>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57C4AB74"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FF15132" w14:textId="77777777" w:rsidR="00FD7790" w:rsidRDefault="00FD7790">
                  <w:pPr>
                    <w:spacing w:before="100" w:after="100" w:line="240" w:lineRule="auto"/>
                    <w:jc w:val="center"/>
                    <w:rPr>
                      <w:b/>
                      <w:color w:val="FFFFFF"/>
                    </w:rPr>
                  </w:pPr>
                  <w:r>
                    <w:rPr>
                      <w:b/>
                      <w:color w:val="FFFFFF"/>
                    </w:rPr>
                    <w:t>C3</w:t>
                  </w:r>
                </w:p>
              </w:tc>
            </w:tr>
          </w:tbl>
          <w:p w14:paraId="2EF25523"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21B8EAF2" w14:textId="77777777" w:rsidR="00FD7790" w:rsidRDefault="00FD7790">
            <w:pPr>
              <w:ind w:left="601" w:hanging="601"/>
              <w:rPr>
                <w:rFonts w:cs="Arial"/>
                <w:b/>
                <w:sz w:val="16"/>
                <w:szCs w:val="16"/>
              </w:rPr>
            </w:pPr>
            <w:r>
              <w:rPr>
                <w:rFonts w:cs="Arial"/>
                <w:b/>
                <w:sz w:val="16"/>
                <w:szCs w:val="16"/>
              </w:rPr>
              <w:t xml:space="preserve">Will the research include children or vulnerable adults such as individuals with </w:t>
            </w:r>
          </w:p>
          <w:p w14:paraId="4E1A077A" w14:textId="77777777" w:rsidR="00FD7790" w:rsidRDefault="001B20D4">
            <w:pPr>
              <w:rPr>
                <w:rFonts w:cs="Arial"/>
                <w:b/>
                <w:sz w:val="16"/>
                <w:szCs w:val="16"/>
              </w:rPr>
            </w:pPr>
            <w:r>
              <w:rPr>
                <w:rFonts w:cs="Arial"/>
                <w:b/>
                <w:sz w:val="16"/>
                <w:szCs w:val="16"/>
              </w:rPr>
              <w:t>a learning disability or cognitive impairment or individuals in a dependent or unequal relationship</w:t>
            </w:r>
            <w:r w:rsidR="00FD7790">
              <w:rPr>
                <w:rFonts w:cs="Arial"/>
                <w:b/>
                <w:sz w:val="16"/>
                <w:szCs w:val="16"/>
              </w:rPr>
              <w:t>?</w:t>
            </w:r>
            <w:bookmarkStart w:id="12" w:name="Check5"/>
            <w:r w:rsidR="00FD7790">
              <w:rPr>
                <w:rFonts w:cs="Arial"/>
                <w:b/>
                <w:sz w:val="16"/>
                <w:szCs w:val="16"/>
              </w:rPr>
              <w:t xml:space="preserve"> </w:t>
            </w:r>
            <w:r w:rsidR="00FD7790">
              <w:rPr>
                <w:rFonts w:cs="Arial"/>
                <w:b/>
                <w:sz w:val="16"/>
                <w:szCs w:val="16"/>
              </w:rPr>
              <w:tab/>
            </w:r>
            <w:r w:rsidR="00FD7790">
              <w:fldChar w:fldCharType="begin">
                <w:ffData>
                  <w:name w:val="Check5"/>
                  <w:enabled/>
                  <w:calcOnExit w:val="0"/>
                  <w:checkBox>
                    <w:sizeAuto/>
                    <w:default w:val="0"/>
                    <w:checked w:val="0"/>
                  </w:checkBox>
                </w:ffData>
              </w:fldChar>
            </w:r>
            <w:r w:rsidR="00FD7790">
              <w:rPr>
                <w:rFonts w:cs="Arial"/>
                <w:szCs w:val="20"/>
              </w:rPr>
              <w:instrText xml:space="preserve"> FORMCHECKBOX </w:instrText>
            </w:r>
            <w:r w:rsidR="007C08FB">
              <w:fldChar w:fldCharType="separate"/>
            </w:r>
            <w:r w:rsidR="00FD7790">
              <w:fldChar w:fldCharType="end"/>
            </w:r>
            <w:bookmarkEnd w:id="12"/>
            <w:r w:rsidR="00FD7790">
              <w:rPr>
                <w:rFonts w:cs="Arial"/>
                <w:b/>
                <w:sz w:val="16"/>
                <w:szCs w:val="16"/>
              </w:rPr>
              <w:t xml:space="preserve"> Yes   </w:t>
            </w:r>
            <w:r w:rsidR="00FD7790">
              <w:rPr>
                <w:rFonts w:cs="Arial"/>
                <w:b/>
                <w:sz w:val="16"/>
                <w:szCs w:val="16"/>
              </w:rPr>
              <w:tab/>
            </w:r>
            <w:r w:rsidR="00892848">
              <w:rPr>
                <w:rFonts w:cs="Arial"/>
                <w:szCs w:val="20"/>
              </w:rPr>
              <w:fldChar w:fldCharType="begin">
                <w:ffData>
                  <w:name w:val="Check6"/>
                  <w:enabled/>
                  <w:calcOnExit w:val="0"/>
                  <w:checkBox>
                    <w:sizeAuto/>
                    <w:default w:val="1"/>
                  </w:checkBox>
                </w:ffData>
              </w:fldChar>
            </w:r>
            <w:bookmarkStart w:id="13" w:name="Check6"/>
            <w:r w:rsidR="00892848">
              <w:rPr>
                <w:rFonts w:cs="Arial"/>
                <w:szCs w:val="20"/>
              </w:rPr>
              <w:instrText xml:space="preserve"> FORMCHECKBOX </w:instrText>
            </w:r>
            <w:r w:rsidR="007C08FB">
              <w:rPr>
                <w:rFonts w:cs="Arial"/>
                <w:szCs w:val="20"/>
              </w:rPr>
            </w:r>
            <w:r w:rsidR="007C08FB">
              <w:rPr>
                <w:rFonts w:cs="Arial"/>
                <w:szCs w:val="20"/>
              </w:rPr>
              <w:fldChar w:fldCharType="separate"/>
            </w:r>
            <w:r w:rsidR="00892848">
              <w:rPr>
                <w:rFonts w:cs="Arial"/>
                <w:szCs w:val="20"/>
              </w:rPr>
              <w:fldChar w:fldCharType="end"/>
            </w:r>
            <w:bookmarkEnd w:id="13"/>
            <w:r w:rsidR="00FD7790">
              <w:rPr>
                <w:rFonts w:cs="Arial"/>
                <w:b/>
                <w:sz w:val="16"/>
                <w:szCs w:val="16"/>
              </w:rPr>
              <w:t xml:space="preserve"> No</w:t>
            </w:r>
          </w:p>
          <w:p w14:paraId="579DAAB0" w14:textId="77777777" w:rsidR="00FD7790" w:rsidRDefault="00FD7790">
            <w:pPr>
              <w:spacing w:before="120" w:line="240" w:lineRule="auto"/>
              <w:rPr>
                <w:rFonts w:cs="Arial"/>
                <w:b/>
                <w:bCs/>
                <w:sz w:val="16"/>
                <w:szCs w:val="16"/>
              </w:rPr>
            </w:pPr>
            <w:r>
              <w:rPr>
                <w:rFonts w:cs="Arial"/>
                <w:b/>
                <w:bCs/>
                <w:sz w:val="16"/>
                <w:szCs w:val="16"/>
              </w:rPr>
              <w:t xml:space="preserve">                                                                                                                         </w:t>
            </w:r>
          </w:p>
          <w:p w14:paraId="56A9F3D5" w14:textId="77777777" w:rsidR="00FD7790" w:rsidRDefault="00FD7790">
            <w:pPr>
              <w:spacing w:line="240" w:lineRule="auto"/>
              <w:ind w:left="4" w:firstLine="6"/>
              <w:rPr>
                <w:rFonts w:cs="Arial"/>
                <w:bCs/>
                <w:sz w:val="16"/>
                <w:szCs w:val="16"/>
              </w:rPr>
            </w:pPr>
            <w:r>
              <w:rPr>
                <w:rFonts w:cs="Arial"/>
                <w:bCs/>
                <w:sz w:val="16"/>
                <w:szCs w:val="16"/>
              </w:rPr>
              <w:t xml:space="preserve">How will you ensure that participants in these groups are competent to give consent to take part in this study? </w:t>
            </w:r>
            <w:r>
              <w:rPr>
                <w:rFonts w:cs="Arial"/>
                <w:bCs/>
                <w:i/>
                <w:sz w:val="16"/>
                <w:szCs w:val="16"/>
              </w:rPr>
              <w:t>If you have relevant correspondence, please attach it.</w:t>
            </w:r>
          </w:p>
          <w:p w14:paraId="50FC20AC" w14:textId="77777777" w:rsidR="00FD7790" w:rsidRPr="006E38C9" w:rsidRDefault="0092041E">
            <w:pPr>
              <w:spacing w:before="100" w:beforeAutospacing="1" w:after="100" w:afterAutospacing="1" w:line="240" w:lineRule="auto"/>
              <w:rPr>
                <w:rFonts w:cs="Arial"/>
                <w:szCs w:val="20"/>
              </w:rPr>
            </w:pPr>
            <w:r>
              <w:rPr>
                <w:rFonts w:cs="Arial"/>
                <w:szCs w:val="20"/>
              </w:rPr>
              <w:fldChar w:fldCharType="begin">
                <w:ffData>
                  <w:name w:val=""/>
                  <w:enabled/>
                  <w:calcOnExit w:val="0"/>
                  <w:helpText w:type="text" w:val="See section C7 of the ethics guidelines for more information on issues of consent. "/>
                  <w:statusText w:type="text" w:val="See section C7 of the ethics guidelines for more information on issues of consent. "/>
                  <w:textInput>
                    <w:maxLength w:val="5500"/>
                  </w:textInput>
                </w:ffData>
              </w:fldChar>
            </w:r>
            <w:r>
              <w:rPr>
                <w:rFonts w:cs="Arial"/>
                <w:szCs w:val="20"/>
              </w:rPr>
              <w:instrText xml:space="preserve"> FORMTEXT </w:instrText>
            </w:r>
            <w:r>
              <w:rPr>
                <w:rFonts w:cs="Arial"/>
                <w:szCs w:val="20"/>
              </w:rPr>
            </w:r>
            <w:r>
              <w:rPr>
                <w:rFonts w:cs="Arial"/>
                <w:szCs w:val="20"/>
              </w:rPr>
              <w:fldChar w:fldCharType="separate"/>
            </w:r>
            <w:r>
              <w:rPr>
                <w:rFonts w:cs="Arial"/>
                <w:szCs w:val="20"/>
              </w:rPr>
              <w:t> </w:t>
            </w:r>
            <w:r>
              <w:rPr>
                <w:rFonts w:cs="Arial"/>
                <w:szCs w:val="20"/>
              </w:rPr>
              <w:t> </w:t>
            </w:r>
            <w:r>
              <w:rPr>
                <w:rFonts w:cs="Arial"/>
                <w:szCs w:val="20"/>
              </w:rPr>
              <w:t> </w:t>
            </w:r>
            <w:r>
              <w:rPr>
                <w:rFonts w:cs="Arial"/>
                <w:szCs w:val="20"/>
              </w:rPr>
              <w:t> </w:t>
            </w:r>
            <w:r>
              <w:rPr>
                <w:rFonts w:cs="Arial"/>
                <w:szCs w:val="20"/>
              </w:rPr>
              <w:t> </w:t>
            </w:r>
            <w:r>
              <w:rPr>
                <w:rFonts w:cs="Arial"/>
                <w:szCs w:val="20"/>
              </w:rPr>
              <w:fldChar w:fldCharType="end"/>
            </w:r>
          </w:p>
        </w:tc>
      </w:tr>
    </w:tbl>
    <w:p w14:paraId="4F9E68FE" w14:textId="77777777" w:rsidR="00FD7790" w:rsidRDefault="00FD7790">
      <w:pPr>
        <w:ind w:left="461" w:hanging="461"/>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1A4183CD" w14:textId="77777777" w:rsidTr="00B1265A">
        <w:trPr>
          <w:trHeight w:val="2967"/>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1B903BE5"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0B2EC034" w14:textId="77777777" w:rsidR="00FD7790" w:rsidRDefault="00FD7790">
                  <w:pPr>
                    <w:spacing w:before="100" w:after="100" w:line="240" w:lineRule="auto"/>
                    <w:jc w:val="center"/>
                    <w:rPr>
                      <w:b/>
                      <w:color w:val="FFFFFF"/>
                    </w:rPr>
                  </w:pPr>
                  <w:r>
                    <w:rPr>
                      <w:b/>
                      <w:color w:val="FFFFFF"/>
                    </w:rPr>
                    <w:t>C4</w:t>
                  </w:r>
                </w:p>
              </w:tc>
            </w:tr>
          </w:tbl>
          <w:p w14:paraId="07569218"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1F2F444A" w14:textId="77777777" w:rsidR="00FD7790" w:rsidRDefault="00FD7790">
            <w:pPr>
              <w:spacing w:line="240" w:lineRule="auto"/>
              <w:ind w:left="4" w:hanging="7"/>
              <w:rPr>
                <w:rFonts w:cs="Arial"/>
                <w:b/>
                <w:sz w:val="16"/>
                <w:szCs w:val="16"/>
              </w:rPr>
            </w:pPr>
            <w:r>
              <w:rPr>
                <w:rFonts w:cs="Arial"/>
                <w:b/>
                <w:sz w:val="16"/>
                <w:szCs w:val="16"/>
              </w:rPr>
              <w:t xml:space="preserve">Will payment or any other incentive, such as gift service or free services, be made to any research participant? </w:t>
            </w:r>
          </w:p>
          <w:p w14:paraId="735B8CBE" w14:textId="77777777" w:rsidR="00FD7790" w:rsidRDefault="00FD7790">
            <w:pPr>
              <w:spacing w:line="240" w:lineRule="auto"/>
              <w:ind w:left="4" w:hanging="7"/>
              <w:rPr>
                <w:rFonts w:cs="Arial"/>
                <w:b/>
                <w:sz w:val="16"/>
                <w:szCs w:val="16"/>
              </w:rPr>
            </w:pPr>
          </w:p>
          <w:p w14:paraId="1A334844" w14:textId="77777777" w:rsidR="00FD7790" w:rsidRDefault="00FD7790">
            <w:pPr>
              <w:rPr>
                <w:rFonts w:cs="Arial"/>
                <w:b/>
                <w:sz w:val="16"/>
                <w:szCs w:val="16"/>
              </w:rPr>
            </w:pPr>
            <w:r>
              <w:rPr>
                <w:rFonts w:cs="Arial"/>
                <w:szCs w:val="20"/>
              </w:rPr>
              <w:tab/>
            </w:r>
            <w:r w:rsidR="00892848">
              <w:rPr>
                <w:rFonts w:cs="Arial"/>
                <w:szCs w:val="20"/>
              </w:rPr>
              <w:fldChar w:fldCharType="begin">
                <w:ffData>
                  <w:name w:val=""/>
                  <w:enabled/>
                  <w:calcOnExit w:val="0"/>
                  <w:checkBox>
                    <w:sizeAuto/>
                    <w:default w:val="1"/>
                  </w:checkBox>
                </w:ffData>
              </w:fldChar>
            </w:r>
            <w:r w:rsidR="00892848">
              <w:rPr>
                <w:rFonts w:cs="Arial"/>
                <w:szCs w:val="20"/>
              </w:rPr>
              <w:instrText xml:space="preserve"> FORMCHECKBOX </w:instrText>
            </w:r>
            <w:r w:rsidR="007C08FB">
              <w:rPr>
                <w:rFonts w:cs="Arial"/>
                <w:szCs w:val="20"/>
              </w:rPr>
            </w:r>
            <w:r w:rsidR="007C08FB">
              <w:rPr>
                <w:rFonts w:cs="Arial"/>
                <w:szCs w:val="20"/>
              </w:rPr>
              <w:fldChar w:fldCharType="separate"/>
            </w:r>
            <w:r w:rsidR="00892848">
              <w:rPr>
                <w:rFonts w:cs="Arial"/>
                <w:szCs w:val="20"/>
              </w:rPr>
              <w:fldChar w:fldCharType="end"/>
            </w:r>
            <w:r>
              <w:rPr>
                <w:rFonts w:cs="Arial"/>
                <w:b/>
                <w:sz w:val="16"/>
                <w:szCs w:val="16"/>
              </w:rPr>
              <w:t xml:space="preserve"> Yes   </w:t>
            </w:r>
            <w:r>
              <w:rPr>
                <w:rFonts w:cs="Arial"/>
                <w:b/>
                <w:sz w:val="16"/>
                <w:szCs w:val="16"/>
              </w:rPr>
              <w:tab/>
            </w:r>
            <w:r>
              <w:rPr>
                <w:rFonts w:cs="Arial"/>
                <w:szCs w:val="20"/>
              </w:rPr>
              <w:fldChar w:fldCharType="begin">
                <w:ffData>
                  <w:name w:val="Check6"/>
                  <w:enabled/>
                  <w:calcOnExit w:val="0"/>
                  <w:checkBox>
                    <w:sizeAuto/>
                    <w:default w:val="0"/>
                    <w:checked w:val="0"/>
                  </w:checkBox>
                </w:ffData>
              </w:fldChar>
            </w:r>
            <w:r>
              <w:rPr>
                <w:rFonts w:cs="Arial"/>
                <w:szCs w:val="20"/>
              </w:rPr>
              <w:instrText xml:space="preserve"> FORMCHECKBOX </w:instrText>
            </w:r>
            <w:r w:rsidR="007C08FB">
              <w:rPr>
                <w:rFonts w:cs="Arial"/>
                <w:szCs w:val="20"/>
              </w:rPr>
            </w:r>
            <w:r w:rsidR="007C08FB">
              <w:rPr>
                <w:rFonts w:cs="Arial"/>
                <w:szCs w:val="20"/>
              </w:rPr>
              <w:fldChar w:fldCharType="separate"/>
            </w:r>
            <w:r>
              <w:rPr>
                <w:rFonts w:cs="Arial"/>
                <w:szCs w:val="20"/>
              </w:rPr>
              <w:fldChar w:fldCharType="end"/>
            </w:r>
            <w:r>
              <w:rPr>
                <w:rFonts w:cs="Arial"/>
                <w:b/>
                <w:sz w:val="16"/>
                <w:szCs w:val="16"/>
              </w:rPr>
              <w:t xml:space="preserve"> No</w:t>
            </w:r>
          </w:p>
          <w:p w14:paraId="3C681A44" w14:textId="77777777" w:rsidR="00FD7790" w:rsidRDefault="00FD7790">
            <w:pPr>
              <w:ind w:left="4" w:hanging="7"/>
              <w:rPr>
                <w:rFonts w:cs="Arial"/>
                <w:b/>
                <w:sz w:val="16"/>
                <w:szCs w:val="16"/>
              </w:rPr>
            </w:pPr>
            <w:r>
              <w:rPr>
                <w:rFonts w:cs="Arial"/>
                <w:b/>
                <w:sz w:val="16"/>
                <w:szCs w:val="16"/>
              </w:rPr>
              <w:t xml:space="preserve">            </w:t>
            </w:r>
          </w:p>
          <w:p w14:paraId="00C47A13" w14:textId="77777777" w:rsidR="00FD7790" w:rsidRDefault="0092041E" w:rsidP="006E38C9">
            <w:pPr>
              <w:spacing w:line="240" w:lineRule="auto"/>
              <w:rPr>
                <w:rFonts w:cs="Arial"/>
                <w:sz w:val="16"/>
                <w:szCs w:val="16"/>
              </w:rPr>
            </w:pPr>
            <w:r>
              <w:rPr>
                <w:rFonts w:cs="Arial"/>
                <w:sz w:val="16"/>
                <w:szCs w:val="16"/>
              </w:rPr>
              <w:t>If yes, please specify</w:t>
            </w:r>
            <w:r w:rsidR="00FD7790">
              <w:rPr>
                <w:rFonts w:cs="Arial"/>
                <w:sz w:val="16"/>
                <w:szCs w:val="16"/>
              </w:rPr>
              <w:t xml:space="preserve"> the level of payment to be made and/or the source of the funds/gift/free service to be used.</w:t>
            </w:r>
          </w:p>
          <w:p w14:paraId="0C8BD670" w14:textId="77777777" w:rsidR="00FD7790" w:rsidRDefault="00D80B77" w:rsidP="00D80B77">
            <w:pPr>
              <w:spacing w:before="100" w:beforeAutospacing="1" w:after="100" w:afterAutospacing="1" w:line="240" w:lineRule="auto"/>
              <w:rPr>
                <w:rFonts w:cs="Arial"/>
                <w:szCs w:val="20"/>
              </w:rPr>
            </w:pPr>
            <w:r w:rsidRPr="00D80B77">
              <w:rPr>
                <w:rFonts w:cs="Arial"/>
                <w:szCs w:val="20"/>
              </w:rPr>
              <w:t xml:space="preserve">Participants will receive </w:t>
            </w:r>
            <w:r>
              <w:rPr>
                <w:rFonts w:cs="Arial"/>
                <w:szCs w:val="20"/>
              </w:rPr>
              <w:t>a</w:t>
            </w:r>
            <w:r w:rsidRPr="00D80B77">
              <w:rPr>
                <w:rFonts w:cs="Arial"/>
                <w:szCs w:val="20"/>
              </w:rPr>
              <w:t xml:space="preserve"> payment of about £5 to £15 an hour</w:t>
            </w:r>
            <w:r w:rsidR="009C2733">
              <w:rPr>
                <w:rFonts w:cs="Arial"/>
                <w:szCs w:val="20"/>
              </w:rPr>
              <w:t xml:space="preserve">. </w:t>
            </w:r>
            <w:r w:rsidRPr="00D80B77">
              <w:rPr>
                <w:rFonts w:cs="Arial"/>
                <w:szCs w:val="20"/>
              </w:rPr>
              <w:t xml:space="preserve">This payment will depend on performance. There will be an absolute minimum of £5 an hour. Participants will be aware of the minimum and maximum payment options before participating. </w:t>
            </w:r>
          </w:p>
          <w:p w14:paraId="6BAE4E9E" w14:textId="77777777" w:rsidR="00A723C6" w:rsidRDefault="00A723C6" w:rsidP="000C006E">
            <w:pPr>
              <w:spacing w:before="100" w:beforeAutospacing="1" w:after="100" w:afterAutospacing="1" w:line="240" w:lineRule="auto"/>
              <w:rPr>
                <w:rFonts w:cs="Arial"/>
                <w:szCs w:val="20"/>
              </w:rPr>
            </w:pPr>
          </w:p>
          <w:p w14:paraId="190AF721" w14:textId="77777777" w:rsidR="00FD7790" w:rsidRDefault="00FD7790" w:rsidP="006E38C9">
            <w:pPr>
              <w:spacing w:line="240" w:lineRule="auto"/>
              <w:rPr>
                <w:rFonts w:cs="Arial"/>
                <w:sz w:val="16"/>
                <w:szCs w:val="16"/>
              </w:rPr>
            </w:pPr>
            <w:r>
              <w:rPr>
                <w:rFonts w:cs="Arial"/>
                <w:sz w:val="16"/>
                <w:szCs w:val="16"/>
              </w:rPr>
              <w:t>Please justify the payment/other incentive you intend to offer.</w:t>
            </w:r>
          </w:p>
          <w:p w14:paraId="54B76243" w14:textId="77777777" w:rsidR="00FD7790" w:rsidRDefault="00147D46" w:rsidP="00147D46">
            <w:pPr>
              <w:spacing w:before="100" w:beforeAutospacing="1" w:after="100" w:afterAutospacing="1" w:line="240" w:lineRule="auto"/>
              <w:rPr>
                <w:rFonts w:cs="Arial"/>
                <w:szCs w:val="20"/>
              </w:rPr>
            </w:pPr>
            <w:r w:rsidRPr="00147D46">
              <w:rPr>
                <w:rFonts w:cs="Arial"/>
                <w:szCs w:val="20"/>
              </w:rPr>
              <w:t>The hourly payment approximates the standard payment to participants in experiments at the centre. By offering payment partially related to performance during some tasks we aim to both keep volunteers motivated during the experiment, and use their trial-by-trial rewards and losses as experimental variables. Such performance-related remuneration is a standard procedure in studies assessing choice and goal-directed behaviour in humans.</w:t>
            </w:r>
          </w:p>
        </w:tc>
      </w:tr>
    </w:tbl>
    <w:p w14:paraId="5E6A12AF" w14:textId="77777777" w:rsidR="00FD7790" w:rsidRDefault="00FD7790">
      <w:pPr>
        <w:ind w:left="461" w:hanging="461"/>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0B865F04" w14:textId="77777777" w:rsidTr="00B1265A">
        <w:trPr>
          <w:trHeight w:val="2876"/>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234E21B5"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65B9ACB" w14:textId="77777777" w:rsidR="00FD7790" w:rsidRDefault="00FD7790">
                  <w:pPr>
                    <w:spacing w:before="100" w:after="100" w:line="240" w:lineRule="auto"/>
                    <w:jc w:val="center"/>
                    <w:rPr>
                      <w:b/>
                      <w:color w:val="FFFFFF"/>
                    </w:rPr>
                  </w:pPr>
                  <w:r>
                    <w:rPr>
                      <w:b/>
                      <w:color w:val="FFFFFF"/>
                    </w:rPr>
                    <w:lastRenderedPageBreak/>
                    <w:t>C5</w:t>
                  </w:r>
                </w:p>
              </w:tc>
            </w:tr>
          </w:tbl>
          <w:p w14:paraId="076FECEE"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6BE12792" w14:textId="77777777" w:rsidR="00FD7790" w:rsidRDefault="00FD7790">
            <w:pPr>
              <w:spacing w:line="360" w:lineRule="auto"/>
              <w:rPr>
                <w:rFonts w:cs="Arial"/>
                <w:szCs w:val="20"/>
              </w:rPr>
            </w:pPr>
            <w:r>
              <w:rPr>
                <w:rFonts w:cs="Arial"/>
                <w:b/>
                <w:bCs/>
                <w:szCs w:val="20"/>
              </w:rPr>
              <w:t>Recruitment</w:t>
            </w:r>
          </w:p>
          <w:p w14:paraId="37B80653" w14:textId="77777777" w:rsidR="00FD7790" w:rsidRDefault="00FD7790" w:rsidP="00B1265A">
            <w:pPr>
              <w:spacing w:line="240" w:lineRule="auto"/>
              <w:rPr>
                <w:rFonts w:cs="Arial"/>
                <w:sz w:val="16"/>
                <w:szCs w:val="16"/>
              </w:rPr>
            </w:pPr>
            <w:r>
              <w:rPr>
                <w:rFonts w:cs="Arial"/>
                <w:sz w:val="16"/>
                <w:szCs w:val="16"/>
              </w:rPr>
              <w:t>(i) Describe how potential participants will be identified:</w:t>
            </w:r>
          </w:p>
          <w:p w14:paraId="29D7626A" w14:textId="77777777" w:rsidR="00721516" w:rsidRPr="00721516" w:rsidRDefault="00721516" w:rsidP="00721516">
            <w:pPr>
              <w:spacing w:before="100" w:beforeAutospacing="1" w:after="100" w:afterAutospacing="1" w:line="240" w:lineRule="auto"/>
              <w:rPr>
                <w:rFonts w:cs="Arial"/>
                <w:szCs w:val="20"/>
              </w:rPr>
            </w:pPr>
            <w:r w:rsidRPr="00721516">
              <w:rPr>
                <w:rFonts w:cs="Arial"/>
                <w:szCs w:val="20"/>
              </w:rPr>
              <w:t>Participants will be identified by either their response to an advertisement in the general community or from the UCL participant pool.</w:t>
            </w:r>
            <w:r>
              <w:rPr>
                <w:rFonts w:cs="Arial"/>
                <w:szCs w:val="20"/>
              </w:rPr>
              <w:t xml:space="preserve"> </w:t>
            </w:r>
            <w:r w:rsidR="000E67E0" w:rsidRPr="00721516">
              <w:rPr>
                <w:rFonts w:cs="Arial"/>
                <w:szCs w:val="20"/>
              </w:rPr>
              <w:t>Advertisement</w:t>
            </w:r>
            <w:r w:rsidRPr="00721516">
              <w:rPr>
                <w:rFonts w:cs="Arial"/>
                <w:szCs w:val="20"/>
              </w:rPr>
              <w:t xml:space="preserve"> will be distributed electronically or via posters, leaflets or flyers. Participants may also be identified through the existing </w:t>
            </w:r>
            <w:r>
              <w:rPr>
                <w:rFonts w:cs="Arial"/>
                <w:szCs w:val="20"/>
              </w:rPr>
              <w:t>Neuroscience in Psychiatry Network (NSPN) database, the ‘2k cohort’ of the U-Change project. Those listed in the 2k database have consented to be informed of future research studies by the NSPN team.</w:t>
            </w:r>
          </w:p>
          <w:p w14:paraId="46E74231" w14:textId="77777777" w:rsidR="00FD7790" w:rsidRDefault="00F53A10" w:rsidP="00B1265A">
            <w:pPr>
              <w:spacing w:line="240" w:lineRule="auto"/>
              <w:rPr>
                <w:rFonts w:cs="Arial"/>
                <w:sz w:val="16"/>
                <w:szCs w:val="16"/>
              </w:rPr>
            </w:pPr>
            <w:r>
              <w:rPr>
                <w:rFonts w:cs="Arial"/>
                <w:sz w:val="16"/>
                <w:szCs w:val="16"/>
              </w:rPr>
              <w:t xml:space="preserve"> </w:t>
            </w:r>
            <w:r w:rsidR="00FD7790">
              <w:rPr>
                <w:rFonts w:cs="Arial"/>
                <w:sz w:val="16"/>
                <w:szCs w:val="16"/>
              </w:rPr>
              <w:t>(ii) Describe how potential participants will be approached:</w:t>
            </w:r>
          </w:p>
          <w:p w14:paraId="30E328CB" w14:textId="77777777" w:rsidR="000E67E0" w:rsidRDefault="000E67E0" w:rsidP="00B1265A">
            <w:pPr>
              <w:spacing w:line="240" w:lineRule="auto"/>
              <w:rPr>
                <w:rFonts w:cs="Arial"/>
                <w:sz w:val="16"/>
                <w:szCs w:val="16"/>
              </w:rPr>
            </w:pPr>
          </w:p>
          <w:p w14:paraId="15A0C92B" w14:textId="77777777" w:rsidR="007452DB" w:rsidRPr="00C037C2" w:rsidRDefault="007452DB" w:rsidP="000E67E0">
            <w:pPr>
              <w:spacing w:line="240" w:lineRule="auto"/>
              <w:rPr>
                <w:rFonts w:cs="Arial"/>
                <w:szCs w:val="20"/>
              </w:rPr>
            </w:pPr>
            <w:r w:rsidRPr="00C037C2">
              <w:rPr>
                <w:rFonts w:cs="Arial"/>
                <w:szCs w:val="20"/>
              </w:rPr>
              <w:t>Screening</w:t>
            </w:r>
          </w:p>
          <w:p w14:paraId="54522CCB" w14:textId="77777777" w:rsidR="00E562FC" w:rsidRPr="00C037C2" w:rsidRDefault="00E562FC" w:rsidP="000E67E0">
            <w:pPr>
              <w:spacing w:line="240" w:lineRule="auto"/>
              <w:rPr>
                <w:rFonts w:cs="Arial"/>
                <w:szCs w:val="20"/>
              </w:rPr>
            </w:pPr>
          </w:p>
          <w:p w14:paraId="6F8D4E18" w14:textId="77777777" w:rsidR="00E562FC" w:rsidRPr="00C037C2" w:rsidRDefault="00E562FC" w:rsidP="00E562FC">
            <w:pPr>
              <w:spacing w:line="240" w:lineRule="auto"/>
              <w:rPr>
                <w:rFonts w:cs="Arial"/>
                <w:szCs w:val="20"/>
              </w:rPr>
            </w:pPr>
            <w:r w:rsidRPr="00C037C2">
              <w:rPr>
                <w:rFonts w:cs="Arial"/>
                <w:szCs w:val="20"/>
              </w:rPr>
              <w:t xml:space="preserve">Potential participants will be approached for screening and recruitment using the most convenient method for subjects, this includes post, telephone, email or a secure web-based system. An information sheet will be provided, describing what to expect during the study. </w:t>
            </w:r>
            <w:r w:rsidR="00C037C2" w:rsidRPr="00C037C2">
              <w:rPr>
                <w:rFonts w:cs="Arial"/>
                <w:szCs w:val="20"/>
              </w:rPr>
              <w:t>S</w:t>
            </w:r>
            <w:r w:rsidRPr="00C037C2">
              <w:rPr>
                <w:rFonts w:cs="Arial"/>
                <w:szCs w:val="20"/>
              </w:rPr>
              <w:t xml:space="preserve">creening of participants will prevent unnecessary journeys to the assessment centre for those who are not suitable. This includes for example WTCN participants MEG safety criteria (such as checking that subjects do not have any metal implants) and relevant medical history. Our research aims at gaining better insight into affective disorders such as depression or anxiety. Thus, in some cases, the suitability of potential participants will be assessed via responses to a short standardised published questionnaire (see above) assessing mood and feelings. </w:t>
            </w:r>
          </w:p>
          <w:p w14:paraId="1AF9F392" w14:textId="77777777" w:rsidR="00E562FC" w:rsidRPr="00C037C2" w:rsidRDefault="00E562FC" w:rsidP="00E562FC">
            <w:pPr>
              <w:spacing w:line="240" w:lineRule="auto"/>
              <w:rPr>
                <w:rFonts w:cs="Arial"/>
                <w:szCs w:val="20"/>
              </w:rPr>
            </w:pPr>
            <w:r w:rsidRPr="00C037C2">
              <w:rPr>
                <w:rFonts w:cs="Arial"/>
                <w:szCs w:val="20"/>
              </w:rPr>
              <w:t>This questionnaire will take no more than 5 minutes to complete.</w:t>
            </w:r>
            <w:r w:rsidR="007F1A13" w:rsidRPr="00C037C2">
              <w:rPr>
                <w:rFonts w:cs="Arial"/>
                <w:szCs w:val="20"/>
              </w:rPr>
              <w:t xml:space="preserve"> For questionnaires and safety questions given prior to attendance at an assessment day, participants will have received an information sheet for the study beforehand and have had a chance to ask questions via telephone or email. Information to the participant will be sent via an email.</w:t>
            </w:r>
            <w:r w:rsidR="00054C93" w:rsidRPr="00C037C2">
              <w:rPr>
                <w:rFonts w:cs="Arial"/>
                <w:szCs w:val="20"/>
              </w:rPr>
              <w:t xml:space="preserve"> Screening questionnaires will be completed online and hosted on secure UCL servers at the WTCN.</w:t>
            </w:r>
            <w:r w:rsidR="00F72324" w:rsidRPr="00C037C2">
              <w:rPr>
                <w:rFonts w:cs="Arial"/>
                <w:szCs w:val="20"/>
              </w:rPr>
              <w:t xml:space="preserve"> Subjects will complete these questionnaires using an anonymous ID</w:t>
            </w:r>
            <w:r w:rsidR="001C431C" w:rsidRPr="00C037C2">
              <w:rPr>
                <w:rFonts w:cs="Arial"/>
                <w:szCs w:val="20"/>
              </w:rPr>
              <w:t xml:space="preserve"> </w:t>
            </w:r>
            <w:r w:rsidR="00F72324" w:rsidRPr="00C037C2">
              <w:rPr>
                <w:rFonts w:cs="Arial"/>
                <w:szCs w:val="20"/>
              </w:rPr>
              <w:t>so that no personal identifiable data is recorded.</w:t>
            </w:r>
          </w:p>
          <w:p w14:paraId="0201DD78" w14:textId="77777777" w:rsidR="00683F43" w:rsidRPr="00C037C2" w:rsidRDefault="00683F43" w:rsidP="00E562FC">
            <w:pPr>
              <w:spacing w:line="240" w:lineRule="auto"/>
              <w:rPr>
                <w:rFonts w:cs="Arial"/>
                <w:szCs w:val="20"/>
              </w:rPr>
            </w:pPr>
          </w:p>
          <w:p w14:paraId="1C99E544" w14:textId="77777777" w:rsidR="00683F43" w:rsidRPr="00C037C2" w:rsidRDefault="00683F43" w:rsidP="00E562FC">
            <w:pPr>
              <w:spacing w:line="240" w:lineRule="auto"/>
              <w:rPr>
                <w:rFonts w:cs="Arial"/>
                <w:szCs w:val="20"/>
              </w:rPr>
            </w:pPr>
            <w:r w:rsidRPr="00C037C2">
              <w:rPr>
                <w:rFonts w:cs="Arial"/>
                <w:szCs w:val="20"/>
              </w:rPr>
              <w:t>Follow-up</w:t>
            </w:r>
          </w:p>
          <w:p w14:paraId="56FD1CAC" w14:textId="77777777" w:rsidR="00683F43" w:rsidRPr="00C037C2" w:rsidRDefault="00683F43" w:rsidP="00E562FC">
            <w:pPr>
              <w:spacing w:line="240" w:lineRule="auto"/>
              <w:rPr>
                <w:rFonts w:cs="Arial"/>
                <w:szCs w:val="20"/>
              </w:rPr>
            </w:pPr>
          </w:p>
          <w:p w14:paraId="4741E174" w14:textId="77777777" w:rsidR="00772EB0" w:rsidRPr="00C037C2" w:rsidRDefault="00683F43" w:rsidP="000E67E0">
            <w:pPr>
              <w:spacing w:line="240" w:lineRule="auto"/>
              <w:rPr>
                <w:rFonts w:cs="Arial"/>
                <w:szCs w:val="20"/>
              </w:rPr>
            </w:pPr>
            <w:r w:rsidRPr="00C037C2">
              <w:rPr>
                <w:rFonts w:cs="Arial"/>
                <w:szCs w:val="20"/>
              </w:rPr>
              <w:t>Subjects may be invited to take part in a follow-up session up to two weeks after the first session where they will complete further computer tasks. If this is the case, subjects will be informed at the first session and asked if they wish to participate in the second session.</w:t>
            </w:r>
          </w:p>
          <w:p w14:paraId="4572F95B" w14:textId="77777777" w:rsidR="00683F43" w:rsidRPr="00683F43" w:rsidRDefault="00683F43" w:rsidP="000E67E0">
            <w:pPr>
              <w:spacing w:line="240" w:lineRule="auto"/>
              <w:rPr>
                <w:rFonts w:cs="Arial"/>
                <w:szCs w:val="20"/>
              </w:rPr>
            </w:pPr>
          </w:p>
          <w:p w14:paraId="66D4E635" w14:textId="77777777" w:rsidR="00683F43" w:rsidRPr="00683F43" w:rsidRDefault="00683F43" w:rsidP="00683F43">
            <w:pPr>
              <w:spacing w:line="240" w:lineRule="auto"/>
              <w:rPr>
                <w:rFonts w:cs="Arial"/>
                <w:szCs w:val="20"/>
              </w:rPr>
            </w:pPr>
            <w:r w:rsidRPr="00683F43">
              <w:rPr>
                <w:rFonts w:cs="Arial"/>
                <w:szCs w:val="20"/>
              </w:rPr>
              <w:t>Participants from the NSPN database will be contacted by the NSPN study team (via telephone, email or post), inviting them to participate. Prospective participants will similarly receive a detailed information sheet, describing what to expect during the study.</w:t>
            </w:r>
          </w:p>
          <w:p w14:paraId="10906A68" w14:textId="77777777" w:rsidR="00683F43" w:rsidRDefault="00683F43" w:rsidP="000E67E0">
            <w:pPr>
              <w:spacing w:line="240" w:lineRule="auto"/>
              <w:rPr>
                <w:rFonts w:cs="Arial"/>
                <w:sz w:val="16"/>
                <w:szCs w:val="20"/>
              </w:rPr>
            </w:pPr>
          </w:p>
          <w:p w14:paraId="0F4EC185" w14:textId="77777777" w:rsidR="00772EB0" w:rsidRDefault="00772EB0" w:rsidP="000E67E0">
            <w:pPr>
              <w:spacing w:line="240" w:lineRule="auto"/>
              <w:rPr>
                <w:rFonts w:cs="Arial"/>
                <w:sz w:val="16"/>
                <w:szCs w:val="20"/>
              </w:rPr>
            </w:pPr>
          </w:p>
          <w:p w14:paraId="5B62C576" w14:textId="77777777" w:rsidR="00FD7790" w:rsidRDefault="00FD7790" w:rsidP="000E67E0">
            <w:pPr>
              <w:spacing w:line="240" w:lineRule="auto"/>
              <w:rPr>
                <w:rFonts w:cs="Arial"/>
                <w:sz w:val="16"/>
                <w:szCs w:val="16"/>
              </w:rPr>
            </w:pPr>
            <w:r>
              <w:rPr>
                <w:rFonts w:cs="Arial"/>
                <w:sz w:val="16"/>
                <w:szCs w:val="16"/>
              </w:rPr>
              <w:t>(iii) Describe how participants will be recruited:</w:t>
            </w:r>
          </w:p>
          <w:p w14:paraId="773E17E8" w14:textId="77777777" w:rsidR="00777388" w:rsidRDefault="00772EB0" w:rsidP="00772EB0">
            <w:pPr>
              <w:spacing w:before="100" w:beforeAutospacing="1" w:after="100" w:afterAutospacing="1" w:line="240" w:lineRule="auto"/>
            </w:pPr>
            <w:r>
              <w:t>Time will be given to participants to decide whether they would like to participate. During this time, we will provide answers to any questions participants may have. Participants will be recruited for the study if they meet the appropriate criteria to take part.</w:t>
            </w:r>
          </w:p>
          <w:p w14:paraId="24280988" w14:textId="77777777" w:rsidR="00777388" w:rsidRDefault="00777388"/>
          <w:p w14:paraId="2F026FC3" w14:textId="77777777" w:rsidR="00FD7790" w:rsidRDefault="00777388">
            <w:pPr>
              <w:rPr>
                <w:rFonts w:cs="Arial"/>
                <w:szCs w:val="20"/>
              </w:rPr>
            </w:pPr>
            <w:r w:rsidRPr="00777388">
              <w:rPr>
                <w:rFonts w:cs="Arial"/>
                <w:i/>
                <w:sz w:val="16"/>
                <w:szCs w:val="16"/>
              </w:rPr>
              <w:t>Attach recruitment emails/adverts/webpages. A data protection disclaimer should be included in the text of such literature.</w:t>
            </w:r>
            <w:r w:rsidR="00FD7790">
              <w:rPr>
                <w:rFonts w:cs="Arial"/>
                <w:bCs/>
                <w:color w:val="FF0000"/>
                <w:sz w:val="16"/>
                <w:szCs w:val="16"/>
              </w:rPr>
              <w:t xml:space="preserve"> </w:t>
            </w:r>
            <w:r w:rsidR="00FD7790">
              <w:rPr>
                <w:rFonts w:cs="Arial"/>
                <w:szCs w:val="20"/>
              </w:rPr>
              <w:t xml:space="preserve"> </w:t>
            </w:r>
          </w:p>
        </w:tc>
      </w:tr>
    </w:tbl>
    <w:p w14:paraId="3CF7C165" w14:textId="77777777" w:rsidR="00FD7790" w:rsidRDefault="00FD7790">
      <w:pPr>
        <w:rPr>
          <w:rFonts w:cs="Arial"/>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100E7418" w14:textId="77777777" w:rsidTr="00B1265A">
        <w:trPr>
          <w:trHeight w:val="2633"/>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601F45F3"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07C3083A" w14:textId="77777777" w:rsidR="00FD7790" w:rsidRDefault="00FD7790">
                  <w:pPr>
                    <w:spacing w:before="100" w:after="100" w:line="240" w:lineRule="auto"/>
                    <w:jc w:val="center"/>
                    <w:rPr>
                      <w:b/>
                      <w:color w:val="FFFFFF"/>
                    </w:rPr>
                  </w:pPr>
                  <w:r>
                    <w:rPr>
                      <w:b/>
                      <w:color w:val="FFFFFF"/>
                    </w:rPr>
                    <w:t>C6</w:t>
                  </w:r>
                </w:p>
              </w:tc>
            </w:tr>
          </w:tbl>
          <w:p w14:paraId="2ACB73EA"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5A2A9C6B" w14:textId="77777777" w:rsidR="00FD7790" w:rsidRDefault="00FD7790">
            <w:pPr>
              <w:rPr>
                <w:rFonts w:cs="Arial"/>
                <w:sz w:val="16"/>
                <w:szCs w:val="16"/>
              </w:rPr>
            </w:pPr>
            <w:r>
              <w:rPr>
                <w:rFonts w:cs="Arial"/>
                <w:b/>
                <w:bCs/>
                <w:sz w:val="16"/>
                <w:szCs w:val="16"/>
              </w:rPr>
              <w:t xml:space="preserve">Will the participants participate on a fully voluntary basis? </w:t>
            </w:r>
            <w:r>
              <w:rPr>
                <w:rFonts w:cs="Arial"/>
                <w:b/>
                <w:bCs/>
                <w:sz w:val="16"/>
                <w:szCs w:val="16"/>
              </w:rPr>
              <w:tab/>
            </w:r>
            <w:r>
              <w:rPr>
                <w:rFonts w:cs="Arial"/>
                <w:b/>
                <w:bCs/>
                <w:sz w:val="16"/>
                <w:szCs w:val="16"/>
              </w:rPr>
              <w:tab/>
            </w:r>
            <w:r w:rsidR="00B67C57">
              <w:rPr>
                <w:rFonts w:cs="Arial"/>
                <w:b/>
                <w:bCs/>
                <w:szCs w:val="20"/>
              </w:rPr>
              <w:fldChar w:fldCharType="begin">
                <w:ffData>
                  <w:name w:val="Check7"/>
                  <w:enabled/>
                  <w:calcOnExit w:val="0"/>
                  <w:checkBox>
                    <w:sizeAuto/>
                    <w:default w:val="1"/>
                  </w:checkBox>
                </w:ffData>
              </w:fldChar>
            </w:r>
            <w:bookmarkStart w:id="14" w:name="Check7"/>
            <w:r w:rsidR="00B67C57">
              <w:rPr>
                <w:rFonts w:cs="Arial"/>
                <w:b/>
                <w:bCs/>
                <w:szCs w:val="20"/>
              </w:rPr>
              <w:instrText xml:space="preserve"> FORMCHECKBOX </w:instrText>
            </w:r>
            <w:r w:rsidR="007C08FB">
              <w:rPr>
                <w:rFonts w:cs="Arial"/>
                <w:b/>
                <w:bCs/>
                <w:szCs w:val="20"/>
              </w:rPr>
            </w:r>
            <w:r w:rsidR="007C08FB">
              <w:rPr>
                <w:rFonts w:cs="Arial"/>
                <w:b/>
                <w:bCs/>
                <w:szCs w:val="20"/>
              </w:rPr>
              <w:fldChar w:fldCharType="separate"/>
            </w:r>
            <w:r w:rsidR="00B67C57">
              <w:rPr>
                <w:rFonts w:cs="Arial"/>
                <w:b/>
                <w:bCs/>
                <w:szCs w:val="20"/>
              </w:rPr>
              <w:fldChar w:fldCharType="end"/>
            </w:r>
            <w:bookmarkEnd w:id="14"/>
            <w:r>
              <w:rPr>
                <w:rFonts w:cs="Arial"/>
                <w:b/>
                <w:bCs/>
                <w:szCs w:val="20"/>
              </w:rPr>
              <w:t xml:space="preserve"> </w:t>
            </w:r>
            <w:r>
              <w:rPr>
                <w:rFonts w:cs="Arial"/>
                <w:b/>
                <w:bCs/>
                <w:sz w:val="16"/>
                <w:szCs w:val="16"/>
              </w:rPr>
              <w:t xml:space="preserve">Yes </w:t>
            </w:r>
            <w:r>
              <w:rPr>
                <w:rFonts w:cs="Arial"/>
                <w:b/>
                <w:bCs/>
                <w:sz w:val="16"/>
                <w:szCs w:val="16"/>
              </w:rPr>
              <w:tab/>
            </w:r>
            <w:bookmarkStart w:id="15" w:name="Check8"/>
            <w:r w:rsidR="00B1265A">
              <w:rPr>
                <w:rFonts w:cs="Arial"/>
                <w:b/>
                <w:bCs/>
                <w:szCs w:val="20"/>
              </w:rPr>
              <w:fldChar w:fldCharType="begin">
                <w:ffData>
                  <w:name w:val="Check8"/>
                  <w:enabled/>
                  <w:calcOnExit w:val="0"/>
                  <w:checkBox>
                    <w:sizeAuto/>
                    <w:default w:val="0"/>
                  </w:checkBox>
                </w:ffData>
              </w:fldChar>
            </w:r>
            <w:r w:rsidR="00B1265A">
              <w:rPr>
                <w:rFonts w:cs="Arial"/>
                <w:b/>
                <w:bCs/>
                <w:szCs w:val="20"/>
              </w:rPr>
              <w:instrText xml:space="preserve"> FORMCHECKBOX </w:instrText>
            </w:r>
            <w:r w:rsidR="007C08FB">
              <w:rPr>
                <w:rFonts w:cs="Arial"/>
                <w:b/>
                <w:bCs/>
                <w:szCs w:val="20"/>
              </w:rPr>
            </w:r>
            <w:r w:rsidR="007C08FB">
              <w:rPr>
                <w:rFonts w:cs="Arial"/>
                <w:b/>
                <w:bCs/>
                <w:szCs w:val="20"/>
              </w:rPr>
              <w:fldChar w:fldCharType="separate"/>
            </w:r>
            <w:r w:rsidR="00B1265A">
              <w:rPr>
                <w:rFonts w:cs="Arial"/>
                <w:b/>
                <w:bCs/>
                <w:szCs w:val="20"/>
              </w:rPr>
              <w:fldChar w:fldCharType="end"/>
            </w:r>
            <w:bookmarkEnd w:id="15"/>
            <w:r>
              <w:rPr>
                <w:rFonts w:cs="Arial"/>
                <w:b/>
                <w:bCs/>
                <w:sz w:val="16"/>
                <w:szCs w:val="16"/>
              </w:rPr>
              <w:t xml:space="preserve"> No</w:t>
            </w:r>
          </w:p>
          <w:p w14:paraId="2FBF887E" w14:textId="77777777" w:rsidR="00FD7790" w:rsidRDefault="00FD7790">
            <w:pPr>
              <w:rPr>
                <w:rFonts w:cs="Arial"/>
                <w:sz w:val="16"/>
                <w:szCs w:val="16"/>
              </w:rPr>
            </w:pPr>
          </w:p>
          <w:p w14:paraId="61E41885" w14:textId="77777777" w:rsidR="00FD7790" w:rsidRDefault="00FD7790">
            <w:pPr>
              <w:rPr>
                <w:b/>
                <w:sz w:val="16"/>
                <w:szCs w:val="16"/>
              </w:rPr>
            </w:pPr>
            <w:r>
              <w:rPr>
                <w:b/>
                <w:sz w:val="16"/>
                <w:szCs w:val="16"/>
              </w:rPr>
              <w:t>Will UCL students be involved as participants in the research project?</w:t>
            </w:r>
            <w:r>
              <w:rPr>
                <w:b/>
                <w:sz w:val="16"/>
                <w:szCs w:val="16"/>
              </w:rPr>
              <w:tab/>
            </w:r>
            <w:r w:rsidR="00B67C57">
              <w:rPr>
                <w:b/>
                <w:szCs w:val="20"/>
              </w:rPr>
              <w:fldChar w:fldCharType="begin">
                <w:ffData>
                  <w:name w:val="Check9"/>
                  <w:enabled/>
                  <w:calcOnExit w:val="0"/>
                  <w:checkBox>
                    <w:sizeAuto/>
                    <w:default w:val="1"/>
                  </w:checkBox>
                </w:ffData>
              </w:fldChar>
            </w:r>
            <w:bookmarkStart w:id="16" w:name="Check9"/>
            <w:r w:rsidR="00B67C57">
              <w:rPr>
                <w:b/>
                <w:szCs w:val="20"/>
              </w:rPr>
              <w:instrText xml:space="preserve"> FORMCHECKBOX </w:instrText>
            </w:r>
            <w:r w:rsidR="007C08FB">
              <w:rPr>
                <w:b/>
                <w:szCs w:val="20"/>
              </w:rPr>
            </w:r>
            <w:r w:rsidR="007C08FB">
              <w:rPr>
                <w:b/>
                <w:szCs w:val="20"/>
              </w:rPr>
              <w:fldChar w:fldCharType="separate"/>
            </w:r>
            <w:r w:rsidR="00B67C57">
              <w:rPr>
                <w:b/>
                <w:szCs w:val="20"/>
              </w:rPr>
              <w:fldChar w:fldCharType="end"/>
            </w:r>
            <w:bookmarkEnd w:id="16"/>
            <w:r>
              <w:rPr>
                <w:b/>
                <w:sz w:val="16"/>
                <w:szCs w:val="16"/>
              </w:rPr>
              <w:t xml:space="preserve"> Yes</w:t>
            </w:r>
            <w:r>
              <w:rPr>
                <w:b/>
                <w:sz w:val="16"/>
                <w:szCs w:val="16"/>
              </w:rPr>
              <w:tab/>
            </w:r>
            <w:r>
              <w:rPr>
                <w:b/>
                <w:szCs w:val="20"/>
              </w:rPr>
              <w:fldChar w:fldCharType="begin">
                <w:ffData>
                  <w:name w:val="Check10"/>
                  <w:enabled/>
                  <w:calcOnExit w:val="0"/>
                  <w:checkBox>
                    <w:sizeAuto/>
                    <w:default w:val="0"/>
                    <w:checked w:val="0"/>
                  </w:checkBox>
                </w:ffData>
              </w:fldChar>
            </w:r>
            <w:bookmarkStart w:id="17" w:name="Check10"/>
            <w:r>
              <w:rPr>
                <w:b/>
                <w:szCs w:val="20"/>
              </w:rPr>
              <w:instrText xml:space="preserve"> FORMCHECKBOX </w:instrText>
            </w:r>
            <w:r w:rsidR="007C08FB">
              <w:rPr>
                <w:b/>
                <w:szCs w:val="20"/>
              </w:rPr>
            </w:r>
            <w:r w:rsidR="007C08FB">
              <w:rPr>
                <w:b/>
                <w:szCs w:val="20"/>
              </w:rPr>
              <w:fldChar w:fldCharType="separate"/>
            </w:r>
            <w:r>
              <w:fldChar w:fldCharType="end"/>
            </w:r>
            <w:bookmarkEnd w:id="17"/>
            <w:r>
              <w:rPr>
                <w:b/>
                <w:szCs w:val="20"/>
              </w:rPr>
              <w:t xml:space="preserve"> </w:t>
            </w:r>
            <w:r>
              <w:rPr>
                <w:b/>
                <w:sz w:val="16"/>
                <w:szCs w:val="16"/>
              </w:rPr>
              <w:t>No</w:t>
            </w:r>
          </w:p>
          <w:p w14:paraId="068DA2DA" w14:textId="77777777" w:rsidR="00FD7790" w:rsidRDefault="00FD7790">
            <w:pPr>
              <w:rPr>
                <w:sz w:val="16"/>
                <w:szCs w:val="16"/>
              </w:rPr>
            </w:pPr>
          </w:p>
          <w:p w14:paraId="02AD3454" w14:textId="77777777" w:rsidR="00FD7790" w:rsidRDefault="00FD7790">
            <w:pPr>
              <w:rPr>
                <w:i/>
                <w:sz w:val="16"/>
                <w:szCs w:val="16"/>
              </w:rPr>
            </w:pPr>
            <w:r>
              <w:rPr>
                <w:i/>
                <w:sz w:val="16"/>
                <w:szCs w:val="16"/>
              </w:rPr>
              <w:t xml:space="preserve">If yes, care must be taken to ensure that they are recruited in such a way that they do not feel any obligation </w:t>
            </w:r>
            <w:r>
              <w:rPr>
                <w:i/>
                <w:sz w:val="16"/>
                <w:szCs w:val="16"/>
              </w:rPr>
              <w:br/>
              <w:t>to a teacher or member of staff to participate.</w:t>
            </w:r>
          </w:p>
          <w:p w14:paraId="49BD37A8" w14:textId="77777777" w:rsidR="00FD7790" w:rsidRDefault="00FD7790">
            <w:pPr>
              <w:rPr>
                <w:sz w:val="16"/>
                <w:szCs w:val="16"/>
              </w:rPr>
            </w:pPr>
          </w:p>
          <w:p w14:paraId="7B0D0A43" w14:textId="77777777" w:rsidR="00FD7790" w:rsidRDefault="00FD7790">
            <w:pPr>
              <w:spacing w:line="360" w:lineRule="auto"/>
              <w:rPr>
                <w:rFonts w:cs="Arial"/>
                <w:b/>
                <w:bCs/>
                <w:sz w:val="16"/>
                <w:szCs w:val="16"/>
              </w:rPr>
            </w:pPr>
            <w:r>
              <w:rPr>
                <w:rFonts w:cs="Arial"/>
                <w:b/>
                <w:bCs/>
                <w:sz w:val="16"/>
                <w:szCs w:val="16"/>
              </w:rPr>
              <w:t>Please state how you will bring to the attention of the participants their right to withdraw from the study without penalty?</w:t>
            </w:r>
          </w:p>
          <w:p w14:paraId="3E4FA234" w14:textId="77777777" w:rsidR="00777388" w:rsidRPr="00777388" w:rsidRDefault="00B67C57" w:rsidP="00B67C57">
            <w:pPr>
              <w:spacing w:before="100" w:beforeAutospacing="1" w:after="100" w:afterAutospacing="1" w:line="240" w:lineRule="auto"/>
              <w:rPr>
                <w:szCs w:val="20"/>
              </w:rPr>
            </w:pPr>
            <w:r w:rsidRPr="00B67C57">
              <w:rPr>
                <w:szCs w:val="20"/>
              </w:rPr>
              <w:t>This will be emphasised during the recruitment process, in the detailed information sheet, and in the consent form. This will further be reiterated verbally to participants at the time of taking part.</w:t>
            </w:r>
          </w:p>
        </w:tc>
      </w:tr>
    </w:tbl>
    <w:p w14:paraId="15886FF9" w14:textId="77777777" w:rsidR="00FD7790" w:rsidRDefault="00FD7790">
      <w:pPr>
        <w:ind w:left="461" w:hanging="461"/>
        <w:rPr>
          <w:rFonts w:cs="Arial"/>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0AB8943D" w14:textId="77777777" w:rsidTr="00B1265A">
        <w:trPr>
          <w:trHeight w:val="3768"/>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5D445075"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E3C603A" w14:textId="77777777" w:rsidR="00FD7790" w:rsidRDefault="00FD7790">
                  <w:pPr>
                    <w:spacing w:before="100" w:after="100" w:line="240" w:lineRule="auto"/>
                    <w:jc w:val="center"/>
                    <w:rPr>
                      <w:b/>
                      <w:color w:val="FFFFFF"/>
                    </w:rPr>
                  </w:pPr>
                  <w:r>
                    <w:rPr>
                      <w:b/>
                      <w:color w:val="FFFFFF"/>
                    </w:rPr>
                    <w:lastRenderedPageBreak/>
                    <w:t>C7</w:t>
                  </w:r>
                </w:p>
              </w:tc>
            </w:tr>
          </w:tbl>
          <w:p w14:paraId="20CF8BF8"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55397F69" w14:textId="77777777" w:rsidR="00FD7790" w:rsidRDefault="00FD7790">
            <w:pPr>
              <w:spacing w:line="360" w:lineRule="auto"/>
              <w:ind w:left="4" w:hanging="7"/>
              <w:rPr>
                <w:rFonts w:cs="Arial"/>
                <w:b/>
                <w:szCs w:val="20"/>
              </w:rPr>
            </w:pPr>
            <w:r>
              <w:rPr>
                <w:rFonts w:cs="Arial"/>
                <w:b/>
                <w:szCs w:val="20"/>
              </w:rPr>
              <w:t>CONSENT</w:t>
            </w:r>
          </w:p>
          <w:p w14:paraId="19D9C294" w14:textId="77777777" w:rsidR="00FD7790" w:rsidRDefault="00FD7790">
            <w:pPr>
              <w:spacing w:line="360" w:lineRule="auto"/>
              <w:rPr>
                <w:rFonts w:cs="Arial"/>
                <w:b/>
                <w:bCs/>
                <w:sz w:val="16"/>
                <w:szCs w:val="16"/>
              </w:rPr>
            </w:pPr>
            <w:r>
              <w:rPr>
                <w:rFonts w:cs="Arial"/>
                <w:b/>
                <w:bCs/>
                <w:sz w:val="16"/>
                <w:szCs w:val="16"/>
              </w:rPr>
              <w:t>Please describe the process you will use when seeking and obtaining consent.</w:t>
            </w:r>
          </w:p>
          <w:p w14:paraId="520A5CAA" w14:textId="77777777" w:rsidR="00B1265A" w:rsidRPr="00C44182" w:rsidRDefault="00C44182" w:rsidP="000C006E">
            <w:pPr>
              <w:spacing w:before="100" w:beforeAutospacing="1" w:after="100" w:afterAutospacing="1" w:line="240" w:lineRule="auto"/>
              <w:rPr>
                <w:rFonts w:cs="Arial"/>
                <w:szCs w:val="20"/>
              </w:rPr>
            </w:pPr>
            <w:r w:rsidRPr="00C44182">
              <w:rPr>
                <w:rFonts w:cs="Arial"/>
                <w:szCs w:val="20"/>
              </w:rPr>
              <w:t>Participants will be given the information sheet and consent form to read, but will also have the study explained to them by the researchers. The participant is encouraged to ask questions. At each stage of the study the procedure they are about to take part in will be thoroughly explained. Care is taken to emphasis to participants that their involvement is voluntary and they are free to withdraw from the study at any point without giving a reason.</w:t>
            </w:r>
          </w:p>
          <w:p w14:paraId="7291C8BC" w14:textId="77777777" w:rsidR="00FD7790" w:rsidRPr="004C4D45" w:rsidRDefault="00FD7790">
            <w:pPr>
              <w:rPr>
                <w:rFonts w:cs="Arial"/>
                <w:bCs/>
                <w:i/>
                <w:sz w:val="16"/>
                <w:szCs w:val="16"/>
              </w:rPr>
            </w:pPr>
            <w:r w:rsidRPr="004C4D45">
              <w:rPr>
                <w:rFonts w:cs="Arial"/>
                <w:bCs/>
                <w:i/>
                <w:sz w:val="16"/>
                <w:szCs w:val="16"/>
              </w:rPr>
              <w:t xml:space="preserve">A copy of </w:t>
            </w:r>
            <w:r w:rsidR="00DC036B">
              <w:rPr>
                <w:rFonts w:cs="Arial"/>
                <w:bCs/>
                <w:i/>
                <w:sz w:val="16"/>
                <w:szCs w:val="16"/>
              </w:rPr>
              <w:t xml:space="preserve">your </w:t>
            </w:r>
            <w:r w:rsidRPr="004C4D45">
              <w:rPr>
                <w:rFonts w:cs="Arial"/>
                <w:bCs/>
                <w:i/>
                <w:sz w:val="16"/>
                <w:szCs w:val="16"/>
              </w:rPr>
              <w:t>participant information sheet</w:t>
            </w:r>
            <w:r w:rsidR="00DC036B">
              <w:rPr>
                <w:rFonts w:cs="Arial"/>
                <w:bCs/>
                <w:i/>
                <w:sz w:val="16"/>
                <w:szCs w:val="16"/>
              </w:rPr>
              <w:t>(s)</w:t>
            </w:r>
            <w:r w:rsidRPr="004C4D45">
              <w:rPr>
                <w:rFonts w:cs="Arial"/>
                <w:bCs/>
                <w:i/>
                <w:sz w:val="16"/>
                <w:szCs w:val="16"/>
              </w:rPr>
              <w:t xml:space="preserve"> and consent form</w:t>
            </w:r>
            <w:r w:rsidR="00DC036B">
              <w:rPr>
                <w:rFonts w:cs="Arial"/>
                <w:bCs/>
                <w:i/>
                <w:sz w:val="16"/>
                <w:szCs w:val="16"/>
              </w:rPr>
              <w:t>(s)</w:t>
            </w:r>
            <w:r w:rsidRPr="004C4D45">
              <w:rPr>
                <w:rFonts w:cs="Arial"/>
                <w:bCs/>
                <w:i/>
                <w:sz w:val="16"/>
                <w:szCs w:val="16"/>
              </w:rPr>
              <w:t xml:space="preserve"> must be attached to this application. For your convenience proformas </w:t>
            </w:r>
            <w:r w:rsidR="00DC036B">
              <w:rPr>
                <w:rFonts w:cs="Arial"/>
                <w:bCs/>
                <w:i/>
                <w:sz w:val="16"/>
                <w:szCs w:val="16"/>
              </w:rPr>
              <w:t>are provided in Appendix I</w:t>
            </w:r>
            <w:r w:rsidRPr="004C4D45">
              <w:rPr>
                <w:rFonts w:cs="Arial"/>
                <w:bCs/>
                <w:i/>
                <w:sz w:val="16"/>
                <w:szCs w:val="16"/>
              </w:rPr>
              <w:t xml:space="preserve">. These should be filled in and modified as necessary. </w:t>
            </w:r>
          </w:p>
          <w:p w14:paraId="5DCED27A" w14:textId="77777777" w:rsidR="00FD7790" w:rsidRDefault="00FD7790">
            <w:pPr>
              <w:rPr>
                <w:sz w:val="16"/>
                <w:szCs w:val="16"/>
              </w:rPr>
            </w:pPr>
          </w:p>
          <w:p w14:paraId="626D67A9" w14:textId="77777777" w:rsidR="00FD7790" w:rsidRDefault="00FD7790">
            <w:pPr>
              <w:spacing w:line="360" w:lineRule="auto"/>
              <w:rPr>
                <w:sz w:val="16"/>
                <w:szCs w:val="16"/>
              </w:rPr>
            </w:pPr>
            <w:r>
              <w:rPr>
                <w:sz w:val="16"/>
                <w:szCs w:val="16"/>
              </w:rPr>
              <w:t>In cases where it is not proposed to obtain the participants informed consent, please explain why below.</w:t>
            </w:r>
          </w:p>
          <w:p w14:paraId="1A2EBA54" w14:textId="77777777" w:rsidR="00FD7790" w:rsidRDefault="00AD0EBB" w:rsidP="000C006E">
            <w:pPr>
              <w:spacing w:before="100" w:beforeAutospacing="1" w:after="100" w:afterAutospacing="1" w:line="240" w:lineRule="auto"/>
              <w:rPr>
                <w:szCs w:val="20"/>
              </w:rPr>
            </w:pPr>
            <w:r>
              <w:rPr>
                <w:rFonts w:cs="Arial"/>
                <w:szCs w:val="20"/>
              </w:rPr>
              <w:t>N/A</w:t>
            </w:r>
          </w:p>
          <w:p w14:paraId="0DAEECA1" w14:textId="77777777" w:rsidR="00FD7790" w:rsidRDefault="00FD7790" w:rsidP="00B1265A">
            <w:pPr>
              <w:spacing w:line="240" w:lineRule="auto"/>
              <w:rPr>
                <w:rFonts w:cs="Arial"/>
                <w:sz w:val="16"/>
                <w:szCs w:val="16"/>
              </w:rPr>
            </w:pPr>
          </w:p>
        </w:tc>
      </w:tr>
    </w:tbl>
    <w:p w14:paraId="661BA107" w14:textId="77777777" w:rsidR="00FD7790" w:rsidRDefault="00FD7790">
      <w:pPr>
        <w:ind w:left="461" w:hanging="461"/>
        <w:rPr>
          <w:rFonts w:cs="Arial"/>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707EB648" w14:textId="77777777">
        <w:trPr>
          <w:trHeight w:val="133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34D3DEFC"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4CFD8493" w14:textId="77777777" w:rsidR="00FD7790" w:rsidRDefault="00FD7790">
                  <w:pPr>
                    <w:spacing w:before="100" w:after="100" w:line="240" w:lineRule="auto"/>
                    <w:jc w:val="center"/>
                    <w:rPr>
                      <w:b/>
                      <w:color w:val="FFFFFF"/>
                    </w:rPr>
                  </w:pPr>
                  <w:r>
                    <w:rPr>
                      <w:b/>
                      <w:color w:val="FFFFFF"/>
                    </w:rPr>
                    <w:t>C8</w:t>
                  </w:r>
                </w:p>
              </w:tc>
            </w:tr>
          </w:tbl>
          <w:p w14:paraId="3F1E2C62"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03998658" w14:textId="77777777" w:rsidR="00FD7790" w:rsidRDefault="00FD7790" w:rsidP="00B1265A">
            <w:pPr>
              <w:spacing w:line="360" w:lineRule="auto"/>
              <w:rPr>
                <w:rFonts w:cs="Arial"/>
                <w:b/>
                <w:sz w:val="16"/>
                <w:szCs w:val="16"/>
              </w:rPr>
            </w:pPr>
            <w:r>
              <w:rPr>
                <w:rFonts w:cs="Arial"/>
                <w:b/>
                <w:sz w:val="16"/>
                <w:szCs w:val="16"/>
              </w:rPr>
              <w:t>Will any form of deception be used that raises ethical issues?  If so, please explain.</w:t>
            </w:r>
          </w:p>
          <w:p w14:paraId="33C3902C" w14:textId="77777777" w:rsidR="00FD7790" w:rsidRDefault="00806285" w:rsidP="00286B47">
            <w:pPr>
              <w:spacing w:before="100" w:beforeAutospacing="1" w:after="100" w:afterAutospacing="1" w:line="240" w:lineRule="auto"/>
              <w:rPr>
                <w:rFonts w:cs="Arial"/>
                <w:bCs/>
                <w:sz w:val="16"/>
                <w:szCs w:val="16"/>
              </w:rPr>
            </w:pPr>
            <w:r>
              <w:rPr>
                <w:rFonts w:cs="Arial"/>
                <w:szCs w:val="20"/>
              </w:rPr>
              <w:t>No</w:t>
            </w:r>
          </w:p>
        </w:tc>
      </w:tr>
    </w:tbl>
    <w:p w14:paraId="4823E13D" w14:textId="77777777" w:rsidR="00FD7790" w:rsidRDefault="00FD7790">
      <w:pPr>
        <w:ind w:left="461" w:hanging="461"/>
        <w:rPr>
          <w:rFonts w:cs="Arial"/>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048D5C38" w14:textId="77777777" w:rsidTr="00EE10FB">
        <w:trPr>
          <w:trHeight w:val="75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39149D7F"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2384CF62" w14:textId="77777777" w:rsidR="00FD7790" w:rsidRDefault="00FD7790">
                  <w:pPr>
                    <w:spacing w:before="100" w:after="100" w:line="240" w:lineRule="auto"/>
                    <w:jc w:val="center"/>
                    <w:rPr>
                      <w:b/>
                      <w:color w:val="FFFFFF"/>
                    </w:rPr>
                  </w:pPr>
                  <w:r>
                    <w:rPr>
                      <w:b/>
                      <w:color w:val="FFFFFF"/>
                    </w:rPr>
                    <w:t>C9</w:t>
                  </w:r>
                </w:p>
              </w:tc>
            </w:tr>
          </w:tbl>
          <w:p w14:paraId="66EAE222"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5BF219C0" w14:textId="77777777" w:rsidR="00FD7790" w:rsidRDefault="00FD7790">
            <w:pPr>
              <w:rPr>
                <w:rFonts w:cs="Arial"/>
                <w:b/>
                <w:sz w:val="16"/>
                <w:szCs w:val="16"/>
              </w:rPr>
            </w:pPr>
            <w:r>
              <w:rPr>
                <w:rFonts w:cs="Arial"/>
                <w:b/>
                <w:sz w:val="16"/>
                <w:szCs w:val="16"/>
              </w:rPr>
              <w:t xml:space="preserve">Will you provide a full debriefing at the end of the data collection phase?  </w:t>
            </w:r>
            <w:r>
              <w:rPr>
                <w:rFonts w:cs="Arial"/>
                <w:b/>
                <w:sz w:val="16"/>
                <w:szCs w:val="16"/>
              </w:rPr>
              <w:tab/>
            </w:r>
            <w:r>
              <w:rPr>
                <w:rFonts w:cs="Arial"/>
                <w:b/>
                <w:sz w:val="16"/>
                <w:szCs w:val="16"/>
              </w:rPr>
              <w:tab/>
            </w:r>
            <w:r w:rsidR="00BE4EBF">
              <w:rPr>
                <w:rFonts w:cs="Arial"/>
                <w:szCs w:val="20"/>
              </w:rPr>
              <w:fldChar w:fldCharType="begin">
                <w:ffData>
                  <w:name w:val=""/>
                  <w:enabled/>
                  <w:calcOnExit w:val="0"/>
                  <w:helpText w:type="text" w:val="Not all participants will want debriefing, but an opportunity for them to feedback their experience should generally be provided. "/>
                  <w:statusText w:type="text" w:val="Not all participants will want debriefing, but an opportunity for them to feedback their experience should generally be provided. "/>
                  <w:checkBox>
                    <w:sizeAuto/>
                    <w:default w:val="1"/>
                  </w:checkBox>
                </w:ffData>
              </w:fldChar>
            </w:r>
            <w:r w:rsidR="00BE4EBF">
              <w:rPr>
                <w:rFonts w:cs="Arial"/>
                <w:szCs w:val="20"/>
              </w:rPr>
              <w:instrText xml:space="preserve"> FORMCHECKBOX </w:instrText>
            </w:r>
            <w:r w:rsidR="007C08FB">
              <w:rPr>
                <w:rFonts w:cs="Arial"/>
                <w:szCs w:val="20"/>
              </w:rPr>
            </w:r>
            <w:r w:rsidR="007C08FB">
              <w:rPr>
                <w:rFonts w:cs="Arial"/>
                <w:szCs w:val="20"/>
              </w:rPr>
              <w:fldChar w:fldCharType="separate"/>
            </w:r>
            <w:r w:rsidR="00BE4EBF">
              <w:rPr>
                <w:rFonts w:cs="Arial"/>
                <w:szCs w:val="20"/>
              </w:rPr>
              <w:fldChar w:fldCharType="end"/>
            </w:r>
            <w:r>
              <w:rPr>
                <w:rFonts w:cs="Arial"/>
                <w:b/>
                <w:sz w:val="16"/>
                <w:szCs w:val="16"/>
              </w:rPr>
              <w:t xml:space="preserve"> Yes   </w:t>
            </w:r>
            <w:r>
              <w:rPr>
                <w:rFonts w:cs="Arial"/>
                <w:b/>
                <w:sz w:val="16"/>
                <w:szCs w:val="16"/>
              </w:rPr>
              <w:tab/>
            </w:r>
            <w:r>
              <w:rPr>
                <w:rFonts w:cs="Arial"/>
                <w:szCs w:val="20"/>
              </w:rPr>
              <w:fldChar w:fldCharType="begin">
                <w:ffData>
                  <w:name w:val=""/>
                  <w:enabled/>
                  <w:calcOnExit w:val="0"/>
                  <w:helpText w:type="text" w:val="Not all participants will want debriefing, but an opportunity for them to feedback their experience should generally be provided. "/>
                  <w:statusText w:type="text" w:val="Not all participants will want debriefing, but an opportunity for them to feedback their experience should generally be provided. "/>
                  <w:checkBox>
                    <w:sizeAuto/>
                    <w:default w:val="0"/>
                    <w:checked w:val="0"/>
                  </w:checkBox>
                </w:ffData>
              </w:fldChar>
            </w:r>
            <w:r>
              <w:rPr>
                <w:rFonts w:cs="Arial"/>
                <w:szCs w:val="20"/>
              </w:rPr>
              <w:instrText xml:space="preserve"> FORMCHECKBOX </w:instrText>
            </w:r>
            <w:r w:rsidR="007C08FB">
              <w:rPr>
                <w:rFonts w:cs="Arial"/>
                <w:szCs w:val="20"/>
              </w:rPr>
            </w:r>
            <w:r w:rsidR="007C08FB">
              <w:rPr>
                <w:rFonts w:cs="Arial"/>
                <w:szCs w:val="20"/>
              </w:rPr>
              <w:fldChar w:fldCharType="separate"/>
            </w:r>
            <w:r>
              <w:rPr>
                <w:rFonts w:cs="Arial"/>
                <w:szCs w:val="20"/>
              </w:rPr>
              <w:fldChar w:fldCharType="end"/>
            </w:r>
            <w:r>
              <w:rPr>
                <w:rFonts w:cs="Arial"/>
                <w:b/>
                <w:sz w:val="16"/>
                <w:szCs w:val="16"/>
              </w:rPr>
              <w:t xml:space="preserve"> No</w:t>
            </w:r>
          </w:p>
          <w:p w14:paraId="71D2CE10" w14:textId="77777777" w:rsidR="00FD7790" w:rsidRDefault="00FD7790">
            <w:pPr>
              <w:spacing w:before="120" w:line="240" w:lineRule="auto"/>
              <w:rPr>
                <w:rFonts w:cs="Arial"/>
                <w:sz w:val="16"/>
                <w:szCs w:val="16"/>
              </w:rPr>
            </w:pPr>
            <w:r>
              <w:rPr>
                <w:rFonts w:cs="Arial"/>
                <w:b/>
                <w:bCs/>
                <w:sz w:val="16"/>
                <w:szCs w:val="16"/>
              </w:rPr>
              <w:t xml:space="preserve"> </w:t>
            </w:r>
            <w:r>
              <w:rPr>
                <w:rFonts w:cs="Arial"/>
                <w:sz w:val="16"/>
                <w:szCs w:val="16"/>
              </w:rPr>
              <w:t>If ‘No’, please explain why below.</w:t>
            </w:r>
          </w:p>
          <w:p w14:paraId="3F382A8F" w14:textId="77777777" w:rsidR="00FD7790" w:rsidRDefault="00FD7790">
            <w:pPr>
              <w:spacing w:before="100" w:beforeAutospacing="1" w:after="100" w:afterAutospacing="1" w:line="240" w:lineRule="auto"/>
              <w:rPr>
                <w:rFonts w:cs="Arial"/>
                <w:szCs w:val="20"/>
              </w:rPr>
            </w:pPr>
            <w:r>
              <w:rPr>
                <w:rFonts w:cs="Arial"/>
                <w:szCs w:val="20"/>
              </w:rPr>
              <w:fldChar w:fldCharType="begin">
                <w:ffData>
                  <w:name w:val=""/>
                  <w:enabled/>
                  <w:calcOnExit w:val="0"/>
                  <w:helpText w:type="text" w:val="Not all participants will want debriefing, but an opportunity for them to feedback their experience should generally be provided. "/>
                  <w:statusText w:type="text" w:val="Not all participants will want debriefing, but an opportunity for them to feedback their experience should generally be provided. "/>
                  <w:textInput>
                    <w:maxLength w:val="5500"/>
                    <w:format w:val="FIRST CAPITAL"/>
                  </w:textInput>
                </w:ffData>
              </w:fldChar>
            </w:r>
            <w:r>
              <w:rPr>
                <w:rFonts w:cs="Arial"/>
                <w:szCs w:val="20"/>
              </w:rPr>
              <w:instrText xml:space="preserve"> FORMTEXT </w:instrText>
            </w:r>
            <w:r>
              <w:rPr>
                <w:rFonts w:cs="Arial"/>
                <w:szCs w:val="20"/>
              </w:rPr>
            </w:r>
            <w:r>
              <w:rPr>
                <w:rFonts w:cs="Arial"/>
                <w:szCs w:val="20"/>
              </w:rPr>
              <w:fldChar w:fldCharType="separate"/>
            </w:r>
            <w:r w:rsidR="00CC39B8">
              <w:rPr>
                <w:rFonts w:cs="Arial"/>
                <w:szCs w:val="20"/>
              </w:rPr>
              <w:t>     </w:t>
            </w:r>
            <w:r>
              <w:rPr>
                <w:rFonts w:cs="Arial"/>
                <w:szCs w:val="20"/>
              </w:rPr>
              <w:fldChar w:fldCharType="end"/>
            </w:r>
          </w:p>
          <w:p w14:paraId="68C57568" w14:textId="77777777" w:rsidR="00FD7790" w:rsidRDefault="00FD7790">
            <w:pPr>
              <w:spacing w:before="100" w:beforeAutospacing="1" w:after="100" w:afterAutospacing="1" w:line="240" w:lineRule="auto"/>
              <w:rPr>
                <w:rFonts w:cs="Arial"/>
                <w:bCs/>
                <w:sz w:val="16"/>
                <w:szCs w:val="16"/>
              </w:rPr>
            </w:pPr>
          </w:p>
          <w:p w14:paraId="7A35FF3A" w14:textId="77777777" w:rsidR="00FD7790" w:rsidRDefault="00FD7790">
            <w:pPr>
              <w:spacing w:before="100" w:beforeAutospacing="1" w:after="100" w:afterAutospacing="1" w:line="240" w:lineRule="auto"/>
              <w:rPr>
                <w:rFonts w:cs="Arial"/>
                <w:bCs/>
                <w:sz w:val="16"/>
                <w:szCs w:val="16"/>
              </w:rPr>
            </w:pPr>
          </w:p>
        </w:tc>
      </w:tr>
    </w:tbl>
    <w:p w14:paraId="3E178578" w14:textId="77777777" w:rsidR="00FD7790" w:rsidRDefault="00FD7790">
      <w:pPr>
        <w:ind w:left="461" w:hanging="461"/>
        <w:rPr>
          <w:rFonts w:cs="Arial"/>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3F1C0B27" w14:textId="77777777">
        <w:trPr>
          <w:trHeight w:val="133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60583059" w14:textId="77777777">
              <w:tc>
                <w:tcPr>
                  <w:tcW w:w="472" w:type="dxa"/>
                  <w:tcBorders>
                    <w:top w:val="single" w:sz="2" w:space="0" w:color="auto"/>
                    <w:left w:val="single" w:sz="2" w:space="0" w:color="auto"/>
                    <w:bottom w:val="single" w:sz="2" w:space="0" w:color="auto"/>
                    <w:right w:val="single" w:sz="2" w:space="0" w:color="auto"/>
                  </w:tcBorders>
                  <w:shd w:val="clear" w:color="auto" w:fill="666666"/>
                  <w:tcMar>
                    <w:top w:w="0" w:type="dxa"/>
                    <w:left w:w="0" w:type="dxa"/>
                    <w:bottom w:w="0" w:type="dxa"/>
                    <w:right w:w="0" w:type="dxa"/>
                  </w:tcMar>
                  <w:vAlign w:val="center"/>
                </w:tcPr>
                <w:p w14:paraId="27681E1E" w14:textId="77777777" w:rsidR="00FD7790" w:rsidRDefault="00FD7790">
                  <w:pPr>
                    <w:spacing w:before="100" w:after="100" w:line="240" w:lineRule="auto"/>
                    <w:jc w:val="center"/>
                    <w:rPr>
                      <w:b/>
                      <w:color w:val="FFFFFF"/>
                    </w:rPr>
                  </w:pPr>
                  <w:r>
                    <w:rPr>
                      <w:b/>
                      <w:color w:val="FFFFFF"/>
                    </w:rPr>
                    <w:t>C10</w:t>
                  </w:r>
                </w:p>
              </w:tc>
            </w:tr>
          </w:tbl>
          <w:p w14:paraId="3243C32A"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6CA2ED42" w14:textId="77777777" w:rsidR="00FD7790" w:rsidRDefault="00FD7790">
            <w:pPr>
              <w:spacing w:before="120" w:line="360" w:lineRule="auto"/>
              <w:rPr>
                <w:rFonts w:cs="Arial"/>
                <w:b/>
                <w:bCs/>
                <w:szCs w:val="20"/>
              </w:rPr>
            </w:pPr>
            <w:r>
              <w:rPr>
                <w:rFonts w:cs="Arial"/>
                <w:b/>
                <w:szCs w:val="20"/>
              </w:rPr>
              <w:t>Infor</w:t>
            </w:r>
            <w:r w:rsidR="00564591">
              <w:rPr>
                <w:rFonts w:cs="Arial"/>
                <w:b/>
                <w:szCs w:val="20"/>
              </w:rPr>
              <w:t>mation Sheets And Consent Forms: Appendix I</w:t>
            </w:r>
          </w:p>
          <w:p w14:paraId="4174F65C" w14:textId="77777777" w:rsidR="00FD7790" w:rsidRDefault="00FD7790" w:rsidP="00DC036B">
            <w:pPr>
              <w:spacing w:before="100" w:beforeAutospacing="1" w:after="100" w:afterAutospacing="1" w:line="240" w:lineRule="auto"/>
              <w:rPr>
                <w:rFonts w:cs="Arial"/>
                <w:sz w:val="16"/>
                <w:szCs w:val="16"/>
              </w:rPr>
            </w:pPr>
            <w:r>
              <w:rPr>
                <w:rFonts w:cs="Arial"/>
                <w:b/>
                <w:sz w:val="16"/>
                <w:szCs w:val="16"/>
              </w:rPr>
              <w:t>A poorly written Information Sheet(s) and Consent Form(s) that lack clarity and simplicity frequently delay ethics approval of research projects.</w:t>
            </w:r>
            <w:r>
              <w:rPr>
                <w:rFonts w:cs="Arial"/>
                <w:sz w:val="16"/>
                <w:szCs w:val="16"/>
              </w:rPr>
              <w:t xml:space="preserve">  The wording and content of the Information Sheet and Consent Form must be appropriate to the age and educational level of the research participants and clearly state in simple non-technical language what the participant is agreeing to.  Use the active voice e.g. “we will book” rather than “bookings will be made”.  Refer to participants as “you” and yourself as “I” or “we”.  An appropriate translation of the Forms should be provided where the first language of the participants is not English.  If you have different participant groups you should provide Information Sheets and Consent Forms as appropriate (e.g. one for children and one for parents/guardians) using the templates </w:t>
            </w:r>
            <w:r w:rsidR="00564591">
              <w:rPr>
                <w:rFonts w:cs="Arial"/>
                <w:sz w:val="16"/>
                <w:szCs w:val="16"/>
              </w:rPr>
              <w:t>provided in Appendix I</w:t>
            </w:r>
            <w:r>
              <w:rPr>
                <w:rFonts w:cs="Arial"/>
                <w:sz w:val="16"/>
                <w:szCs w:val="16"/>
              </w:rPr>
              <w:t>.  Where children are of a reading age, a written Information Sheet should be provided.  When participants cannot read or the use of forms would be inappropriate, a description of the verbal information t</w:t>
            </w:r>
            <w:r w:rsidR="00DC036B">
              <w:rPr>
                <w:rFonts w:cs="Arial"/>
                <w:sz w:val="16"/>
                <w:szCs w:val="16"/>
              </w:rPr>
              <w:t>o be provided should be given. Where possible p</w:t>
            </w:r>
            <w:r>
              <w:rPr>
                <w:rFonts w:cs="Arial"/>
                <w:sz w:val="16"/>
                <w:szCs w:val="16"/>
              </w:rPr>
              <w:t>lease ensure that you trial the forms on an age-appropriate person before you submit your application.</w:t>
            </w:r>
          </w:p>
        </w:tc>
      </w:tr>
    </w:tbl>
    <w:p w14:paraId="31E4A7F1" w14:textId="77777777" w:rsidR="00FD7790" w:rsidRDefault="00FD7790">
      <w:pPr>
        <w:ind w:left="461" w:hanging="461"/>
        <w:rPr>
          <w:rFonts w:cs="Arial"/>
        </w:rPr>
      </w:pPr>
    </w:p>
    <w:p w14:paraId="2C0B9B0C" w14:textId="77777777" w:rsidR="009A1150" w:rsidRDefault="009A1150">
      <w:pPr>
        <w:ind w:left="461" w:hanging="461"/>
        <w:rPr>
          <w:rFonts w:cs="Arial"/>
        </w:rPr>
        <w:sectPr w:rsidR="009A1150" w:rsidSect="00AF5354">
          <w:type w:val="continuous"/>
          <w:pgSz w:w="11906" w:h="16838"/>
          <w:pgMar w:top="1134" w:right="1134" w:bottom="1134" w:left="1134" w:header="720" w:footer="851" w:gutter="0"/>
          <w:cols w:space="708"/>
          <w:titlePg/>
          <w:docGrid w:linePitch="360"/>
        </w:sectPr>
      </w:pPr>
    </w:p>
    <w:p w14:paraId="5447F4AC" w14:textId="77777777" w:rsidR="00DC036B" w:rsidRDefault="00564591" w:rsidP="00564591">
      <w:pPr>
        <w:tabs>
          <w:tab w:val="center" w:pos="5662"/>
        </w:tabs>
        <w:spacing w:before="100" w:after="100" w:line="240" w:lineRule="auto"/>
        <w:rPr>
          <w:b/>
          <w:caps/>
          <w:color w:val="FFFFFF"/>
        </w:rPr>
      </w:pPr>
      <w:r>
        <w:rPr>
          <w:b/>
          <w:color w:val="FFFFFF"/>
        </w:rPr>
        <w:t xml:space="preserve"> RISD BENEFITS </w:t>
      </w:r>
      <w:r>
        <w:rPr>
          <w:b/>
          <w:caps/>
          <w:color w:val="FFFFFF"/>
        </w:rPr>
        <w:t>to</w:t>
      </w:r>
    </w:p>
    <w:p w14:paraId="6782581A" w14:textId="77777777" w:rsidR="00DC036B" w:rsidRDefault="00DC036B" w:rsidP="00564591">
      <w:pPr>
        <w:tabs>
          <w:tab w:val="center" w:pos="5662"/>
        </w:tabs>
        <w:spacing w:before="100" w:after="100" w:line="240" w:lineRule="auto"/>
        <w:rPr>
          <w:b/>
          <w:caps/>
          <w:color w:val="FFFFFF"/>
        </w:rPr>
      </w:pPr>
    </w:p>
    <w:p w14:paraId="0E7AD3AF" w14:textId="77777777" w:rsidR="00DC036B" w:rsidRDefault="00DC036B" w:rsidP="00564591">
      <w:pPr>
        <w:tabs>
          <w:tab w:val="center" w:pos="5662"/>
        </w:tabs>
        <w:spacing w:before="100" w:after="100" w:line="240" w:lineRule="auto"/>
        <w:rPr>
          <w:b/>
          <w:caps/>
          <w:color w:val="FFFFFF"/>
        </w:rPr>
      </w:pPr>
    </w:p>
    <w:p w14:paraId="1917AC2E" w14:textId="77777777" w:rsidR="00DC036B" w:rsidRDefault="00DC036B" w:rsidP="00564591">
      <w:pPr>
        <w:tabs>
          <w:tab w:val="center" w:pos="5662"/>
        </w:tabs>
        <w:spacing w:before="100" w:after="100" w:line="240" w:lineRule="auto"/>
        <w:rPr>
          <w:b/>
          <w:caps/>
          <w:color w:val="FFFFFF"/>
        </w:rPr>
      </w:pPr>
    </w:p>
    <w:p w14:paraId="3C351EC1" w14:textId="77777777" w:rsidR="00DC036B" w:rsidRDefault="00DC036B" w:rsidP="00564591">
      <w:pPr>
        <w:tabs>
          <w:tab w:val="center" w:pos="5662"/>
        </w:tabs>
        <w:spacing w:before="100" w:after="100" w:line="240" w:lineRule="auto"/>
        <w:rPr>
          <w:b/>
          <w:caps/>
          <w:color w:val="FFFFFF"/>
        </w:rPr>
      </w:pPr>
    </w:p>
    <w:p w14:paraId="5CE994DF" w14:textId="77777777" w:rsidR="00564591" w:rsidRDefault="00564591" w:rsidP="00564591">
      <w:pPr>
        <w:tabs>
          <w:tab w:val="center" w:pos="5662"/>
        </w:tabs>
        <w:spacing w:before="100" w:after="100" w:line="240" w:lineRule="auto"/>
        <w:rPr>
          <w:b/>
          <w:color w:val="FFFFFF"/>
        </w:rPr>
      </w:pPr>
      <w:r>
        <w:rPr>
          <w:b/>
          <w:caps/>
          <w:color w:val="FFFFFF"/>
        </w:rPr>
        <w:t xml:space="preserve"> the researcher and the researched</w:t>
      </w:r>
    </w:p>
    <w:tbl>
      <w:tblPr>
        <w:tblW w:w="10141" w:type="dxa"/>
        <w:tblInd w:w="52" w:type="dxa"/>
        <w:tblBorders>
          <w:top w:val="single" w:sz="4" w:space="0" w:color="auto"/>
          <w:left w:val="single" w:sz="4" w:space="0" w:color="auto"/>
          <w:bottom w:val="single" w:sz="4" w:space="0" w:color="auto"/>
          <w:right w:val="single" w:sz="4" w:space="0" w:color="auto"/>
        </w:tblBorders>
        <w:shd w:val="clear" w:color="auto" w:fill="666666"/>
        <w:tblCellMar>
          <w:top w:w="113" w:type="dxa"/>
          <w:bottom w:w="113" w:type="dxa"/>
        </w:tblCellMar>
        <w:tblLook w:val="01E0" w:firstRow="1" w:lastRow="1" w:firstColumn="1" w:lastColumn="1" w:noHBand="0" w:noVBand="0"/>
      </w:tblPr>
      <w:tblGrid>
        <w:gridCol w:w="10141"/>
      </w:tblGrid>
      <w:tr w:rsidR="00564591" w14:paraId="2F944D21" w14:textId="77777777" w:rsidTr="00564591">
        <w:tc>
          <w:tcPr>
            <w:tcW w:w="10141" w:type="dxa"/>
            <w:tcBorders>
              <w:top w:val="single" w:sz="8" w:space="0" w:color="auto"/>
              <w:left w:val="single" w:sz="8" w:space="0" w:color="auto"/>
              <w:bottom w:val="single" w:sz="8" w:space="0" w:color="auto"/>
              <w:right w:val="single" w:sz="8" w:space="0" w:color="auto"/>
            </w:tcBorders>
            <w:shd w:val="clear" w:color="auto" w:fill="666666"/>
            <w:tcMar>
              <w:top w:w="0" w:type="dxa"/>
              <w:left w:w="108" w:type="dxa"/>
              <w:bottom w:w="0" w:type="dxa"/>
              <w:right w:w="108" w:type="dxa"/>
            </w:tcMar>
            <w:vAlign w:val="center"/>
          </w:tcPr>
          <w:p w14:paraId="08012926" w14:textId="77777777" w:rsidR="00564591" w:rsidRDefault="00564591" w:rsidP="00DC036B">
            <w:pPr>
              <w:tabs>
                <w:tab w:val="center" w:pos="5662"/>
              </w:tabs>
              <w:spacing w:before="100" w:after="100" w:line="240" w:lineRule="auto"/>
              <w:jc w:val="center"/>
              <w:rPr>
                <w:b/>
                <w:color w:val="FFFFFF"/>
              </w:rPr>
            </w:pPr>
            <w:r>
              <w:rPr>
                <w:b/>
                <w:color w:val="FFFFFF"/>
              </w:rPr>
              <w:t>SECTION D</w:t>
            </w:r>
            <w:r w:rsidR="000F7C0C">
              <w:rPr>
                <w:b/>
                <w:color w:val="FFFFFF"/>
              </w:rPr>
              <w:t>: DATA STORAGE AND SECURITY</w:t>
            </w:r>
          </w:p>
        </w:tc>
      </w:tr>
    </w:tbl>
    <w:p w14:paraId="675FB8E9" w14:textId="77777777" w:rsidR="002B2DCA" w:rsidRDefault="002B2DCA">
      <w:pPr>
        <w:ind w:left="461" w:hanging="461"/>
        <w:rPr>
          <w:rFonts w:cs="Arial"/>
        </w:rPr>
      </w:pPr>
    </w:p>
    <w:p w14:paraId="5E45BF40" w14:textId="77777777" w:rsidR="000F7C0C" w:rsidRDefault="00564591" w:rsidP="00502BC0">
      <w:pPr>
        <w:tabs>
          <w:tab w:val="left" w:pos="-1629"/>
        </w:tabs>
        <w:spacing w:line="240" w:lineRule="auto"/>
        <w:ind w:left="709"/>
        <w:jc w:val="both"/>
        <w:rPr>
          <w:b/>
          <w:color w:val="FFFFFF"/>
        </w:rPr>
      </w:pPr>
      <w:r>
        <w:rPr>
          <w:b/>
          <w:color w:val="FFFFFF"/>
        </w:rPr>
        <w:t>SECTIO</w:t>
      </w: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0F7C0C" w14:paraId="48FC9DC7" w14:textId="77777777" w:rsidTr="000F7C0C">
        <w:trPr>
          <w:trHeight w:val="726"/>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0F7C0C" w14:paraId="4B27E380" w14:textId="77777777" w:rsidTr="0086644D">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4C6D6B6" w14:textId="77777777" w:rsidR="000F7C0C" w:rsidRDefault="000F7C0C" w:rsidP="0086644D">
                  <w:pPr>
                    <w:spacing w:before="100" w:after="100" w:line="240" w:lineRule="auto"/>
                    <w:jc w:val="center"/>
                    <w:rPr>
                      <w:b/>
                      <w:color w:val="FFFFFF"/>
                    </w:rPr>
                  </w:pPr>
                  <w:r>
                    <w:rPr>
                      <w:b/>
                      <w:color w:val="FFFFFF"/>
                    </w:rPr>
                    <w:lastRenderedPageBreak/>
                    <w:t>D1</w:t>
                  </w:r>
                </w:p>
              </w:tc>
            </w:tr>
          </w:tbl>
          <w:p w14:paraId="544F881B" w14:textId="77777777" w:rsidR="000F7C0C" w:rsidRDefault="000F7C0C" w:rsidP="0086644D">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0A254F26" w14:textId="77777777" w:rsidR="000F7C0C" w:rsidRDefault="000F7C0C" w:rsidP="0086644D">
            <w:pPr>
              <w:spacing w:line="240" w:lineRule="auto"/>
              <w:ind w:firstLine="6"/>
              <w:rPr>
                <w:rFonts w:cs="Arial"/>
                <w:b/>
                <w:sz w:val="16"/>
                <w:szCs w:val="16"/>
              </w:rPr>
            </w:pPr>
            <w:r>
              <w:rPr>
                <w:rFonts w:cs="Arial"/>
                <w:b/>
                <w:sz w:val="16"/>
                <w:szCs w:val="16"/>
              </w:rPr>
              <w:t>Will the research involve the collection and/or use of personal data?</w:t>
            </w:r>
          </w:p>
          <w:p w14:paraId="545A2864" w14:textId="77777777" w:rsidR="000F7C0C" w:rsidRDefault="00BE4EBF" w:rsidP="000F7C0C">
            <w:pPr>
              <w:rPr>
                <w:rFonts w:cs="Arial"/>
                <w:b/>
                <w:sz w:val="16"/>
                <w:szCs w:val="16"/>
              </w:rPr>
            </w:pPr>
            <w:r>
              <w:rPr>
                <w:rFonts w:cs="Arial"/>
                <w:szCs w:val="20"/>
              </w:rPr>
              <w:fldChar w:fldCharType="begin">
                <w:ffData>
                  <w:name w:val=""/>
                  <w:enabled/>
                  <w:calcOnExit w:val="0"/>
                  <w:helpText w:type="text" w:val="Not all participants will want debriefing, but an opportunity for them to feedback their experience should generally be provided. "/>
                  <w:statusText w:type="text" w:val="Not all participants will want debriefing, but an opportunity for them to feedback their experience should generally be provided. "/>
                  <w:checkBox>
                    <w:sizeAuto/>
                    <w:default w:val="1"/>
                  </w:checkBox>
                </w:ffData>
              </w:fldChar>
            </w:r>
            <w:r>
              <w:rPr>
                <w:rFonts w:cs="Arial"/>
                <w:szCs w:val="20"/>
              </w:rPr>
              <w:instrText xml:space="preserve"> FORMCHECKBOX </w:instrText>
            </w:r>
            <w:r w:rsidR="007C08FB">
              <w:rPr>
                <w:rFonts w:cs="Arial"/>
                <w:szCs w:val="20"/>
              </w:rPr>
            </w:r>
            <w:r w:rsidR="007C08FB">
              <w:rPr>
                <w:rFonts w:cs="Arial"/>
                <w:szCs w:val="20"/>
              </w:rPr>
              <w:fldChar w:fldCharType="separate"/>
            </w:r>
            <w:r>
              <w:rPr>
                <w:rFonts w:cs="Arial"/>
                <w:szCs w:val="20"/>
              </w:rPr>
              <w:fldChar w:fldCharType="end"/>
            </w:r>
            <w:r w:rsidR="000F7C0C">
              <w:rPr>
                <w:rFonts w:cs="Arial"/>
                <w:b/>
                <w:sz w:val="16"/>
                <w:szCs w:val="16"/>
              </w:rPr>
              <w:t xml:space="preserve"> Yes   </w:t>
            </w:r>
            <w:r w:rsidR="000F7C0C">
              <w:rPr>
                <w:rFonts w:cs="Arial"/>
                <w:b/>
                <w:sz w:val="16"/>
                <w:szCs w:val="16"/>
              </w:rPr>
              <w:tab/>
            </w:r>
            <w:r w:rsidR="000F7C0C">
              <w:rPr>
                <w:rFonts w:cs="Arial"/>
                <w:szCs w:val="20"/>
              </w:rPr>
              <w:fldChar w:fldCharType="begin">
                <w:ffData>
                  <w:name w:val=""/>
                  <w:enabled/>
                  <w:calcOnExit w:val="0"/>
                  <w:helpText w:type="text" w:val="Not all participants will want debriefing, but an opportunity for them to feedback their experience should generally be provided. "/>
                  <w:statusText w:type="text" w:val="Not all participants will want debriefing, but an opportunity for them to feedback their experience should generally be provided. "/>
                  <w:checkBox>
                    <w:sizeAuto/>
                    <w:default w:val="0"/>
                    <w:checked w:val="0"/>
                  </w:checkBox>
                </w:ffData>
              </w:fldChar>
            </w:r>
            <w:r w:rsidR="000F7C0C">
              <w:rPr>
                <w:rFonts w:cs="Arial"/>
                <w:szCs w:val="20"/>
              </w:rPr>
              <w:instrText xml:space="preserve"> FORMCHECKBOX </w:instrText>
            </w:r>
            <w:r w:rsidR="007C08FB">
              <w:rPr>
                <w:rFonts w:cs="Arial"/>
                <w:szCs w:val="20"/>
              </w:rPr>
            </w:r>
            <w:r w:rsidR="007C08FB">
              <w:rPr>
                <w:rFonts w:cs="Arial"/>
                <w:szCs w:val="20"/>
              </w:rPr>
              <w:fldChar w:fldCharType="separate"/>
            </w:r>
            <w:r w:rsidR="000F7C0C">
              <w:rPr>
                <w:rFonts w:cs="Arial"/>
                <w:szCs w:val="20"/>
              </w:rPr>
              <w:fldChar w:fldCharType="end"/>
            </w:r>
            <w:r w:rsidR="000F7C0C">
              <w:rPr>
                <w:rFonts w:cs="Arial"/>
                <w:b/>
                <w:sz w:val="16"/>
                <w:szCs w:val="16"/>
              </w:rPr>
              <w:t xml:space="preserve"> No</w:t>
            </w:r>
          </w:p>
          <w:p w14:paraId="21CC5806" w14:textId="77777777" w:rsidR="000F7C0C" w:rsidRDefault="000F7C0C" w:rsidP="000F7C0C">
            <w:pPr>
              <w:spacing w:before="120"/>
              <w:rPr>
                <w:rFonts w:cs="Arial"/>
                <w:b/>
                <w:sz w:val="16"/>
                <w:szCs w:val="16"/>
              </w:rPr>
            </w:pPr>
            <w:r w:rsidRPr="009D0C6C">
              <w:rPr>
                <w:rFonts w:cs="Arial"/>
                <w:b/>
                <w:sz w:val="16"/>
                <w:szCs w:val="16"/>
              </w:rPr>
              <w:t>If yes, is the research collecting or using:</w:t>
            </w:r>
          </w:p>
          <w:p w14:paraId="3759B3E6" w14:textId="77777777" w:rsidR="000F7C0C" w:rsidRPr="009D0C6C" w:rsidRDefault="000F7C0C" w:rsidP="000F7C0C">
            <w:pPr>
              <w:widowControl w:val="0"/>
              <w:numPr>
                <w:ilvl w:val="0"/>
                <w:numId w:val="23"/>
              </w:numPr>
              <w:autoSpaceDE w:val="0"/>
              <w:autoSpaceDN w:val="0"/>
              <w:adjustRightInd w:val="0"/>
              <w:spacing w:after="120" w:line="240" w:lineRule="auto"/>
              <w:rPr>
                <w:rFonts w:cs="Arial"/>
                <w:b/>
                <w:sz w:val="16"/>
                <w:szCs w:val="16"/>
              </w:rPr>
            </w:pPr>
            <w:r w:rsidRPr="009D0C6C">
              <w:rPr>
                <w:rFonts w:cs="Arial"/>
                <w:b/>
                <w:sz w:val="16"/>
                <w:szCs w:val="16"/>
              </w:rPr>
              <w:t xml:space="preserve">sensitive personal data as defined by the UK Data Protection Act (racial or ethnic origin / political opinions / religious beliefs / trade union membership / physical or mental health / sexual life / commission of offences or alleged offences), and/or </w:t>
            </w:r>
          </w:p>
          <w:p w14:paraId="0757509B" w14:textId="77777777" w:rsidR="000F7C0C" w:rsidRPr="009D0C6C" w:rsidRDefault="000F7C0C" w:rsidP="000F7C0C">
            <w:pPr>
              <w:pStyle w:val="ListParagraph"/>
              <w:widowControl w:val="0"/>
              <w:numPr>
                <w:ilvl w:val="0"/>
                <w:numId w:val="23"/>
              </w:numPr>
              <w:autoSpaceDE w:val="0"/>
              <w:autoSpaceDN w:val="0"/>
              <w:adjustRightInd w:val="0"/>
              <w:spacing w:after="120" w:line="240" w:lineRule="auto"/>
              <w:rPr>
                <w:rFonts w:ascii="Arial" w:hAnsi="Arial" w:cs="Arial"/>
                <w:b/>
                <w:sz w:val="16"/>
                <w:szCs w:val="16"/>
              </w:rPr>
            </w:pPr>
            <w:r w:rsidRPr="009D0C6C">
              <w:rPr>
                <w:rFonts w:ascii="Arial" w:hAnsi="Arial" w:cs="Arial"/>
                <w:b/>
                <w:sz w:val="16"/>
                <w:szCs w:val="16"/>
              </w:rPr>
              <w:t>data which might be considered sensitive in some c</w:t>
            </w:r>
            <w:r w:rsidR="00DC036B">
              <w:rPr>
                <w:rFonts w:ascii="Arial" w:hAnsi="Arial" w:cs="Arial"/>
                <w:b/>
                <w:sz w:val="16"/>
                <w:szCs w:val="16"/>
              </w:rPr>
              <w:t>ountries, cultures or contexts?</w:t>
            </w:r>
          </w:p>
          <w:p w14:paraId="3BBBF9D0" w14:textId="77777777" w:rsidR="000F7C0C" w:rsidRPr="009D0C6C" w:rsidRDefault="000F7C0C" w:rsidP="000F7C0C">
            <w:pPr>
              <w:spacing w:before="120" w:line="240" w:lineRule="auto"/>
              <w:rPr>
                <w:rFonts w:cs="Arial"/>
                <w:b/>
                <w:sz w:val="16"/>
                <w:szCs w:val="16"/>
              </w:rPr>
            </w:pPr>
            <w:r w:rsidRPr="009D0C6C">
              <w:rPr>
                <w:rFonts w:cs="Arial"/>
                <w:b/>
                <w:sz w:val="16"/>
                <w:szCs w:val="16"/>
              </w:rPr>
              <w:t>If yes, state whether explicit consent will be sought for its use and what data management measures are in place to adequate</w:t>
            </w:r>
            <w:r w:rsidR="00DC036B">
              <w:rPr>
                <w:rFonts w:cs="Arial"/>
                <w:b/>
                <w:sz w:val="16"/>
                <w:szCs w:val="16"/>
              </w:rPr>
              <w:t>ly</w:t>
            </w:r>
            <w:r w:rsidRPr="009D0C6C">
              <w:rPr>
                <w:rFonts w:cs="Arial"/>
                <w:b/>
                <w:sz w:val="16"/>
                <w:szCs w:val="16"/>
              </w:rPr>
              <w:t xml:space="preserve"> manage and protect the data.  </w:t>
            </w:r>
          </w:p>
          <w:p w14:paraId="356B808C" w14:textId="77777777" w:rsidR="009D0C6C" w:rsidRDefault="00BE4EBF" w:rsidP="009D0C6C">
            <w:pPr>
              <w:spacing w:before="100" w:beforeAutospacing="1" w:after="100" w:afterAutospacing="1" w:line="240" w:lineRule="auto"/>
              <w:rPr>
                <w:rFonts w:cs="Arial"/>
                <w:szCs w:val="20"/>
              </w:rPr>
            </w:pPr>
            <w:r>
              <w:rPr>
                <w:rFonts w:cs="Arial"/>
                <w:szCs w:val="20"/>
              </w:rPr>
              <w:t>Explicit consent will be sought for the use of personal data</w:t>
            </w:r>
            <w:r w:rsidR="00806285">
              <w:rPr>
                <w:rFonts w:cs="Arial"/>
                <w:szCs w:val="20"/>
              </w:rPr>
              <w:t>, which is only used to contact participants</w:t>
            </w:r>
            <w:r>
              <w:rPr>
                <w:rFonts w:cs="Arial"/>
                <w:szCs w:val="20"/>
              </w:rPr>
              <w:t xml:space="preserve">. This data, and codes to link it with non-identifiable data, will be stored on secure UCL servers </w:t>
            </w:r>
            <w:r w:rsidR="00C107C6">
              <w:rPr>
                <w:rFonts w:cs="Arial"/>
                <w:szCs w:val="20"/>
              </w:rPr>
              <w:t xml:space="preserve">or in locked cabinets </w:t>
            </w:r>
            <w:r>
              <w:rPr>
                <w:rFonts w:cs="Arial"/>
                <w:szCs w:val="20"/>
              </w:rPr>
              <w:t xml:space="preserve">and never released beyond the researchers working on the project. </w:t>
            </w:r>
          </w:p>
          <w:p w14:paraId="782F487B" w14:textId="77777777" w:rsidR="000F7C0C" w:rsidRPr="000F7C0C" w:rsidRDefault="000F7C0C" w:rsidP="000F7C0C">
            <w:pPr>
              <w:spacing w:before="120"/>
              <w:rPr>
                <w:rFonts w:cs="Arial"/>
                <w:sz w:val="16"/>
                <w:szCs w:val="16"/>
              </w:rPr>
            </w:pPr>
          </w:p>
        </w:tc>
      </w:tr>
      <w:tr w:rsidR="009D0C6C" w14:paraId="6104023F" w14:textId="77777777" w:rsidTr="009D0C6C">
        <w:trPr>
          <w:trHeight w:val="2240"/>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9D0C6C" w14:paraId="433A89EB" w14:textId="77777777" w:rsidTr="0086644D">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1E3DC851" w14:textId="77777777" w:rsidR="009D0C6C" w:rsidRDefault="009D0C6C" w:rsidP="0086644D">
                  <w:pPr>
                    <w:spacing w:before="100" w:after="100" w:line="240" w:lineRule="auto"/>
                    <w:jc w:val="center"/>
                    <w:rPr>
                      <w:b/>
                      <w:color w:val="FFFFFF"/>
                    </w:rPr>
                  </w:pPr>
                  <w:r>
                    <w:rPr>
                      <w:b/>
                      <w:color w:val="FFFFFF"/>
                    </w:rPr>
                    <w:t>D2</w:t>
                  </w:r>
                </w:p>
              </w:tc>
            </w:tr>
          </w:tbl>
          <w:p w14:paraId="37C9C294" w14:textId="77777777" w:rsidR="009D0C6C" w:rsidRDefault="009D0C6C" w:rsidP="0086644D">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523A892C" w14:textId="77777777" w:rsidR="009D0C6C" w:rsidRDefault="009D0C6C" w:rsidP="0086644D">
            <w:pPr>
              <w:spacing w:before="100" w:beforeAutospacing="1" w:after="100" w:afterAutospacing="1" w:line="240" w:lineRule="auto"/>
              <w:rPr>
                <w:rFonts w:cs="Arial"/>
                <w:b/>
                <w:sz w:val="16"/>
                <w:szCs w:val="16"/>
              </w:rPr>
            </w:pPr>
            <w:r w:rsidRPr="009D0C6C">
              <w:rPr>
                <w:rFonts w:cs="Arial"/>
                <w:b/>
                <w:sz w:val="16"/>
                <w:szCs w:val="16"/>
                <w:u w:val="single"/>
              </w:rPr>
              <w:t>During the Project</w:t>
            </w:r>
            <w:r>
              <w:rPr>
                <w:rFonts w:cs="Arial"/>
                <w:b/>
                <w:sz w:val="16"/>
                <w:szCs w:val="16"/>
              </w:rPr>
              <w:t xml:space="preserve"> (including the write up and dissemination period)</w:t>
            </w:r>
          </w:p>
          <w:p w14:paraId="2AAD3BEC" w14:textId="77777777" w:rsidR="009D0C6C" w:rsidRDefault="009D0C6C" w:rsidP="009D0C6C">
            <w:pPr>
              <w:spacing w:before="120" w:line="240" w:lineRule="auto"/>
              <w:rPr>
                <w:rFonts w:cs="Arial"/>
                <w:sz w:val="16"/>
                <w:szCs w:val="16"/>
              </w:rPr>
            </w:pPr>
            <w:r w:rsidRPr="009D0C6C">
              <w:rPr>
                <w:rFonts w:cs="Arial"/>
                <w:b/>
                <w:sz w:val="16"/>
                <w:szCs w:val="16"/>
              </w:rPr>
              <w:t>State what types of data will be generated from this project</w:t>
            </w:r>
            <w:r w:rsidRPr="009D0C6C">
              <w:rPr>
                <w:rFonts w:cs="Arial"/>
                <w:sz w:val="16"/>
                <w:szCs w:val="16"/>
              </w:rPr>
              <w:t xml:space="preserve"> (i.e. transcripts, videos, photos, audio tapes, field notes, etc).</w:t>
            </w:r>
          </w:p>
          <w:p w14:paraId="52E08587" w14:textId="77777777" w:rsidR="009D0C6C" w:rsidRPr="009D0C6C" w:rsidRDefault="00293347" w:rsidP="009D0C6C">
            <w:pPr>
              <w:spacing w:before="120" w:line="240" w:lineRule="auto"/>
              <w:rPr>
                <w:rFonts w:cs="Arial"/>
                <w:sz w:val="16"/>
                <w:szCs w:val="16"/>
              </w:rPr>
            </w:pPr>
            <w:r>
              <w:rPr>
                <w:rFonts w:cs="Arial"/>
                <w:szCs w:val="20"/>
              </w:rPr>
              <w:t>Data generated from this project will include answers to questionnaires, behavioural responses during the tasks (including subjects’ choices and reaction times), and brain activity data measured using MEG.</w:t>
            </w:r>
          </w:p>
          <w:p w14:paraId="0A6F801C" w14:textId="77777777" w:rsidR="009D0C6C" w:rsidRDefault="009D0C6C" w:rsidP="009D0C6C">
            <w:pPr>
              <w:spacing w:before="120" w:line="240" w:lineRule="auto"/>
              <w:rPr>
                <w:rFonts w:cs="Arial"/>
                <w:sz w:val="16"/>
                <w:szCs w:val="16"/>
              </w:rPr>
            </w:pPr>
            <w:r w:rsidRPr="009D0C6C">
              <w:rPr>
                <w:rFonts w:cs="Arial"/>
                <w:b/>
                <w:sz w:val="16"/>
                <w:szCs w:val="16"/>
              </w:rPr>
              <w:t>How will data be stored, including where and for how long?</w:t>
            </w:r>
            <w:r w:rsidRPr="009D0C6C">
              <w:rPr>
                <w:rFonts w:cs="Arial"/>
                <w:sz w:val="16"/>
                <w:szCs w:val="16"/>
              </w:rPr>
              <w:t xml:space="preserve">  This includes all hard copy and electronic</w:t>
            </w:r>
            <w:r w:rsidR="007D5E13">
              <w:rPr>
                <w:rFonts w:cs="Arial"/>
                <w:sz w:val="16"/>
                <w:szCs w:val="16"/>
              </w:rPr>
              <w:t xml:space="preserve"> data on laptops, share drives, </w:t>
            </w:r>
            <w:r w:rsidRPr="009D0C6C">
              <w:rPr>
                <w:rFonts w:cs="Arial"/>
                <w:sz w:val="16"/>
                <w:szCs w:val="16"/>
              </w:rPr>
              <w:t>usb/mobile devices.</w:t>
            </w:r>
          </w:p>
          <w:p w14:paraId="72927382" w14:textId="77777777" w:rsidR="009D0C6C" w:rsidRDefault="00C107C6" w:rsidP="009D0C6C">
            <w:pPr>
              <w:spacing w:before="120" w:line="240" w:lineRule="auto"/>
              <w:rPr>
                <w:rFonts w:cs="Arial"/>
                <w:szCs w:val="20"/>
              </w:rPr>
            </w:pPr>
            <w:r>
              <w:rPr>
                <w:rFonts w:cs="Arial"/>
                <w:szCs w:val="20"/>
              </w:rPr>
              <w:t>Personal identifiable data will be stored on UCL servers</w:t>
            </w:r>
            <w:r w:rsidR="007878B8">
              <w:rPr>
                <w:rFonts w:cs="Arial"/>
                <w:szCs w:val="20"/>
              </w:rPr>
              <w:t xml:space="preserve"> or in locked cabinets</w:t>
            </w:r>
            <w:r w:rsidR="002547AC">
              <w:rPr>
                <w:rFonts w:cs="Arial"/>
                <w:szCs w:val="20"/>
              </w:rPr>
              <w:t xml:space="preserve">.  </w:t>
            </w:r>
            <w:r w:rsidR="002547AC" w:rsidRPr="00D0542E">
              <w:rPr>
                <w:rFonts w:cs="Arial"/>
                <w:szCs w:val="20"/>
              </w:rPr>
              <w:t>Electronic PID data will be deleted once the anonymised data has been made public and consent forms will be kept for 5 years.</w:t>
            </w:r>
            <w:r w:rsidR="002547AC">
              <w:rPr>
                <w:rFonts w:cs="Arial"/>
                <w:szCs w:val="20"/>
              </w:rPr>
              <w:t xml:space="preserve">  </w:t>
            </w:r>
            <w:r w:rsidR="00170B6E">
              <w:rPr>
                <w:rFonts w:cs="Arial"/>
                <w:szCs w:val="20"/>
              </w:rPr>
              <w:t xml:space="preserve">Non-identifiable data will be </w:t>
            </w:r>
            <w:r w:rsidR="005227F4">
              <w:rPr>
                <w:rFonts w:cs="Arial"/>
                <w:szCs w:val="20"/>
              </w:rPr>
              <w:t>stored on UCL servers, researchers’ laptops, or on cloud storage services.</w:t>
            </w:r>
          </w:p>
          <w:p w14:paraId="77662B0C" w14:textId="77777777" w:rsidR="009D0C6C" w:rsidRPr="009D0C6C" w:rsidRDefault="009D0C6C" w:rsidP="009D0C6C">
            <w:pPr>
              <w:spacing w:before="120" w:line="240" w:lineRule="auto"/>
              <w:rPr>
                <w:rFonts w:cs="Arial"/>
                <w:sz w:val="16"/>
                <w:szCs w:val="16"/>
              </w:rPr>
            </w:pPr>
          </w:p>
          <w:p w14:paraId="258E700F" w14:textId="77777777" w:rsidR="009D0C6C" w:rsidRPr="009D0C6C" w:rsidRDefault="009D0C6C" w:rsidP="009D0C6C">
            <w:pPr>
              <w:spacing w:before="120" w:line="240" w:lineRule="auto"/>
              <w:rPr>
                <w:rFonts w:cs="Arial"/>
                <w:sz w:val="16"/>
                <w:szCs w:val="16"/>
              </w:rPr>
            </w:pPr>
            <w:r w:rsidRPr="009D0C6C">
              <w:rPr>
                <w:rFonts w:cs="Arial"/>
                <w:b/>
                <w:sz w:val="16"/>
                <w:szCs w:val="16"/>
              </w:rPr>
              <w:t>Who will have access to the data, including advisory groups and during transcription?</w:t>
            </w:r>
          </w:p>
          <w:p w14:paraId="646DBD4C" w14:textId="77777777" w:rsidR="009D0C6C" w:rsidRPr="00952F7B" w:rsidRDefault="00A76D6D" w:rsidP="00AF25C3">
            <w:pPr>
              <w:pStyle w:val="ListParagraph"/>
              <w:spacing w:before="120" w:after="0" w:line="240" w:lineRule="auto"/>
              <w:ind w:left="4"/>
              <w:rPr>
                <w:rFonts w:ascii="Arial" w:hAnsi="Arial" w:cs="Arial"/>
                <w:szCs w:val="20"/>
              </w:rPr>
            </w:pPr>
            <w:r w:rsidRPr="00952F7B">
              <w:rPr>
                <w:rFonts w:ascii="Arial" w:hAnsi="Arial" w:cs="Arial"/>
                <w:szCs w:val="20"/>
              </w:rPr>
              <w:t>Identifiable data will only be accessed by UCL researchers working on the study.</w:t>
            </w:r>
          </w:p>
        </w:tc>
      </w:tr>
    </w:tbl>
    <w:p w14:paraId="71D70B77" w14:textId="77777777" w:rsidR="000F7C0C" w:rsidRDefault="000F7C0C" w:rsidP="000F7C0C">
      <w:pPr>
        <w:spacing w:before="120" w:line="240" w:lineRule="auto"/>
        <w:rPr>
          <w:rFonts w:cs="Arial"/>
          <w:b/>
          <w:bCs/>
          <w:color w:val="2E74B5"/>
          <w:sz w:val="16"/>
          <w:szCs w:val="16"/>
          <w:lang w:eastAsia="zh-CN"/>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9D0C6C" w14:paraId="33B3B607" w14:textId="77777777" w:rsidTr="009D0C6C">
        <w:trPr>
          <w:trHeight w:val="1968"/>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9D0C6C" w14:paraId="63ABCF12" w14:textId="77777777" w:rsidTr="0086644D">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61DFD99A" w14:textId="77777777" w:rsidR="009D0C6C" w:rsidRDefault="009D0C6C" w:rsidP="0086644D">
                  <w:pPr>
                    <w:spacing w:before="100" w:after="100" w:line="240" w:lineRule="auto"/>
                    <w:jc w:val="center"/>
                    <w:rPr>
                      <w:b/>
                      <w:color w:val="FFFFFF"/>
                    </w:rPr>
                  </w:pPr>
                  <w:r>
                    <w:rPr>
                      <w:b/>
                      <w:color w:val="FFFFFF"/>
                    </w:rPr>
                    <w:t>D3</w:t>
                  </w:r>
                </w:p>
              </w:tc>
            </w:tr>
          </w:tbl>
          <w:p w14:paraId="5133D57B" w14:textId="77777777" w:rsidR="009D0C6C" w:rsidRDefault="009D0C6C" w:rsidP="0086644D">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4C91B7C2" w14:textId="77777777" w:rsidR="009D0C6C" w:rsidRDefault="009D0C6C" w:rsidP="0086644D">
            <w:pPr>
              <w:spacing w:before="40" w:line="240" w:lineRule="auto"/>
              <w:rPr>
                <w:rFonts w:cs="Arial"/>
                <w:b/>
                <w:sz w:val="16"/>
                <w:szCs w:val="16"/>
              </w:rPr>
            </w:pPr>
            <w:r>
              <w:rPr>
                <w:rFonts w:cs="Arial"/>
                <w:b/>
                <w:sz w:val="16"/>
                <w:szCs w:val="16"/>
              </w:rPr>
              <w:t>Will personal data be processed or be sent outside of the European Economic Area (EEA)*?</w:t>
            </w:r>
          </w:p>
          <w:p w14:paraId="0D4372C8" w14:textId="77777777" w:rsidR="009D0C6C" w:rsidRPr="009D0C6C" w:rsidRDefault="009D0C6C" w:rsidP="009D0C6C">
            <w:pPr>
              <w:spacing w:before="120" w:line="240" w:lineRule="auto"/>
              <w:rPr>
                <w:rFonts w:cs="Arial"/>
                <w:sz w:val="16"/>
                <w:szCs w:val="16"/>
              </w:rPr>
            </w:pPr>
            <w:r w:rsidRPr="009D0C6C">
              <w:rPr>
                <w:rFonts w:cs="Arial"/>
                <w:b/>
                <w:bCs/>
                <w:sz w:val="16"/>
                <w:szCs w:val="16"/>
              </w:rPr>
              <w:t>If yes,</w:t>
            </w:r>
            <w:r w:rsidRPr="009D0C6C">
              <w:rPr>
                <w:rFonts w:cs="Arial"/>
                <w:sz w:val="16"/>
                <w:szCs w:val="16"/>
              </w:rPr>
              <w:t xml:space="preserve"> please confirm that there are adequate levels of protection in compliance with the DPA 1998 and state what arrangements are below.         </w:t>
            </w:r>
          </w:p>
          <w:p w14:paraId="6F972C4F" w14:textId="77777777" w:rsidR="009D0C6C" w:rsidRPr="009D0C6C" w:rsidRDefault="009D0C6C" w:rsidP="009D0C6C">
            <w:pPr>
              <w:spacing w:before="120" w:line="240" w:lineRule="auto"/>
              <w:rPr>
                <w:rFonts w:cs="Arial"/>
                <w:sz w:val="16"/>
                <w:szCs w:val="16"/>
              </w:rPr>
            </w:pPr>
          </w:p>
          <w:p w14:paraId="158BC1BF" w14:textId="77777777" w:rsidR="009D0C6C" w:rsidRDefault="009D0C6C" w:rsidP="009D0C6C">
            <w:pPr>
              <w:spacing w:before="40" w:line="240" w:lineRule="auto"/>
              <w:rPr>
                <w:rFonts w:cs="Arial"/>
                <w:sz w:val="16"/>
                <w:szCs w:val="16"/>
              </w:rPr>
            </w:pPr>
            <w:r w:rsidRPr="009D0C6C">
              <w:rPr>
                <w:rFonts w:cs="Arial"/>
                <w:b/>
                <w:sz w:val="16"/>
                <w:szCs w:val="16"/>
              </w:rPr>
              <w:t xml:space="preserve">*Please note </w:t>
            </w:r>
            <w:r w:rsidRPr="009D0C6C">
              <w:rPr>
                <w:rFonts w:cs="Arial"/>
                <w:sz w:val="16"/>
                <w:szCs w:val="16"/>
              </w:rPr>
              <w:t>that if you store your research data containing identifiable data on UCL systems or equipment (including by using your UCL email account to transfer data), or otherwise carry out work on your research in the UK, the processing will take place within the EEA and will be captured by Data Protection legislation.</w:t>
            </w:r>
          </w:p>
          <w:p w14:paraId="2D94775B" w14:textId="77777777" w:rsidR="009D0C6C" w:rsidRDefault="009C0B5A" w:rsidP="0086644D">
            <w:pPr>
              <w:spacing w:before="100" w:beforeAutospacing="1" w:after="100" w:afterAutospacing="1" w:line="240" w:lineRule="auto"/>
              <w:rPr>
                <w:rFonts w:cs="Arial"/>
                <w:bCs/>
                <w:sz w:val="16"/>
                <w:szCs w:val="16"/>
              </w:rPr>
            </w:pPr>
            <w:r>
              <w:rPr>
                <w:rFonts w:cs="Arial"/>
                <w:szCs w:val="20"/>
              </w:rPr>
              <w:t>No</w:t>
            </w:r>
          </w:p>
        </w:tc>
      </w:tr>
    </w:tbl>
    <w:p w14:paraId="105AE777" w14:textId="77777777" w:rsidR="009D0C6C" w:rsidRPr="000F7C0C" w:rsidRDefault="009D0C6C" w:rsidP="000F7C0C">
      <w:pPr>
        <w:spacing w:before="120" w:line="240" w:lineRule="auto"/>
        <w:rPr>
          <w:rFonts w:cs="Arial"/>
          <w:b/>
          <w:bCs/>
          <w:color w:val="2E74B5"/>
          <w:sz w:val="16"/>
          <w:szCs w:val="16"/>
          <w:lang w:eastAsia="zh-CN"/>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1E0" w:firstRow="1" w:lastRow="1" w:firstColumn="1" w:lastColumn="1" w:noHBand="0" w:noVBand="0"/>
      </w:tblPr>
      <w:tblGrid>
        <w:gridCol w:w="595"/>
        <w:gridCol w:w="9569"/>
      </w:tblGrid>
      <w:tr w:rsidR="009D0C6C" w:rsidRPr="009519F9" w14:paraId="219C6801" w14:textId="77777777" w:rsidTr="009D0C6C">
        <w:trPr>
          <w:trHeight w:val="2367"/>
        </w:trPr>
        <w:tc>
          <w:tcPr>
            <w:tcW w:w="595"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tblGrid>
            <w:tr w:rsidR="009D0C6C" w14:paraId="4879AE06" w14:textId="77777777" w:rsidTr="0086644D">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0A6E6732" w14:textId="77777777" w:rsidR="009D0C6C" w:rsidRDefault="005D52A9" w:rsidP="0086644D">
                  <w:pPr>
                    <w:spacing w:before="100" w:after="100" w:line="240" w:lineRule="auto"/>
                    <w:jc w:val="center"/>
                    <w:rPr>
                      <w:b/>
                      <w:color w:val="FFFFFF"/>
                    </w:rPr>
                  </w:pPr>
                  <w:r>
                    <w:rPr>
                      <w:b/>
                      <w:color w:val="FFFFFF"/>
                    </w:rPr>
                    <w:t>D4</w:t>
                  </w:r>
                </w:p>
              </w:tc>
            </w:tr>
          </w:tbl>
          <w:p w14:paraId="7F15F33E" w14:textId="77777777" w:rsidR="009D0C6C" w:rsidRDefault="009D0C6C" w:rsidP="0086644D">
            <w:pPr>
              <w:rPr>
                <w:b/>
              </w:rPr>
            </w:pPr>
          </w:p>
        </w:tc>
        <w:tc>
          <w:tcPr>
            <w:tcW w:w="9569"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08219447" w14:textId="77777777" w:rsidR="009D0C6C" w:rsidRDefault="009D0C6C" w:rsidP="009D0C6C">
            <w:pPr>
              <w:rPr>
                <w:rFonts w:cs="Arial"/>
                <w:b/>
                <w:sz w:val="16"/>
                <w:szCs w:val="16"/>
              </w:rPr>
            </w:pPr>
            <w:r>
              <w:rPr>
                <w:rFonts w:cs="Arial"/>
                <w:b/>
                <w:sz w:val="16"/>
                <w:szCs w:val="16"/>
                <w:u w:val="single"/>
              </w:rPr>
              <w:t xml:space="preserve">After </w:t>
            </w:r>
            <w:r w:rsidRPr="009D0C6C">
              <w:rPr>
                <w:rFonts w:cs="Arial"/>
                <w:b/>
                <w:sz w:val="16"/>
                <w:szCs w:val="16"/>
                <w:u w:val="single"/>
              </w:rPr>
              <w:t>the Project</w:t>
            </w:r>
            <w:r>
              <w:rPr>
                <w:rFonts w:cs="Arial"/>
                <w:b/>
                <w:sz w:val="16"/>
                <w:szCs w:val="16"/>
              </w:rPr>
              <w:t xml:space="preserve"> </w:t>
            </w:r>
          </w:p>
          <w:p w14:paraId="0B4219EC" w14:textId="77777777" w:rsidR="009D0C6C" w:rsidRDefault="009D0C6C" w:rsidP="009D0C6C">
            <w:pPr>
              <w:spacing w:before="120" w:line="240" w:lineRule="auto"/>
              <w:rPr>
                <w:rFonts w:cs="Arial"/>
                <w:b/>
                <w:sz w:val="16"/>
                <w:szCs w:val="16"/>
              </w:rPr>
            </w:pPr>
            <w:r w:rsidRPr="009D0C6C">
              <w:rPr>
                <w:rFonts w:cs="Arial"/>
                <w:b/>
                <w:sz w:val="16"/>
                <w:szCs w:val="16"/>
              </w:rPr>
              <w:t>What data will be stored and how will you keep it secure?</w:t>
            </w:r>
          </w:p>
          <w:p w14:paraId="01E93A12" w14:textId="77777777" w:rsidR="009C27F8" w:rsidRPr="00952F7B" w:rsidRDefault="009C27F8" w:rsidP="009D0C6C">
            <w:pPr>
              <w:spacing w:before="120" w:line="240" w:lineRule="auto"/>
              <w:rPr>
                <w:rFonts w:cs="Arial"/>
                <w:szCs w:val="16"/>
              </w:rPr>
            </w:pPr>
            <w:r w:rsidRPr="00952F7B">
              <w:rPr>
                <w:rFonts w:cs="Arial"/>
                <w:szCs w:val="16"/>
              </w:rPr>
              <w:t xml:space="preserve">Personal data (names, contact details, and codes linking this information to non-identifiable data) will be stored for </w:t>
            </w:r>
            <w:r w:rsidR="00B65E99">
              <w:rPr>
                <w:rFonts w:cs="Arial"/>
                <w:szCs w:val="16"/>
              </w:rPr>
              <w:t xml:space="preserve">up to </w:t>
            </w:r>
            <w:r w:rsidRPr="00952F7B">
              <w:rPr>
                <w:rFonts w:cs="Arial"/>
                <w:szCs w:val="16"/>
              </w:rPr>
              <w:t xml:space="preserve">5 years on UCL secure servers or in locked filing cabinets. </w:t>
            </w:r>
            <w:r w:rsidR="00BA3800" w:rsidRPr="00952F7B">
              <w:rPr>
                <w:rFonts w:cs="Arial"/>
                <w:szCs w:val="16"/>
              </w:rPr>
              <w:t>All other (non-identifiable) data from the study will be kept</w:t>
            </w:r>
            <w:r w:rsidR="000E1AEE" w:rsidRPr="00952F7B">
              <w:rPr>
                <w:rFonts w:cs="Arial"/>
                <w:szCs w:val="16"/>
              </w:rPr>
              <w:t xml:space="preserve"> indefinitely and may be openly shared.</w:t>
            </w:r>
          </w:p>
          <w:p w14:paraId="6B657504" w14:textId="77777777" w:rsidR="009C27F8" w:rsidRPr="009D0C6C" w:rsidRDefault="009C27F8" w:rsidP="009D0C6C">
            <w:pPr>
              <w:spacing w:before="120" w:line="240" w:lineRule="auto"/>
              <w:rPr>
                <w:rFonts w:cs="Arial"/>
                <w:sz w:val="16"/>
                <w:szCs w:val="16"/>
              </w:rPr>
            </w:pPr>
          </w:p>
          <w:p w14:paraId="2E47084D" w14:textId="77777777" w:rsidR="009D0C6C" w:rsidRPr="009D0C6C" w:rsidRDefault="009D0C6C" w:rsidP="009D0C6C">
            <w:pPr>
              <w:spacing w:before="120" w:line="240" w:lineRule="auto"/>
              <w:rPr>
                <w:rFonts w:cs="Arial"/>
                <w:sz w:val="16"/>
                <w:szCs w:val="16"/>
              </w:rPr>
            </w:pPr>
            <w:r w:rsidRPr="009D0C6C">
              <w:rPr>
                <w:rFonts w:cs="Arial"/>
                <w:b/>
                <w:sz w:val="16"/>
                <w:szCs w:val="16"/>
              </w:rPr>
              <w:t>Where will the data be stored and who will have access?</w:t>
            </w:r>
          </w:p>
          <w:p w14:paraId="76164776" w14:textId="77777777" w:rsidR="009D0C6C" w:rsidRPr="009D0C6C" w:rsidRDefault="009D0C6C" w:rsidP="009D0C6C">
            <w:pPr>
              <w:pStyle w:val="ListParagraph"/>
              <w:spacing w:after="0" w:line="240" w:lineRule="auto"/>
              <w:ind w:left="4"/>
              <w:rPr>
                <w:rFonts w:ascii="Arial" w:hAnsi="Arial" w:cs="Arial"/>
                <w:sz w:val="16"/>
                <w:szCs w:val="16"/>
              </w:rPr>
            </w:pPr>
          </w:p>
          <w:p w14:paraId="4FC083BC" w14:textId="77777777" w:rsidR="009C27F8" w:rsidRPr="00952F7B" w:rsidRDefault="009C27F8" w:rsidP="009C27F8">
            <w:pPr>
              <w:pStyle w:val="ListParagraph"/>
              <w:spacing w:before="120" w:after="0" w:line="240" w:lineRule="auto"/>
              <w:ind w:left="0"/>
              <w:rPr>
                <w:rFonts w:ascii="Arial" w:hAnsi="Arial" w:cs="Arial"/>
                <w:sz w:val="20"/>
                <w:szCs w:val="16"/>
              </w:rPr>
            </w:pPr>
            <w:r w:rsidRPr="00952F7B">
              <w:rPr>
                <w:rFonts w:ascii="Arial" w:hAnsi="Arial" w:cs="Arial"/>
                <w:sz w:val="20"/>
                <w:szCs w:val="16"/>
              </w:rPr>
              <w:t xml:space="preserve">Personal identifiable data will be stored on UCL servers or in locked cabinets </w:t>
            </w:r>
            <w:r w:rsidR="00F905D0" w:rsidRPr="00952F7B">
              <w:rPr>
                <w:rFonts w:ascii="Arial" w:hAnsi="Arial" w:cs="Arial"/>
                <w:sz w:val="20"/>
                <w:szCs w:val="16"/>
              </w:rPr>
              <w:t>until the project is completed</w:t>
            </w:r>
            <w:r w:rsidRPr="00952F7B">
              <w:rPr>
                <w:rFonts w:ascii="Arial" w:hAnsi="Arial" w:cs="Arial"/>
                <w:sz w:val="20"/>
                <w:szCs w:val="16"/>
              </w:rPr>
              <w:t>, with access only available to the UCL researchers working on the study. Non- personal data will be made publicly available online after completion of the study.</w:t>
            </w:r>
          </w:p>
          <w:p w14:paraId="278AA588" w14:textId="77777777" w:rsidR="009D0C6C" w:rsidRPr="009D0C6C" w:rsidRDefault="009D0C6C" w:rsidP="009C27F8">
            <w:pPr>
              <w:pStyle w:val="ListParagraph"/>
              <w:spacing w:before="120" w:after="0" w:line="240" w:lineRule="auto"/>
              <w:ind w:left="0"/>
              <w:rPr>
                <w:rFonts w:ascii="Arial" w:hAnsi="Arial" w:cs="Arial"/>
                <w:sz w:val="16"/>
                <w:szCs w:val="16"/>
              </w:rPr>
            </w:pPr>
          </w:p>
          <w:p w14:paraId="0CFD0AE8" w14:textId="77777777" w:rsidR="009D0C6C" w:rsidRPr="009D0C6C" w:rsidRDefault="009D0C6C" w:rsidP="009D0C6C">
            <w:pPr>
              <w:spacing w:before="120" w:line="240" w:lineRule="auto"/>
              <w:rPr>
                <w:rFonts w:cs="Arial"/>
                <w:sz w:val="16"/>
                <w:szCs w:val="16"/>
              </w:rPr>
            </w:pPr>
            <w:r w:rsidRPr="009D0C6C">
              <w:rPr>
                <w:rFonts w:cs="Arial"/>
                <w:b/>
                <w:sz w:val="16"/>
                <w:szCs w:val="16"/>
              </w:rPr>
              <w:t xml:space="preserve">Will the data be securely deleted? </w:t>
            </w:r>
            <w:r w:rsidRPr="009D0C6C">
              <w:rPr>
                <w:rFonts w:cs="Arial"/>
                <w:b/>
                <w:sz w:val="16"/>
                <w:szCs w:val="16"/>
              </w:rPr>
              <w:tab/>
            </w:r>
            <w:r w:rsidRPr="009D0C6C">
              <w:rPr>
                <w:rFonts w:cs="Arial"/>
                <w:sz w:val="16"/>
                <w:szCs w:val="16"/>
              </w:rPr>
              <w:tab/>
            </w:r>
            <w:r w:rsidRPr="009D0C6C">
              <w:rPr>
                <w:rFonts w:cs="Arial"/>
                <w:sz w:val="16"/>
                <w:szCs w:val="16"/>
              </w:rPr>
              <w:tab/>
              <w:t xml:space="preserve"> </w:t>
            </w:r>
            <w:r w:rsidRPr="009D0C6C">
              <w:rPr>
                <w:rFonts w:cs="Arial"/>
                <w:sz w:val="16"/>
                <w:szCs w:val="16"/>
              </w:rPr>
              <w:tab/>
              <w:t xml:space="preserve"> </w:t>
            </w:r>
          </w:p>
          <w:p w14:paraId="6298181B" w14:textId="77777777" w:rsidR="009D0C6C" w:rsidRPr="009D0C6C" w:rsidRDefault="009D0C6C" w:rsidP="009D0C6C">
            <w:pPr>
              <w:spacing w:before="120" w:line="240" w:lineRule="auto"/>
              <w:rPr>
                <w:rFonts w:cs="Arial"/>
                <w:sz w:val="16"/>
                <w:szCs w:val="16"/>
              </w:rPr>
            </w:pPr>
            <w:r w:rsidRPr="009D0C6C">
              <w:rPr>
                <w:rFonts w:cs="Arial"/>
                <w:b/>
                <w:bCs/>
                <w:sz w:val="16"/>
                <w:szCs w:val="16"/>
              </w:rPr>
              <w:t>If yes,</w:t>
            </w:r>
            <w:r w:rsidRPr="009D0C6C">
              <w:rPr>
                <w:rFonts w:cs="Arial"/>
                <w:sz w:val="16"/>
                <w:szCs w:val="16"/>
              </w:rPr>
              <w:t xml:space="preserve"> please state when will this occur:</w:t>
            </w:r>
          </w:p>
          <w:p w14:paraId="7FE1BBFD" w14:textId="77777777" w:rsidR="009D0C6C" w:rsidRDefault="009D0C6C" w:rsidP="009D0C6C">
            <w:pPr>
              <w:rPr>
                <w:rFonts w:cs="Arial"/>
                <w:b/>
                <w:sz w:val="16"/>
                <w:szCs w:val="16"/>
              </w:rPr>
            </w:pPr>
          </w:p>
          <w:p w14:paraId="11F5E69A" w14:textId="77777777" w:rsidR="009D0C6C" w:rsidRPr="009519F9" w:rsidRDefault="009F2BD8" w:rsidP="009D0C6C">
            <w:pPr>
              <w:rPr>
                <w:rFonts w:cs="Arial"/>
                <w:szCs w:val="20"/>
              </w:rPr>
            </w:pPr>
            <w:r>
              <w:rPr>
                <w:rFonts w:cs="Arial"/>
                <w:szCs w:val="20"/>
              </w:rPr>
              <w:t>Personal data will be securely deleted after 5 years.</w:t>
            </w:r>
          </w:p>
        </w:tc>
      </w:tr>
    </w:tbl>
    <w:p w14:paraId="084EC1D6" w14:textId="77777777" w:rsidR="000F7C0C" w:rsidRPr="009D0C6C" w:rsidRDefault="000F7C0C" w:rsidP="000F7C0C">
      <w:pPr>
        <w:spacing w:before="120" w:line="240" w:lineRule="auto"/>
        <w:rPr>
          <w:rFonts w:cs="Arial"/>
          <w:b/>
          <w:bCs/>
          <w:sz w:val="16"/>
          <w:szCs w:val="16"/>
          <w:lang w:eastAsia="zh-CN"/>
        </w:rPr>
      </w:pPr>
    </w:p>
    <w:tbl>
      <w:tblPr>
        <w:tblW w:w="10164"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1E0" w:firstRow="1" w:lastRow="1" w:firstColumn="1" w:lastColumn="1" w:noHBand="0" w:noVBand="0"/>
      </w:tblPr>
      <w:tblGrid>
        <w:gridCol w:w="595"/>
        <w:gridCol w:w="9569"/>
      </w:tblGrid>
      <w:tr w:rsidR="005D52A9" w:rsidRPr="009519F9" w14:paraId="6FBE404F" w14:textId="77777777" w:rsidTr="005D52A9">
        <w:trPr>
          <w:trHeight w:val="2367"/>
        </w:trPr>
        <w:tc>
          <w:tcPr>
            <w:tcW w:w="595"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tblGrid>
            <w:tr w:rsidR="005D52A9" w14:paraId="4AE8F8FF" w14:textId="77777777" w:rsidTr="0086644D">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506EEF8E" w14:textId="77777777" w:rsidR="005D52A9" w:rsidRDefault="00E00584" w:rsidP="0086644D">
                  <w:pPr>
                    <w:spacing w:before="100" w:after="100" w:line="240" w:lineRule="auto"/>
                    <w:jc w:val="center"/>
                    <w:rPr>
                      <w:b/>
                      <w:color w:val="FFFFFF"/>
                    </w:rPr>
                  </w:pPr>
                  <w:r>
                    <w:rPr>
                      <w:b/>
                      <w:color w:val="FFFFFF"/>
                    </w:rPr>
                    <w:t>D5</w:t>
                  </w:r>
                </w:p>
              </w:tc>
            </w:tr>
          </w:tbl>
          <w:p w14:paraId="66A52361" w14:textId="77777777" w:rsidR="005D52A9" w:rsidRDefault="005D52A9" w:rsidP="0086644D">
            <w:pPr>
              <w:rPr>
                <w:b/>
              </w:rPr>
            </w:pPr>
          </w:p>
        </w:tc>
        <w:tc>
          <w:tcPr>
            <w:tcW w:w="9569"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684B2AC9" w14:textId="77777777" w:rsidR="005D52A9" w:rsidRDefault="005D52A9" w:rsidP="0086644D">
            <w:pPr>
              <w:rPr>
                <w:rFonts w:cs="Arial"/>
                <w:b/>
                <w:sz w:val="16"/>
                <w:szCs w:val="16"/>
              </w:rPr>
            </w:pPr>
            <w:r>
              <w:rPr>
                <w:rFonts w:cs="Arial"/>
                <w:b/>
                <w:sz w:val="16"/>
                <w:szCs w:val="16"/>
              </w:rPr>
              <w:t xml:space="preserve">Will the data be archived for use by other researchers?             </w:t>
            </w:r>
            <w:r>
              <w:rPr>
                <w:rFonts w:cs="Arial"/>
                <w:b/>
                <w:szCs w:val="20"/>
              </w:rPr>
              <w:t xml:space="preserve"> </w:t>
            </w:r>
            <w:r w:rsidR="00F905D0">
              <w:rPr>
                <w:rFonts w:cs="Arial"/>
                <w:b/>
                <w:szCs w:val="20"/>
              </w:rPr>
              <w:fldChar w:fldCharType="begin">
                <w:ffData>
                  <w:name w:val=""/>
                  <w:enabled/>
                  <w:calcOnExit w:val="0"/>
                  <w:checkBox>
                    <w:sizeAuto/>
                    <w:default w:val="1"/>
                  </w:checkBox>
                </w:ffData>
              </w:fldChar>
            </w:r>
            <w:r w:rsidR="00F905D0">
              <w:rPr>
                <w:rFonts w:cs="Arial"/>
                <w:b/>
                <w:szCs w:val="20"/>
              </w:rPr>
              <w:instrText xml:space="preserve"> FORMCHECKBOX </w:instrText>
            </w:r>
            <w:r w:rsidR="007C08FB">
              <w:rPr>
                <w:rFonts w:cs="Arial"/>
                <w:b/>
                <w:szCs w:val="20"/>
              </w:rPr>
            </w:r>
            <w:r w:rsidR="007C08FB">
              <w:rPr>
                <w:rFonts w:cs="Arial"/>
                <w:b/>
                <w:szCs w:val="20"/>
              </w:rPr>
              <w:fldChar w:fldCharType="separate"/>
            </w:r>
            <w:r w:rsidR="00F905D0">
              <w:rPr>
                <w:rFonts w:cs="Arial"/>
                <w:b/>
                <w:szCs w:val="20"/>
              </w:rPr>
              <w:fldChar w:fldCharType="end"/>
            </w:r>
            <w:r>
              <w:rPr>
                <w:rFonts w:cs="Arial"/>
                <w:b/>
                <w:sz w:val="16"/>
                <w:szCs w:val="16"/>
              </w:rPr>
              <w:t xml:space="preserve">  Yes</w:t>
            </w:r>
            <w:r>
              <w:rPr>
                <w:rFonts w:cs="Arial"/>
                <w:b/>
                <w:sz w:val="16"/>
                <w:szCs w:val="16"/>
              </w:rPr>
              <w:tab/>
            </w:r>
            <w:r>
              <w:rPr>
                <w:rFonts w:cs="Arial"/>
                <w:b/>
                <w:szCs w:val="20"/>
              </w:rPr>
              <w:fldChar w:fldCharType="begin">
                <w:ffData>
                  <w:name w:val="Check12"/>
                  <w:enabled/>
                  <w:calcOnExit w:val="0"/>
                  <w:checkBox>
                    <w:sizeAuto/>
                    <w:default w:val="0"/>
                  </w:checkBox>
                </w:ffData>
              </w:fldChar>
            </w:r>
            <w:r>
              <w:rPr>
                <w:rFonts w:cs="Arial"/>
                <w:b/>
                <w:szCs w:val="20"/>
              </w:rPr>
              <w:instrText xml:space="preserve"> FORMCHECKBOX </w:instrText>
            </w:r>
            <w:r w:rsidR="007C08FB">
              <w:rPr>
                <w:rFonts w:cs="Arial"/>
                <w:b/>
                <w:szCs w:val="20"/>
              </w:rPr>
            </w:r>
            <w:r w:rsidR="007C08FB">
              <w:rPr>
                <w:rFonts w:cs="Arial"/>
                <w:b/>
                <w:szCs w:val="20"/>
              </w:rPr>
              <w:fldChar w:fldCharType="separate"/>
            </w:r>
            <w:r>
              <w:rPr>
                <w:rFonts w:cs="Arial"/>
                <w:b/>
                <w:szCs w:val="20"/>
              </w:rPr>
              <w:fldChar w:fldCharType="end"/>
            </w:r>
            <w:r>
              <w:rPr>
                <w:rFonts w:cs="Arial"/>
                <w:b/>
                <w:sz w:val="16"/>
                <w:szCs w:val="16"/>
              </w:rPr>
              <w:t xml:space="preserve"> No</w:t>
            </w:r>
          </w:p>
          <w:p w14:paraId="26B5461A" w14:textId="77777777" w:rsidR="005D52A9" w:rsidRDefault="005D52A9" w:rsidP="0086644D">
            <w:pPr>
              <w:ind w:firstLine="7"/>
              <w:rPr>
                <w:rFonts w:cs="Arial"/>
                <w:b/>
              </w:rPr>
            </w:pPr>
          </w:p>
          <w:p w14:paraId="134F0833" w14:textId="77777777" w:rsidR="005D52A9" w:rsidRDefault="005D52A9" w:rsidP="0086644D">
            <w:pPr>
              <w:spacing w:line="240" w:lineRule="auto"/>
              <w:rPr>
                <w:rFonts w:cs="Arial"/>
                <w:sz w:val="16"/>
                <w:szCs w:val="16"/>
              </w:rPr>
            </w:pPr>
            <w:r>
              <w:rPr>
                <w:rFonts w:cs="Arial"/>
                <w:sz w:val="16"/>
                <w:szCs w:val="16"/>
              </w:rPr>
              <w:t xml:space="preserve">If </w:t>
            </w:r>
            <w:r>
              <w:rPr>
                <w:rFonts w:cs="Arial"/>
                <w:b/>
                <w:sz w:val="16"/>
                <w:szCs w:val="16"/>
              </w:rPr>
              <w:t>Yes</w:t>
            </w:r>
            <w:r>
              <w:rPr>
                <w:rFonts w:cs="Arial"/>
                <w:sz w:val="16"/>
                <w:szCs w:val="16"/>
              </w:rPr>
              <w:t xml:space="preserve">, please describe provide further details including whether researchers outside the EEA will be given access. </w:t>
            </w:r>
          </w:p>
          <w:p w14:paraId="59FA3B35" w14:textId="77777777" w:rsidR="005D52A9" w:rsidRPr="00471FA5" w:rsidRDefault="00471FA5" w:rsidP="0086644D">
            <w:pPr>
              <w:spacing w:before="100" w:beforeAutospacing="1" w:after="100" w:afterAutospacing="1" w:line="240" w:lineRule="auto"/>
              <w:rPr>
                <w:rFonts w:cs="Arial"/>
                <w:szCs w:val="20"/>
              </w:rPr>
            </w:pPr>
            <w:r w:rsidRPr="00471FA5">
              <w:rPr>
                <w:rFonts w:cs="Arial"/>
                <w:sz w:val="21"/>
                <w:szCs w:val="21"/>
              </w:rPr>
              <w:t>Data shared on pubic repositories will be publicly accessible. These data will be anonymised with no personally identifiable information.</w:t>
            </w:r>
          </w:p>
        </w:tc>
      </w:tr>
    </w:tbl>
    <w:p w14:paraId="70B611A7" w14:textId="77777777" w:rsidR="00564591" w:rsidRDefault="00564591" w:rsidP="00502BC0">
      <w:pPr>
        <w:tabs>
          <w:tab w:val="left" w:pos="-1629"/>
        </w:tabs>
        <w:spacing w:line="240" w:lineRule="auto"/>
        <w:ind w:left="709"/>
        <w:jc w:val="both"/>
        <w:rPr>
          <w:rFonts w:cs="Arial"/>
          <w:b/>
          <w:sz w:val="16"/>
          <w:szCs w:val="16"/>
        </w:rPr>
      </w:pPr>
    </w:p>
    <w:p w14:paraId="13D036B8" w14:textId="77777777" w:rsidR="00FD7790" w:rsidRDefault="00FD7790">
      <w:pPr>
        <w:tabs>
          <w:tab w:val="left" w:pos="-1629"/>
        </w:tabs>
        <w:spacing w:line="240" w:lineRule="auto"/>
        <w:ind w:left="266"/>
        <w:jc w:val="both"/>
        <w:rPr>
          <w:rFonts w:cs="Arial"/>
          <w:b/>
          <w:sz w:val="16"/>
          <w:szCs w:val="16"/>
        </w:rPr>
      </w:pPr>
    </w:p>
    <w:tbl>
      <w:tblPr>
        <w:tblW w:w="10141" w:type="dxa"/>
        <w:tblInd w:w="52" w:type="dxa"/>
        <w:tblBorders>
          <w:top w:val="single" w:sz="4" w:space="0" w:color="auto"/>
          <w:left w:val="single" w:sz="4" w:space="0" w:color="auto"/>
          <w:bottom w:val="single" w:sz="4" w:space="0" w:color="auto"/>
          <w:right w:val="single" w:sz="4" w:space="0" w:color="auto"/>
        </w:tblBorders>
        <w:shd w:val="clear" w:color="auto" w:fill="666666"/>
        <w:tblCellMar>
          <w:top w:w="113" w:type="dxa"/>
          <w:bottom w:w="113" w:type="dxa"/>
        </w:tblCellMar>
        <w:tblLook w:val="01E0" w:firstRow="1" w:lastRow="1" w:firstColumn="1" w:lastColumn="1" w:noHBand="0" w:noVBand="0"/>
      </w:tblPr>
      <w:tblGrid>
        <w:gridCol w:w="10141"/>
      </w:tblGrid>
      <w:tr w:rsidR="00FD7790" w14:paraId="077081AF" w14:textId="77777777">
        <w:tc>
          <w:tcPr>
            <w:tcW w:w="10141" w:type="dxa"/>
            <w:tcBorders>
              <w:top w:val="single" w:sz="8" w:space="0" w:color="auto"/>
              <w:left w:val="single" w:sz="8" w:space="0" w:color="auto"/>
              <w:bottom w:val="single" w:sz="8" w:space="0" w:color="auto"/>
              <w:right w:val="single" w:sz="8" w:space="0" w:color="auto"/>
            </w:tcBorders>
            <w:shd w:val="clear" w:color="auto" w:fill="666666"/>
            <w:tcMar>
              <w:top w:w="0" w:type="dxa"/>
              <w:left w:w="108" w:type="dxa"/>
              <w:bottom w:w="0" w:type="dxa"/>
              <w:right w:w="108" w:type="dxa"/>
            </w:tcMar>
            <w:vAlign w:val="center"/>
          </w:tcPr>
          <w:p w14:paraId="35CFFED8" w14:textId="77777777" w:rsidR="00FD7790" w:rsidRDefault="000F7C0C" w:rsidP="00DC036B">
            <w:pPr>
              <w:tabs>
                <w:tab w:val="center" w:pos="5662"/>
              </w:tabs>
              <w:spacing w:before="100" w:after="100" w:line="240" w:lineRule="auto"/>
              <w:jc w:val="center"/>
              <w:rPr>
                <w:b/>
                <w:color w:val="FFFFFF"/>
              </w:rPr>
            </w:pPr>
            <w:r>
              <w:rPr>
                <w:b/>
                <w:color w:val="FFFFFF"/>
              </w:rPr>
              <w:t xml:space="preserve">SECTION E: </w:t>
            </w:r>
            <w:r w:rsidR="00FD7790">
              <w:rPr>
                <w:b/>
                <w:color w:val="FFFFFF"/>
              </w:rPr>
              <w:t xml:space="preserve">DETAILS OF RISKS AND BENEFITS </w:t>
            </w:r>
            <w:r w:rsidR="00FD7790">
              <w:rPr>
                <w:b/>
                <w:caps/>
                <w:color w:val="FFFFFF"/>
              </w:rPr>
              <w:t>to the researcher and the researched</w:t>
            </w:r>
          </w:p>
        </w:tc>
      </w:tr>
    </w:tbl>
    <w:p w14:paraId="022BC88E" w14:textId="77777777" w:rsidR="00FD7790" w:rsidRDefault="00FD7790"/>
    <w:p w14:paraId="64B9A8FB" w14:textId="77777777" w:rsidR="00FD7790" w:rsidRDefault="00FD7790">
      <w:pPr>
        <w:spacing w:line="240" w:lineRule="auto"/>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18975B13" w14:textId="77777777">
        <w:trPr>
          <w:trHeight w:val="2240"/>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79A328CC"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41948445" w14:textId="77777777" w:rsidR="00FD7790" w:rsidRDefault="000F7C0C">
                  <w:pPr>
                    <w:spacing w:before="100" w:after="100" w:line="240" w:lineRule="auto"/>
                    <w:jc w:val="center"/>
                    <w:rPr>
                      <w:b/>
                      <w:color w:val="FFFFFF"/>
                    </w:rPr>
                  </w:pPr>
                  <w:r>
                    <w:rPr>
                      <w:b/>
                      <w:color w:val="FFFFFF"/>
                    </w:rPr>
                    <w:t>E</w:t>
                  </w:r>
                  <w:r w:rsidR="007C122A">
                    <w:rPr>
                      <w:b/>
                      <w:color w:val="FFFFFF"/>
                    </w:rPr>
                    <w:t>1</w:t>
                  </w:r>
                </w:p>
              </w:tc>
            </w:tr>
          </w:tbl>
          <w:p w14:paraId="0361233B"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4091517F" w14:textId="77777777" w:rsidR="00FD7790" w:rsidRDefault="00FD7790">
            <w:pPr>
              <w:spacing w:line="240" w:lineRule="auto"/>
              <w:ind w:firstLine="6"/>
              <w:rPr>
                <w:rFonts w:cs="Arial"/>
                <w:b/>
                <w:sz w:val="16"/>
                <w:szCs w:val="16"/>
              </w:rPr>
            </w:pPr>
            <w:r>
              <w:rPr>
                <w:rFonts w:cs="Arial"/>
                <w:b/>
                <w:sz w:val="16"/>
                <w:szCs w:val="16"/>
              </w:rPr>
              <w:t xml:space="preserve">Please state briefly any precautions being taken to protect the health and safety of researchers and others associated with the project (as distinct from the research participants). </w:t>
            </w:r>
          </w:p>
          <w:p w14:paraId="21F03E6B" w14:textId="77777777" w:rsidR="00FD7790" w:rsidRDefault="00806285" w:rsidP="00B65E99">
            <w:pPr>
              <w:spacing w:line="240" w:lineRule="auto"/>
              <w:ind w:firstLine="6"/>
              <w:rPr>
                <w:rFonts w:cs="Arial"/>
                <w:szCs w:val="20"/>
              </w:rPr>
            </w:pPr>
            <w:r w:rsidRPr="00477D03">
              <w:rPr>
                <w:rFonts w:cs="Arial"/>
                <w:szCs w:val="20"/>
              </w:rPr>
              <w:t xml:space="preserve">There are potential hazards regarding electrical safety when using computers and the MEG scanner. All equipment used fulfils departmental safety guidelines. All staff undergo WTCN safety course prior to using the testing rooms and safety equipment, which includes explanation of the department's SOPs and showing the locations of the panic alarms (located in all testing rooms and scanning suites). There are always two members of the research team/WTCN staff present for scanning. Researchers are also required to attend an induction which includes the fire evacuation process. </w:t>
            </w:r>
            <w:r w:rsidR="00052916" w:rsidRPr="00477D03">
              <w:rPr>
                <w:rFonts w:cs="Arial"/>
                <w:szCs w:val="20"/>
              </w:rPr>
              <w:t>Researchers will have attended a neuroimaging safety course and all precautions necessary for operating near high-</w:t>
            </w:r>
            <w:r w:rsidR="006A75E4" w:rsidRPr="00477D03">
              <w:rPr>
                <w:rFonts w:cs="Arial"/>
                <w:szCs w:val="20"/>
              </w:rPr>
              <w:t xml:space="preserve">field magnets will be taken. </w:t>
            </w:r>
            <w:r w:rsidRPr="00477D03">
              <w:rPr>
                <w:rFonts w:cs="Arial"/>
                <w:szCs w:val="20"/>
              </w:rPr>
              <w:t>Lastly researchers will be training according to departmental guidelines in using the electrical stimulation equipment.</w:t>
            </w:r>
          </w:p>
        </w:tc>
      </w:tr>
    </w:tbl>
    <w:p w14:paraId="018DB755" w14:textId="77777777" w:rsidR="00FD7790" w:rsidRDefault="00FD7790">
      <w:pPr>
        <w:tabs>
          <w:tab w:val="left" w:pos="-1629"/>
        </w:tabs>
        <w:spacing w:line="240" w:lineRule="auto"/>
        <w:jc w:val="both"/>
        <w:rPr>
          <w:rFonts w:cs="Arial"/>
          <w:szCs w:val="20"/>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1E0" w:firstRow="1" w:lastRow="1" w:firstColumn="1" w:lastColumn="1" w:noHBand="0" w:noVBand="0"/>
      </w:tblPr>
      <w:tblGrid>
        <w:gridCol w:w="595"/>
        <w:gridCol w:w="9569"/>
      </w:tblGrid>
      <w:tr w:rsidR="00FD7790" w14:paraId="1ADDA9F1" w14:textId="77777777" w:rsidTr="003661B0">
        <w:trPr>
          <w:trHeight w:val="2367"/>
        </w:trPr>
        <w:tc>
          <w:tcPr>
            <w:tcW w:w="595"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2"/>
            </w:tblGrid>
            <w:tr w:rsidR="00FD7790" w14:paraId="18B17241"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4BED9AC" w14:textId="77777777" w:rsidR="00FD7790" w:rsidRDefault="000F7C0C">
                  <w:pPr>
                    <w:spacing w:before="100" w:after="100" w:line="240" w:lineRule="auto"/>
                    <w:jc w:val="center"/>
                    <w:rPr>
                      <w:b/>
                      <w:color w:val="FFFFFF"/>
                    </w:rPr>
                  </w:pPr>
                  <w:r>
                    <w:rPr>
                      <w:b/>
                      <w:color w:val="FFFFFF"/>
                    </w:rPr>
                    <w:t>E</w:t>
                  </w:r>
                  <w:r w:rsidR="007C122A">
                    <w:rPr>
                      <w:b/>
                      <w:color w:val="FFFFFF"/>
                    </w:rPr>
                    <w:t>2</w:t>
                  </w:r>
                </w:p>
              </w:tc>
            </w:tr>
          </w:tbl>
          <w:p w14:paraId="6A78F3A0" w14:textId="77777777" w:rsidR="00FD7790" w:rsidRDefault="00FD7790">
            <w:pPr>
              <w:rPr>
                <w:b/>
              </w:rPr>
            </w:pPr>
          </w:p>
        </w:tc>
        <w:tc>
          <w:tcPr>
            <w:tcW w:w="9569"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3D2738AC" w14:textId="77777777" w:rsidR="00FD7790" w:rsidRDefault="00A57CD9">
            <w:pPr>
              <w:rPr>
                <w:rFonts w:cs="Arial"/>
                <w:b/>
                <w:sz w:val="16"/>
                <w:szCs w:val="16"/>
              </w:rPr>
            </w:pPr>
            <w:r>
              <w:rPr>
                <w:rFonts w:cs="Arial"/>
                <w:b/>
                <w:sz w:val="16"/>
                <w:szCs w:val="16"/>
              </w:rPr>
              <w:t>Will these</w:t>
            </w:r>
            <w:r w:rsidR="00FD7790">
              <w:rPr>
                <w:rFonts w:cs="Arial"/>
                <w:b/>
                <w:sz w:val="16"/>
                <w:szCs w:val="16"/>
              </w:rPr>
              <w:t xml:space="preserve"> participants participate in any activities that may be potentially stressful or harmful in connection with this research?             </w:t>
            </w:r>
            <w:r w:rsidR="00FD7790">
              <w:rPr>
                <w:rFonts w:cs="Arial"/>
                <w:b/>
                <w:szCs w:val="20"/>
              </w:rPr>
              <w:t xml:space="preserve"> </w:t>
            </w:r>
            <w:r w:rsidR="00DC6A2C">
              <w:rPr>
                <w:rFonts w:cs="Arial"/>
                <w:b/>
                <w:szCs w:val="20"/>
              </w:rPr>
              <w:fldChar w:fldCharType="begin">
                <w:ffData>
                  <w:name w:val=""/>
                  <w:enabled/>
                  <w:calcOnExit w:val="0"/>
                  <w:checkBox>
                    <w:sizeAuto/>
                    <w:default w:val="1"/>
                  </w:checkBox>
                </w:ffData>
              </w:fldChar>
            </w:r>
            <w:r w:rsidR="00DC6A2C">
              <w:rPr>
                <w:rFonts w:cs="Arial"/>
                <w:b/>
                <w:szCs w:val="20"/>
              </w:rPr>
              <w:instrText xml:space="preserve"> FORMCHECKBOX </w:instrText>
            </w:r>
            <w:r w:rsidR="007C08FB">
              <w:rPr>
                <w:rFonts w:cs="Arial"/>
                <w:b/>
                <w:szCs w:val="20"/>
              </w:rPr>
            </w:r>
            <w:r w:rsidR="007C08FB">
              <w:rPr>
                <w:rFonts w:cs="Arial"/>
                <w:b/>
                <w:szCs w:val="20"/>
              </w:rPr>
              <w:fldChar w:fldCharType="separate"/>
            </w:r>
            <w:r w:rsidR="00DC6A2C">
              <w:rPr>
                <w:rFonts w:cs="Arial"/>
                <w:b/>
                <w:szCs w:val="20"/>
              </w:rPr>
              <w:fldChar w:fldCharType="end"/>
            </w:r>
            <w:r w:rsidR="00FD7790">
              <w:rPr>
                <w:rFonts w:cs="Arial"/>
                <w:b/>
                <w:sz w:val="16"/>
                <w:szCs w:val="16"/>
              </w:rPr>
              <w:t xml:space="preserve">  Yes</w:t>
            </w:r>
            <w:r w:rsidR="00FD7790">
              <w:rPr>
                <w:rFonts w:cs="Arial"/>
                <w:b/>
                <w:sz w:val="16"/>
                <w:szCs w:val="16"/>
              </w:rPr>
              <w:tab/>
            </w:r>
            <w:r w:rsidR="00FD7790">
              <w:rPr>
                <w:rFonts w:cs="Arial"/>
                <w:b/>
                <w:szCs w:val="20"/>
              </w:rPr>
              <w:fldChar w:fldCharType="begin">
                <w:ffData>
                  <w:name w:val="Check12"/>
                  <w:enabled/>
                  <w:calcOnExit w:val="0"/>
                  <w:checkBox>
                    <w:sizeAuto/>
                    <w:default w:val="0"/>
                  </w:checkBox>
                </w:ffData>
              </w:fldChar>
            </w:r>
            <w:r w:rsidR="00FD7790">
              <w:rPr>
                <w:rFonts w:cs="Arial"/>
                <w:b/>
                <w:szCs w:val="20"/>
              </w:rPr>
              <w:instrText xml:space="preserve"> FORMCHECKBOX </w:instrText>
            </w:r>
            <w:r w:rsidR="007C08FB">
              <w:rPr>
                <w:rFonts w:cs="Arial"/>
                <w:b/>
                <w:szCs w:val="20"/>
              </w:rPr>
            </w:r>
            <w:r w:rsidR="007C08FB">
              <w:rPr>
                <w:rFonts w:cs="Arial"/>
                <w:b/>
                <w:szCs w:val="20"/>
              </w:rPr>
              <w:fldChar w:fldCharType="separate"/>
            </w:r>
            <w:r w:rsidR="00FD7790">
              <w:rPr>
                <w:rFonts w:cs="Arial"/>
                <w:b/>
                <w:szCs w:val="20"/>
              </w:rPr>
              <w:fldChar w:fldCharType="end"/>
            </w:r>
            <w:r w:rsidR="00FD7790">
              <w:rPr>
                <w:rFonts w:cs="Arial"/>
                <w:b/>
                <w:sz w:val="16"/>
                <w:szCs w:val="16"/>
              </w:rPr>
              <w:t xml:space="preserve"> No</w:t>
            </w:r>
          </w:p>
          <w:p w14:paraId="24B60417" w14:textId="77777777" w:rsidR="00FD7790" w:rsidRDefault="00FD7790">
            <w:pPr>
              <w:ind w:firstLine="7"/>
              <w:rPr>
                <w:rFonts w:cs="Arial"/>
                <w:b/>
              </w:rPr>
            </w:pPr>
          </w:p>
          <w:p w14:paraId="75C7A584" w14:textId="77777777" w:rsidR="00FD7790" w:rsidRDefault="00FD7790" w:rsidP="009519F9">
            <w:pPr>
              <w:spacing w:line="240" w:lineRule="auto"/>
              <w:rPr>
                <w:rFonts w:cs="Arial"/>
                <w:sz w:val="16"/>
                <w:szCs w:val="16"/>
              </w:rPr>
            </w:pPr>
            <w:r>
              <w:rPr>
                <w:rFonts w:cs="Arial"/>
                <w:sz w:val="16"/>
                <w:szCs w:val="16"/>
              </w:rPr>
              <w:t xml:space="preserve">If </w:t>
            </w:r>
            <w:r>
              <w:rPr>
                <w:rFonts w:cs="Arial"/>
                <w:b/>
                <w:sz w:val="16"/>
                <w:szCs w:val="16"/>
              </w:rPr>
              <w:t>Yes</w:t>
            </w:r>
            <w:r>
              <w:rPr>
                <w:rFonts w:cs="Arial"/>
                <w:sz w:val="16"/>
                <w:szCs w:val="16"/>
              </w:rPr>
              <w:t>, please describe the nature of the risk or stress and how you will minimise and monitor it.</w:t>
            </w:r>
          </w:p>
          <w:p w14:paraId="0725BDE1" w14:textId="77777777" w:rsidR="00FD7F03" w:rsidRDefault="00DC6A2C" w:rsidP="00FD7F03">
            <w:pPr>
              <w:spacing w:before="100" w:beforeAutospacing="1" w:after="100" w:afterAutospacing="1" w:line="240" w:lineRule="auto"/>
              <w:rPr>
                <w:rFonts w:cs="Arial"/>
                <w:szCs w:val="20"/>
              </w:rPr>
            </w:pPr>
            <w:r w:rsidRPr="00DC6A2C">
              <w:rPr>
                <w:rFonts w:cs="Arial"/>
                <w:szCs w:val="20"/>
              </w:rPr>
              <w:t>The electric shocks might cause mild pain, however, studies using identical procedures demonstrate that subjects are very rarely distressed by the stimuli at all. Nevertheless, should this be the case, we would stop the experiment for that participant. Moreover, by using the thresholding procedure we ensure that participants are not exposed to stimuli above their personally defined tolerance level, and subjects may stop the task at any time should they find the stimuli too harmful. We will take every step to minimize any potential distress</w:t>
            </w:r>
            <w:r>
              <w:rPr>
                <w:rFonts w:cs="Arial"/>
                <w:szCs w:val="20"/>
              </w:rPr>
              <w:t>.</w:t>
            </w:r>
          </w:p>
          <w:p w14:paraId="4DF21D34" w14:textId="77777777" w:rsidR="00806285" w:rsidRPr="00730B69" w:rsidRDefault="00806285" w:rsidP="00806285">
            <w:pPr>
              <w:spacing w:before="100" w:beforeAutospacing="1" w:after="100" w:afterAutospacing="1" w:line="240" w:lineRule="auto"/>
              <w:rPr>
                <w:rFonts w:cs="Arial"/>
                <w:szCs w:val="20"/>
              </w:rPr>
            </w:pPr>
            <w:r w:rsidRPr="00730B69">
              <w:rPr>
                <w:rFonts w:cs="Arial"/>
                <w:szCs w:val="20"/>
              </w:rPr>
              <w:t>The scanner is in an enclosed space and participants could feel claustrophobic. Participants are informed of this in the information sheet, verbally when they first express an interest in taking part, and they also see the scanner before taking part. Participants are shown the panic alarm before scanning starts and are shown how to activate the alarm pr</w:t>
            </w:r>
            <w:r w:rsidR="00381094" w:rsidRPr="00730B69">
              <w:rPr>
                <w:rFonts w:cs="Arial"/>
                <w:szCs w:val="20"/>
              </w:rPr>
              <w:t>i</w:t>
            </w:r>
            <w:r w:rsidRPr="00730B69">
              <w:rPr>
                <w:rFonts w:cs="Arial"/>
                <w:szCs w:val="20"/>
              </w:rPr>
              <w:t>or to scanning to make sure it is operational. They are informed that at any point of testing if they wish to come out of the scanner they can do so by pressing the alarm.</w:t>
            </w:r>
          </w:p>
          <w:p w14:paraId="5C574422" w14:textId="77777777" w:rsidR="00806285" w:rsidRPr="009519F9" w:rsidRDefault="00806285" w:rsidP="00806285">
            <w:pPr>
              <w:spacing w:before="100" w:beforeAutospacing="1" w:after="100" w:afterAutospacing="1" w:line="240" w:lineRule="auto"/>
              <w:rPr>
                <w:rFonts w:cs="Arial"/>
                <w:szCs w:val="20"/>
              </w:rPr>
            </w:pPr>
            <w:r w:rsidRPr="00730B69">
              <w:rPr>
                <w:rFonts w:cs="Arial"/>
                <w:szCs w:val="20"/>
              </w:rPr>
              <w:t>If electrodes are used, they will be placed on the skin of the arms and/or face and the skin is rubbed gently prior to putting on the electrodes. Participants may find this slightly uncomfortable and they do not have to proceed if they do not want the electrodes applied. Lastly, the participants may get tired playing the tasks and we will provide breaks during the sess</w:t>
            </w:r>
            <w:r w:rsidR="00381094" w:rsidRPr="00730B69">
              <w:rPr>
                <w:rFonts w:cs="Arial"/>
                <w:szCs w:val="20"/>
              </w:rPr>
              <w:t>i</w:t>
            </w:r>
            <w:r w:rsidRPr="00730B69">
              <w:rPr>
                <w:rFonts w:cs="Arial"/>
                <w:szCs w:val="20"/>
              </w:rPr>
              <w:t>ons as required.</w:t>
            </w:r>
          </w:p>
        </w:tc>
      </w:tr>
    </w:tbl>
    <w:p w14:paraId="44CD3102" w14:textId="77777777" w:rsidR="00FD7790" w:rsidRDefault="00FD7790">
      <w:pPr>
        <w:tabs>
          <w:tab w:val="left" w:pos="-1629"/>
        </w:tabs>
        <w:spacing w:line="240" w:lineRule="auto"/>
        <w:jc w:val="both"/>
        <w:rPr>
          <w:rFonts w:cs="Arial"/>
          <w:szCs w:val="20"/>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5BFB25D0" w14:textId="77777777" w:rsidTr="007F3A77">
        <w:trPr>
          <w:trHeight w:val="1968"/>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71A26CB1"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0EDDE4E2" w14:textId="77777777" w:rsidR="00FD7790" w:rsidRDefault="000F7C0C">
                  <w:pPr>
                    <w:spacing w:before="100" w:after="100" w:line="240" w:lineRule="auto"/>
                    <w:jc w:val="center"/>
                    <w:rPr>
                      <w:b/>
                      <w:color w:val="FFFFFF"/>
                    </w:rPr>
                  </w:pPr>
                  <w:r>
                    <w:rPr>
                      <w:b/>
                      <w:color w:val="FFFFFF"/>
                    </w:rPr>
                    <w:t>E</w:t>
                  </w:r>
                  <w:r w:rsidR="007C122A">
                    <w:rPr>
                      <w:b/>
                      <w:color w:val="FFFFFF"/>
                    </w:rPr>
                    <w:t>3</w:t>
                  </w:r>
                </w:p>
              </w:tc>
            </w:tr>
          </w:tbl>
          <w:p w14:paraId="7F30C426"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0CE1DDC5" w14:textId="77777777" w:rsidR="00FD7790" w:rsidRDefault="00FD7790">
            <w:pPr>
              <w:spacing w:before="40" w:line="240" w:lineRule="auto"/>
              <w:rPr>
                <w:rFonts w:cs="Arial"/>
                <w:b/>
                <w:sz w:val="16"/>
                <w:szCs w:val="16"/>
              </w:rPr>
            </w:pPr>
            <w:r>
              <w:rPr>
                <w:rFonts w:cs="Arial"/>
                <w:b/>
                <w:sz w:val="16"/>
                <w:szCs w:val="16"/>
              </w:rPr>
              <w:t xml:space="preserve">Will group or individual interviews/questionnaires raise any topics or issues that might be sensitive, embarrassing or upsetting for participants? </w:t>
            </w:r>
          </w:p>
          <w:p w14:paraId="50057AB3" w14:textId="77777777" w:rsidR="00FD7790" w:rsidRDefault="00FD7790">
            <w:pPr>
              <w:spacing w:before="40" w:line="240" w:lineRule="auto"/>
              <w:rPr>
                <w:rFonts w:cs="Arial"/>
                <w:b/>
                <w:sz w:val="16"/>
                <w:szCs w:val="16"/>
              </w:rPr>
            </w:pPr>
          </w:p>
          <w:p w14:paraId="7D40FE57" w14:textId="77777777" w:rsidR="00FD7790" w:rsidRDefault="00FD7790">
            <w:pPr>
              <w:spacing w:before="40" w:line="240" w:lineRule="auto"/>
              <w:rPr>
                <w:rFonts w:cs="Arial"/>
                <w:sz w:val="16"/>
                <w:szCs w:val="16"/>
              </w:rPr>
            </w:pPr>
            <w:r>
              <w:rPr>
                <w:rFonts w:cs="Arial"/>
                <w:sz w:val="16"/>
                <w:szCs w:val="16"/>
              </w:rPr>
              <w:t xml:space="preserve">If </w:t>
            </w:r>
            <w:r>
              <w:rPr>
                <w:rFonts w:cs="Arial"/>
                <w:b/>
                <w:sz w:val="16"/>
                <w:szCs w:val="16"/>
              </w:rPr>
              <w:t>Yes,</w:t>
            </w:r>
            <w:r>
              <w:rPr>
                <w:rFonts w:cs="Arial"/>
                <w:sz w:val="16"/>
                <w:szCs w:val="16"/>
              </w:rPr>
              <w:t xml:space="preserve"> please explain how you will deal with this.</w:t>
            </w:r>
          </w:p>
          <w:p w14:paraId="416A3D3A" w14:textId="77777777" w:rsidR="00806285" w:rsidRPr="00E30ED2" w:rsidRDefault="00806285" w:rsidP="00806285">
            <w:pPr>
              <w:spacing w:before="40" w:line="240" w:lineRule="auto"/>
              <w:rPr>
                <w:rFonts w:cs="Arial"/>
                <w:szCs w:val="20"/>
              </w:rPr>
            </w:pPr>
            <w:r w:rsidRPr="00E30ED2">
              <w:rPr>
                <w:rFonts w:cs="Arial"/>
                <w:szCs w:val="20"/>
              </w:rPr>
              <w:t>Yes. It is necessary to enquire about the medical history of any participants as any previous operations or procedures may be a contraindication to scanning. Also, as our study is a test psychological functioning, any previous psychiatric problems may be part of exclusion criteria. We will also ask women about the possibility of pregnancy.</w:t>
            </w:r>
          </w:p>
          <w:p w14:paraId="23BBAA05" w14:textId="77777777" w:rsidR="00806285" w:rsidRPr="00E30ED2" w:rsidRDefault="00806285" w:rsidP="00806285">
            <w:pPr>
              <w:spacing w:before="40" w:line="240" w:lineRule="auto"/>
              <w:rPr>
                <w:rFonts w:cs="Arial"/>
                <w:szCs w:val="20"/>
              </w:rPr>
            </w:pPr>
          </w:p>
          <w:p w14:paraId="71765462" w14:textId="77777777" w:rsidR="00806285" w:rsidRDefault="00806285" w:rsidP="00806285">
            <w:pPr>
              <w:spacing w:before="40" w:line="240" w:lineRule="auto"/>
              <w:rPr>
                <w:rFonts w:cs="Arial"/>
                <w:szCs w:val="20"/>
              </w:rPr>
            </w:pPr>
            <w:r w:rsidRPr="00E30ED2">
              <w:rPr>
                <w:rFonts w:cs="Arial"/>
                <w:szCs w:val="20"/>
              </w:rPr>
              <w:lastRenderedPageBreak/>
              <w:t>Participants will read and be informed of the need and reasons for these questions before arrival, and can choose to withdraw if they feel any discomfort. All information given will be treated in strict confidence by the research group, and only directly relevant questions will be asked.</w:t>
            </w:r>
          </w:p>
          <w:p w14:paraId="63903A3F" w14:textId="77777777" w:rsidR="00806285" w:rsidRPr="00806285" w:rsidRDefault="00806285" w:rsidP="00806285">
            <w:pPr>
              <w:spacing w:before="40" w:line="240" w:lineRule="auto"/>
              <w:rPr>
                <w:rFonts w:cs="Arial"/>
                <w:szCs w:val="20"/>
              </w:rPr>
            </w:pPr>
          </w:p>
          <w:p w14:paraId="2F176C76" w14:textId="77777777" w:rsidR="00FD7790" w:rsidRDefault="000A1195" w:rsidP="000A1195">
            <w:pPr>
              <w:spacing w:before="40" w:line="240" w:lineRule="auto"/>
              <w:rPr>
                <w:rFonts w:cs="Arial"/>
                <w:szCs w:val="20"/>
              </w:rPr>
            </w:pPr>
            <w:r w:rsidRPr="000A1195">
              <w:rPr>
                <w:rFonts w:cs="Arial"/>
                <w:szCs w:val="20"/>
              </w:rPr>
              <w:t>Some of the questionnaires touch on emotionally sensitive topics and may be considered embarrassing. We address this concern in several ways. First, participants will always be notified in advance when potentially sensitive questions will be raised, and informed that their participation is optional and they are free to withdraw from the experiment at any time without penalty. Second, participants' will be informed that their responses will be fully anonymised. Participants' data will be linked with a unique ID number, and the link between participants' personal details and the ID numbers will be stored securely in accordance with the Data Protection Act 1998</w:t>
            </w:r>
            <w:r>
              <w:rPr>
                <w:rFonts w:cs="Arial"/>
                <w:szCs w:val="20"/>
              </w:rPr>
              <w:t xml:space="preserve"> and General Data Protection Regulation.</w:t>
            </w:r>
          </w:p>
          <w:p w14:paraId="30A8C216" w14:textId="77777777" w:rsidR="002A058C" w:rsidRDefault="002A058C" w:rsidP="000A1195">
            <w:pPr>
              <w:spacing w:before="40" w:line="240" w:lineRule="auto"/>
              <w:rPr>
                <w:rFonts w:cs="Arial"/>
                <w:szCs w:val="20"/>
              </w:rPr>
            </w:pPr>
          </w:p>
          <w:p w14:paraId="552A89F4" w14:textId="77777777" w:rsidR="002A058C" w:rsidRDefault="002A058C" w:rsidP="002547AC">
            <w:pPr>
              <w:spacing w:before="40" w:line="240" w:lineRule="auto"/>
              <w:rPr>
                <w:rFonts w:cs="Arial"/>
                <w:bCs/>
                <w:sz w:val="16"/>
                <w:szCs w:val="16"/>
              </w:rPr>
            </w:pPr>
            <w:r w:rsidRPr="007E36F3">
              <w:t>A</w:t>
            </w:r>
            <w:r>
              <w:t>n additional</w:t>
            </w:r>
            <w:r w:rsidRPr="007E36F3">
              <w:t xml:space="preserve"> potential concern is the nature of some questions that appear in the questionnaires used, particularly in those that ask questions about suicidality such as the </w:t>
            </w:r>
            <w:r w:rsidR="002547AC">
              <w:t>BDI-II</w:t>
            </w:r>
            <w:r w:rsidRPr="007E36F3">
              <w:t xml:space="preserve">. </w:t>
            </w:r>
            <w:r w:rsidRPr="007E36F3">
              <w:rPr>
                <w:color w:val="000000"/>
              </w:rPr>
              <w:t xml:space="preserve">We have carefully selected self-report measures that have been designed for and extensively validated in unsupervised, self-report settings without issues. Historically, one potential concern has been that asking about suicide may induce or increase suicidal thinking and/or the likelihood of acting on these thoughts. This assumption is not supported by empirical evidence (see below) or the clinical experience </w:t>
            </w:r>
            <w:r w:rsidR="001B5A54">
              <w:rPr>
                <w:color w:val="000000"/>
              </w:rPr>
              <w:t xml:space="preserve">clinicians working in our group. </w:t>
            </w:r>
            <w:r w:rsidRPr="007E36F3">
              <w:rPr>
                <w:color w:val="000000"/>
              </w:rPr>
              <w:t xml:space="preserve">A recent review of 13 studies (Dazzi et al, 2014), found no evidence to support this and rather that asking about suicide and related behaviours may reduce </w:t>
            </w:r>
            <w:r w:rsidR="00712C08">
              <w:rPr>
                <w:color w:val="000000"/>
              </w:rPr>
              <w:t>suicidal ideation especially if i</w:t>
            </w:r>
            <w:r w:rsidRPr="007E36F3">
              <w:rPr>
                <w:color w:val="000000"/>
              </w:rPr>
              <w:t>t promotes treatment seeking.</w:t>
            </w:r>
          </w:p>
        </w:tc>
      </w:tr>
      <w:tr w:rsidR="00FD7790" w14:paraId="6760C755" w14:textId="77777777" w:rsidTr="00EE10FB">
        <w:trPr>
          <w:trHeight w:val="1496"/>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4264478D"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4CE6840A" w14:textId="77777777" w:rsidR="00FD7790" w:rsidRDefault="000F7C0C">
                  <w:pPr>
                    <w:spacing w:before="100" w:after="100" w:line="240" w:lineRule="auto"/>
                    <w:jc w:val="center"/>
                    <w:rPr>
                      <w:b/>
                      <w:color w:val="FFFFFF"/>
                    </w:rPr>
                  </w:pPr>
                  <w:r>
                    <w:rPr>
                      <w:b/>
                      <w:color w:val="FFFFFF"/>
                    </w:rPr>
                    <w:lastRenderedPageBreak/>
                    <w:t>E</w:t>
                  </w:r>
                  <w:r w:rsidR="007C122A">
                    <w:rPr>
                      <w:b/>
                      <w:color w:val="FFFFFF"/>
                    </w:rPr>
                    <w:t>4</w:t>
                  </w:r>
                </w:p>
              </w:tc>
            </w:tr>
          </w:tbl>
          <w:p w14:paraId="1C19D6D9"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26540884" w14:textId="77777777" w:rsidR="00FD7790" w:rsidRDefault="00FD7790">
            <w:pPr>
              <w:spacing w:before="40" w:line="240" w:lineRule="auto"/>
              <w:rPr>
                <w:rFonts w:cs="Arial"/>
                <w:b/>
                <w:sz w:val="16"/>
                <w:szCs w:val="16"/>
              </w:rPr>
            </w:pPr>
            <w:r>
              <w:rPr>
                <w:rFonts w:cs="Arial"/>
                <w:b/>
                <w:sz w:val="16"/>
                <w:szCs w:val="16"/>
              </w:rPr>
              <w:t xml:space="preserve">Please describe any expected benefits to the participant. </w:t>
            </w:r>
          </w:p>
          <w:p w14:paraId="00D786F3" w14:textId="77777777" w:rsidR="00FD7790" w:rsidRPr="003661B0" w:rsidRDefault="00DE0DBF" w:rsidP="00A14F82">
            <w:pPr>
              <w:spacing w:before="100" w:beforeAutospacing="1" w:after="100" w:afterAutospacing="1" w:line="240" w:lineRule="auto"/>
              <w:rPr>
                <w:rFonts w:cs="Arial"/>
                <w:szCs w:val="20"/>
              </w:rPr>
            </w:pPr>
            <w:r w:rsidRPr="00DE0DBF">
              <w:rPr>
                <w:rFonts w:cs="Arial"/>
                <w:szCs w:val="20"/>
              </w:rPr>
              <w:t>There are no direct benefits to participants. However, by taking part in this study participants will help understand how the brain works and may contribute to the improvement of diagnosis and treatment of mental disorders associated</w:t>
            </w:r>
            <w:r w:rsidR="00A14F82">
              <w:rPr>
                <w:rFonts w:cs="Arial"/>
                <w:szCs w:val="20"/>
              </w:rPr>
              <w:t xml:space="preserve"> </w:t>
            </w:r>
            <w:r w:rsidRPr="00DE0DBF">
              <w:rPr>
                <w:rFonts w:cs="Arial"/>
                <w:szCs w:val="20"/>
              </w:rPr>
              <w:t xml:space="preserve">with problems in emotional processing such as depression or anxiety.  </w:t>
            </w:r>
          </w:p>
        </w:tc>
      </w:tr>
    </w:tbl>
    <w:p w14:paraId="06CBE46C" w14:textId="77777777" w:rsidR="00FD7790" w:rsidRDefault="00FD7790">
      <w:pPr>
        <w:spacing w:line="240" w:lineRule="auto"/>
        <w:ind w:left="284" w:hanging="284"/>
        <w:rPr>
          <w:rFonts w:cs="Arial"/>
          <w:szCs w:val="20"/>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184CCFA3" w14:textId="77777777" w:rsidTr="00E208E4">
        <w:trPr>
          <w:trHeight w:val="4141"/>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35744E9F"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5706A853" w14:textId="77777777" w:rsidR="00FD7790" w:rsidRDefault="000F7C0C">
                  <w:pPr>
                    <w:spacing w:before="100" w:after="100" w:line="240" w:lineRule="auto"/>
                    <w:jc w:val="center"/>
                    <w:rPr>
                      <w:b/>
                      <w:color w:val="FFFFFF"/>
                    </w:rPr>
                  </w:pPr>
                  <w:r>
                    <w:rPr>
                      <w:b/>
                      <w:color w:val="FFFFFF"/>
                    </w:rPr>
                    <w:t>E</w:t>
                  </w:r>
                  <w:r w:rsidR="007C122A">
                    <w:rPr>
                      <w:b/>
                      <w:color w:val="FFFFFF"/>
                    </w:rPr>
                    <w:t>5</w:t>
                  </w:r>
                </w:p>
              </w:tc>
            </w:tr>
          </w:tbl>
          <w:p w14:paraId="49F8F4C4"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6ED2D639" w14:textId="77777777" w:rsidR="00FD7790" w:rsidRDefault="00FD7790">
            <w:pPr>
              <w:spacing w:before="40" w:line="360" w:lineRule="auto"/>
              <w:rPr>
                <w:rFonts w:cs="Arial"/>
                <w:b/>
                <w:sz w:val="16"/>
                <w:szCs w:val="16"/>
              </w:rPr>
            </w:pPr>
            <w:r>
              <w:rPr>
                <w:rFonts w:cs="Arial"/>
                <w:b/>
                <w:sz w:val="16"/>
                <w:szCs w:val="16"/>
              </w:rPr>
              <w:t>Specify whether the following procedures are involved:</w:t>
            </w:r>
          </w:p>
          <w:p w14:paraId="29712C70" w14:textId="77777777" w:rsidR="00FD7790" w:rsidRDefault="00FD7790">
            <w:pPr>
              <w:spacing w:before="40" w:line="360" w:lineRule="auto"/>
              <w:rPr>
                <w:rFonts w:cs="Arial"/>
                <w:b/>
                <w:sz w:val="16"/>
                <w:szCs w:val="16"/>
              </w:rPr>
            </w:pPr>
            <w:r>
              <w:rPr>
                <w:rFonts w:cs="Arial"/>
                <w:b/>
                <w:sz w:val="16"/>
                <w:szCs w:val="16"/>
              </w:rPr>
              <w:t>Any invasive procedure(s)</w:t>
            </w:r>
            <w:r>
              <w:rPr>
                <w:rFonts w:cs="Arial"/>
                <w:b/>
                <w:sz w:val="16"/>
                <w:szCs w:val="16"/>
              </w:rPr>
              <w:tab/>
            </w:r>
            <w:r>
              <w:rPr>
                <w:rFonts w:cs="Arial"/>
                <w:szCs w:val="20"/>
              </w:rPr>
              <w:fldChar w:fldCharType="begin">
                <w:ffData>
                  <w:name w:val="Check19"/>
                  <w:enabled/>
                  <w:calcOnExit w:val="0"/>
                  <w:checkBox>
                    <w:sizeAuto/>
                    <w:default w:val="0"/>
                    <w:checked w:val="0"/>
                  </w:checkBox>
                </w:ffData>
              </w:fldChar>
            </w:r>
            <w:r>
              <w:rPr>
                <w:rFonts w:cs="Arial"/>
                <w:szCs w:val="20"/>
              </w:rPr>
              <w:instrText xml:space="preserve"> FORMCHECKBOX </w:instrText>
            </w:r>
            <w:r w:rsidR="007C08FB">
              <w:rPr>
                <w:rFonts w:cs="Arial"/>
                <w:szCs w:val="20"/>
              </w:rPr>
            </w:r>
            <w:r w:rsidR="007C08FB">
              <w:rPr>
                <w:rFonts w:cs="Arial"/>
                <w:szCs w:val="20"/>
              </w:rPr>
              <w:fldChar w:fldCharType="separate"/>
            </w:r>
            <w:r>
              <w:rPr>
                <w:rFonts w:cs="Arial"/>
                <w:szCs w:val="20"/>
              </w:rPr>
              <w:fldChar w:fldCharType="end"/>
            </w:r>
            <w:r>
              <w:rPr>
                <w:rFonts w:cs="Arial"/>
                <w:b/>
                <w:sz w:val="16"/>
                <w:szCs w:val="16"/>
              </w:rPr>
              <w:t xml:space="preserve"> Yes</w:t>
            </w:r>
            <w:r>
              <w:rPr>
                <w:rFonts w:cs="Arial"/>
                <w:b/>
                <w:sz w:val="16"/>
                <w:szCs w:val="16"/>
              </w:rPr>
              <w:tab/>
            </w:r>
            <w:r w:rsidR="0022128B">
              <w:rPr>
                <w:rFonts w:cs="Arial"/>
                <w:szCs w:val="20"/>
              </w:rPr>
              <w:fldChar w:fldCharType="begin">
                <w:ffData>
                  <w:name w:val=""/>
                  <w:enabled/>
                  <w:calcOnExit w:val="0"/>
                  <w:checkBox>
                    <w:sizeAuto/>
                    <w:default w:val="1"/>
                  </w:checkBox>
                </w:ffData>
              </w:fldChar>
            </w:r>
            <w:r w:rsidR="0022128B">
              <w:rPr>
                <w:rFonts w:cs="Arial"/>
                <w:szCs w:val="20"/>
              </w:rPr>
              <w:instrText xml:space="preserve"> FORMCHECKBOX </w:instrText>
            </w:r>
            <w:r w:rsidR="007C08FB">
              <w:rPr>
                <w:rFonts w:cs="Arial"/>
                <w:szCs w:val="20"/>
              </w:rPr>
            </w:r>
            <w:r w:rsidR="007C08FB">
              <w:rPr>
                <w:rFonts w:cs="Arial"/>
                <w:szCs w:val="20"/>
              </w:rPr>
              <w:fldChar w:fldCharType="separate"/>
            </w:r>
            <w:r w:rsidR="0022128B">
              <w:rPr>
                <w:rFonts w:cs="Arial"/>
                <w:szCs w:val="20"/>
              </w:rPr>
              <w:fldChar w:fldCharType="end"/>
            </w:r>
            <w:r>
              <w:rPr>
                <w:rFonts w:cs="Arial"/>
                <w:b/>
                <w:sz w:val="16"/>
                <w:szCs w:val="16"/>
              </w:rPr>
              <w:t xml:space="preserve"> No</w:t>
            </w:r>
            <w:r>
              <w:rPr>
                <w:rFonts w:cs="Arial"/>
                <w:b/>
                <w:sz w:val="16"/>
                <w:szCs w:val="16"/>
              </w:rPr>
              <w:tab/>
            </w:r>
            <w:r>
              <w:rPr>
                <w:rFonts w:cs="Arial"/>
                <w:b/>
                <w:sz w:val="16"/>
                <w:szCs w:val="16"/>
              </w:rPr>
              <w:tab/>
            </w:r>
            <w:r>
              <w:rPr>
                <w:rFonts w:cs="Arial"/>
                <w:b/>
                <w:sz w:val="16"/>
                <w:szCs w:val="16"/>
              </w:rPr>
              <w:tab/>
            </w:r>
          </w:p>
          <w:p w14:paraId="75C29588" w14:textId="77777777" w:rsidR="00FD7790" w:rsidRDefault="00FD7790">
            <w:pPr>
              <w:spacing w:before="40" w:line="360" w:lineRule="auto"/>
              <w:rPr>
                <w:rFonts w:cs="Arial"/>
                <w:sz w:val="16"/>
                <w:szCs w:val="16"/>
              </w:rPr>
            </w:pPr>
            <w:r>
              <w:rPr>
                <w:rFonts w:cs="Arial"/>
                <w:b/>
                <w:sz w:val="16"/>
                <w:szCs w:val="16"/>
              </w:rPr>
              <w:t xml:space="preserve">Physical contact     </w:t>
            </w:r>
            <w:r>
              <w:rPr>
                <w:rFonts w:cs="Arial"/>
                <w:b/>
                <w:sz w:val="16"/>
                <w:szCs w:val="16"/>
              </w:rPr>
              <w:tab/>
            </w:r>
            <w:r w:rsidR="0022128B">
              <w:rPr>
                <w:rFonts w:cs="Arial"/>
                <w:szCs w:val="20"/>
              </w:rPr>
              <w:fldChar w:fldCharType="begin">
                <w:ffData>
                  <w:name w:val=""/>
                  <w:enabled/>
                  <w:calcOnExit w:val="0"/>
                  <w:checkBox>
                    <w:sizeAuto/>
                    <w:default w:val="1"/>
                  </w:checkBox>
                </w:ffData>
              </w:fldChar>
            </w:r>
            <w:r w:rsidR="0022128B">
              <w:rPr>
                <w:rFonts w:cs="Arial"/>
                <w:szCs w:val="20"/>
              </w:rPr>
              <w:instrText xml:space="preserve"> FORMCHECKBOX </w:instrText>
            </w:r>
            <w:r w:rsidR="007C08FB">
              <w:rPr>
                <w:rFonts w:cs="Arial"/>
                <w:szCs w:val="20"/>
              </w:rPr>
            </w:r>
            <w:r w:rsidR="007C08FB">
              <w:rPr>
                <w:rFonts w:cs="Arial"/>
                <w:szCs w:val="20"/>
              </w:rPr>
              <w:fldChar w:fldCharType="separate"/>
            </w:r>
            <w:r w:rsidR="0022128B">
              <w:rPr>
                <w:rFonts w:cs="Arial"/>
                <w:szCs w:val="20"/>
              </w:rPr>
              <w:fldChar w:fldCharType="end"/>
            </w:r>
            <w:r>
              <w:rPr>
                <w:rFonts w:cs="Arial"/>
                <w:b/>
                <w:sz w:val="16"/>
                <w:szCs w:val="16"/>
              </w:rPr>
              <w:t xml:space="preserve"> Yes</w:t>
            </w:r>
            <w:r>
              <w:rPr>
                <w:rFonts w:cs="Arial"/>
                <w:b/>
                <w:sz w:val="16"/>
                <w:szCs w:val="16"/>
              </w:rPr>
              <w:tab/>
            </w:r>
            <w:r>
              <w:rPr>
                <w:rFonts w:cs="Arial"/>
                <w:szCs w:val="20"/>
              </w:rPr>
              <w:fldChar w:fldCharType="begin">
                <w:ffData>
                  <w:name w:val="Check20"/>
                  <w:enabled/>
                  <w:calcOnExit w:val="0"/>
                  <w:checkBox>
                    <w:sizeAuto/>
                    <w:default w:val="0"/>
                    <w:checked w:val="0"/>
                  </w:checkBox>
                </w:ffData>
              </w:fldChar>
            </w:r>
            <w:r>
              <w:rPr>
                <w:rFonts w:cs="Arial"/>
                <w:szCs w:val="20"/>
              </w:rPr>
              <w:instrText xml:space="preserve"> FORMCHECKBOX </w:instrText>
            </w:r>
            <w:r w:rsidR="007C08FB">
              <w:rPr>
                <w:rFonts w:cs="Arial"/>
                <w:szCs w:val="20"/>
              </w:rPr>
            </w:r>
            <w:r w:rsidR="007C08FB">
              <w:rPr>
                <w:rFonts w:cs="Arial"/>
                <w:szCs w:val="20"/>
              </w:rPr>
              <w:fldChar w:fldCharType="separate"/>
            </w:r>
            <w:r>
              <w:rPr>
                <w:rFonts w:cs="Arial"/>
                <w:szCs w:val="20"/>
              </w:rPr>
              <w:fldChar w:fldCharType="end"/>
            </w:r>
            <w:r>
              <w:rPr>
                <w:rFonts w:cs="Arial"/>
                <w:b/>
                <w:sz w:val="16"/>
                <w:szCs w:val="16"/>
              </w:rPr>
              <w:t xml:space="preserve"> No</w:t>
            </w:r>
          </w:p>
          <w:p w14:paraId="44EF823C" w14:textId="77777777" w:rsidR="00FD7790" w:rsidRDefault="00FD7790">
            <w:pPr>
              <w:tabs>
                <w:tab w:val="left" w:pos="3929"/>
              </w:tabs>
              <w:rPr>
                <w:rFonts w:cs="Arial"/>
                <w:sz w:val="16"/>
                <w:szCs w:val="16"/>
              </w:rPr>
            </w:pPr>
            <w:r>
              <w:rPr>
                <w:rFonts w:cs="Arial"/>
                <w:b/>
                <w:sz w:val="16"/>
                <w:szCs w:val="16"/>
              </w:rPr>
              <w:t xml:space="preserve">Any procedure(s) that may cause mental distress </w:t>
            </w:r>
            <w:r>
              <w:rPr>
                <w:rFonts w:cs="Arial"/>
                <w:b/>
                <w:sz w:val="16"/>
                <w:szCs w:val="16"/>
              </w:rPr>
              <w:tab/>
            </w:r>
            <w:r w:rsidR="0022128B">
              <w:rPr>
                <w:rFonts w:cs="Arial"/>
                <w:szCs w:val="20"/>
              </w:rPr>
              <w:fldChar w:fldCharType="begin">
                <w:ffData>
                  <w:name w:val="Check21"/>
                  <w:enabled/>
                  <w:calcOnExit w:val="0"/>
                  <w:checkBox>
                    <w:sizeAuto/>
                    <w:default w:val="1"/>
                  </w:checkBox>
                </w:ffData>
              </w:fldChar>
            </w:r>
            <w:bookmarkStart w:id="18" w:name="Check21"/>
            <w:r w:rsidR="0022128B">
              <w:rPr>
                <w:rFonts w:cs="Arial"/>
                <w:szCs w:val="20"/>
              </w:rPr>
              <w:instrText xml:space="preserve"> FORMCHECKBOX </w:instrText>
            </w:r>
            <w:r w:rsidR="007C08FB">
              <w:rPr>
                <w:rFonts w:cs="Arial"/>
                <w:szCs w:val="20"/>
              </w:rPr>
            </w:r>
            <w:r w:rsidR="007C08FB">
              <w:rPr>
                <w:rFonts w:cs="Arial"/>
                <w:szCs w:val="20"/>
              </w:rPr>
              <w:fldChar w:fldCharType="separate"/>
            </w:r>
            <w:r w:rsidR="0022128B">
              <w:rPr>
                <w:rFonts w:cs="Arial"/>
                <w:szCs w:val="20"/>
              </w:rPr>
              <w:fldChar w:fldCharType="end"/>
            </w:r>
            <w:bookmarkEnd w:id="18"/>
            <w:r>
              <w:rPr>
                <w:rFonts w:cs="Arial"/>
                <w:sz w:val="16"/>
                <w:szCs w:val="16"/>
              </w:rPr>
              <w:t xml:space="preserve"> </w:t>
            </w:r>
            <w:r>
              <w:rPr>
                <w:rFonts w:cs="Arial"/>
                <w:b/>
                <w:sz w:val="16"/>
                <w:szCs w:val="16"/>
              </w:rPr>
              <w:t xml:space="preserve">Yes    </w:t>
            </w:r>
            <w:r>
              <w:rPr>
                <w:rFonts w:cs="Arial"/>
                <w:szCs w:val="20"/>
              </w:rPr>
              <w:fldChar w:fldCharType="begin">
                <w:ffData>
                  <w:name w:val="Check22"/>
                  <w:enabled/>
                  <w:calcOnExit w:val="0"/>
                  <w:checkBox>
                    <w:sizeAuto/>
                    <w:default w:val="0"/>
                    <w:checked w:val="0"/>
                  </w:checkBox>
                </w:ffData>
              </w:fldChar>
            </w:r>
            <w:r>
              <w:rPr>
                <w:rFonts w:cs="Arial"/>
                <w:szCs w:val="20"/>
              </w:rPr>
              <w:instrText xml:space="preserve"> FORMCHECKBOX </w:instrText>
            </w:r>
            <w:r w:rsidR="007C08FB">
              <w:rPr>
                <w:rFonts w:cs="Arial"/>
                <w:szCs w:val="20"/>
              </w:rPr>
            </w:r>
            <w:r w:rsidR="007C08FB">
              <w:rPr>
                <w:rFonts w:cs="Arial"/>
                <w:szCs w:val="20"/>
              </w:rPr>
              <w:fldChar w:fldCharType="separate"/>
            </w:r>
            <w:r>
              <w:rPr>
                <w:rFonts w:cs="Arial"/>
                <w:szCs w:val="20"/>
              </w:rPr>
              <w:fldChar w:fldCharType="end"/>
            </w:r>
            <w:r>
              <w:rPr>
                <w:rFonts w:cs="Arial"/>
                <w:b/>
                <w:sz w:val="16"/>
                <w:szCs w:val="16"/>
              </w:rPr>
              <w:t xml:space="preserve"> No</w:t>
            </w:r>
          </w:p>
          <w:p w14:paraId="33640D24" w14:textId="77777777" w:rsidR="00FD7790" w:rsidRDefault="00FD7790">
            <w:pPr>
              <w:spacing w:line="360" w:lineRule="auto"/>
              <w:rPr>
                <w:rFonts w:cs="Arial"/>
                <w:b/>
                <w:sz w:val="16"/>
                <w:szCs w:val="16"/>
              </w:rPr>
            </w:pPr>
            <w:r>
              <w:rPr>
                <w:rFonts w:cs="Arial"/>
                <w:b/>
                <w:sz w:val="16"/>
                <w:szCs w:val="16"/>
              </w:rPr>
              <w:tab/>
            </w:r>
          </w:p>
          <w:p w14:paraId="2058F3A6" w14:textId="77777777" w:rsidR="00FD7790" w:rsidRDefault="00FD7790">
            <w:pPr>
              <w:rPr>
                <w:rFonts w:cs="Arial"/>
                <w:sz w:val="16"/>
                <w:szCs w:val="16"/>
              </w:rPr>
            </w:pPr>
            <w:r>
              <w:rPr>
                <w:rFonts w:cs="Arial"/>
                <w:sz w:val="16"/>
                <w:szCs w:val="16"/>
              </w:rPr>
              <w:t>Please state briefly any precautions being taken to protect the health and safety of the research participants.</w:t>
            </w:r>
          </w:p>
          <w:p w14:paraId="0F87EB6B" w14:textId="77777777" w:rsidR="00FD7790" w:rsidRDefault="0022128B" w:rsidP="0022128B">
            <w:pPr>
              <w:spacing w:before="100" w:beforeAutospacing="1" w:after="100" w:afterAutospacing="1" w:line="240" w:lineRule="auto"/>
              <w:rPr>
                <w:rFonts w:cs="Arial"/>
                <w:bCs/>
                <w:szCs w:val="20"/>
              </w:rPr>
            </w:pPr>
            <w:r w:rsidRPr="0022128B">
              <w:rPr>
                <w:rFonts w:cs="Arial"/>
                <w:bCs/>
                <w:szCs w:val="20"/>
              </w:rPr>
              <w:t>Minimal physical contact is required to place electrodes on the hands and fingers of participants. Moreover, electric shocks cause mild pain, however, other studies using identical stimuli indicate that participants are very rarely distressed by the stimuli. If this is the case we will stop the experiment for that participant immediately. We will take every step to minimize any potential distress. Participants are introduced to the stimuli prior to the interactive part of the experiment by means of the thresholding procedure. The initial stimuli are extremely low, and subjects are allowed to get used to the set up and stimuli in a controlled and comfortable environment. During the thresholding procedure the amplitude of the stimuli is increased only in very small increments, and stimuli are not administered above the subject's tolerance level. Subjects are explicitly required to indicate when they feel they are approaching their tolerance level, and always have control over the procedure, by indicating on each occasion whether they are happy to move on to try the next increment. The level of stimulation used during the experiment will below the tolerance level, and at a level which has been well-tolerated by subjects in previous experiments using identical stimulus patterns (e.g., Seymour et al., 2012, J Neurosci; Crockett et al., 2014, Proc Natl Acad Sci USA; Winston et al., 2014, J Neurosci). Additionally, by ensuring that participants are fully informed of the experimental procedure, and emphasizing their right and ability to withdraw at any time, we aim to minimize these concerns.</w:t>
            </w:r>
          </w:p>
          <w:p w14:paraId="6C5F1F9E" w14:textId="77777777" w:rsidR="00806285" w:rsidRDefault="00806285" w:rsidP="0022128B">
            <w:pPr>
              <w:spacing w:before="100" w:beforeAutospacing="1" w:after="100" w:afterAutospacing="1" w:line="240" w:lineRule="auto"/>
              <w:rPr>
                <w:rFonts w:cs="Arial"/>
                <w:bCs/>
                <w:szCs w:val="20"/>
              </w:rPr>
            </w:pPr>
            <w:r w:rsidRPr="00477D03">
              <w:rPr>
                <w:rFonts w:cs="Arial"/>
                <w:bCs/>
                <w:szCs w:val="20"/>
              </w:rPr>
              <w:t>All researchers and research assistants must have attended the WTCN Safety course and induction. This covers safety of the participants when scanning, cardiac arrest procedures, fire evacuation procedures and departmental SOPs. There are always two members of the research team/WTCN staff present for scanning, to assist participants if there is an incident. Physical contact with participants would only be to safely guide them in and out of the scanner and to place surface electrodes onto their skin.</w:t>
            </w:r>
          </w:p>
        </w:tc>
      </w:tr>
    </w:tbl>
    <w:p w14:paraId="55C64E98" w14:textId="77777777" w:rsidR="00FD7790" w:rsidRDefault="00FD7790">
      <w:pPr>
        <w:tabs>
          <w:tab w:val="left" w:pos="-1629"/>
        </w:tabs>
        <w:spacing w:line="240" w:lineRule="auto"/>
        <w:jc w:val="both"/>
        <w:rPr>
          <w:rFonts w:cs="Arial"/>
          <w:szCs w:val="20"/>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67D84B44" w14:textId="77777777">
        <w:trPr>
          <w:trHeight w:val="1334"/>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35B0CF48"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3C207C5" w14:textId="77777777" w:rsidR="00FD7790" w:rsidRDefault="00E208E4" w:rsidP="000F7C0C">
                  <w:pPr>
                    <w:spacing w:before="100" w:after="100" w:line="240" w:lineRule="auto"/>
                    <w:jc w:val="center"/>
                    <w:rPr>
                      <w:b/>
                      <w:color w:val="FFFFFF"/>
                    </w:rPr>
                  </w:pPr>
                  <w:r>
                    <w:rPr>
                      <w:rFonts w:cs="Arial"/>
                      <w:b/>
                      <w:i/>
                      <w:sz w:val="16"/>
                      <w:szCs w:val="16"/>
                    </w:rPr>
                    <w:lastRenderedPageBreak/>
                    <w:br/>
                  </w:r>
                  <w:r w:rsidR="000F7C0C">
                    <w:rPr>
                      <w:b/>
                      <w:color w:val="FFFFFF"/>
                    </w:rPr>
                    <w:t>E</w:t>
                  </w:r>
                  <w:r w:rsidR="007C122A">
                    <w:rPr>
                      <w:b/>
                      <w:color w:val="FFFFFF"/>
                    </w:rPr>
                    <w:t>6</w:t>
                  </w:r>
                </w:p>
              </w:tc>
            </w:tr>
          </w:tbl>
          <w:p w14:paraId="5B0CD845"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16D1A41D" w14:textId="77777777" w:rsidR="00FD7790" w:rsidRDefault="00FD7790">
            <w:pPr>
              <w:spacing w:before="40" w:line="240" w:lineRule="auto"/>
              <w:rPr>
                <w:rFonts w:cs="Arial"/>
                <w:sz w:val="16"/>
                <w:szCs w:val="16"/>
              </w:rPr>
            </w:pPr>
            <w:r>
              <w:rPr>
                <w:rFonts w:cs="Arial"/>
                <w:b/>
                <w:sz w:val="16"/>
                <w:szCs w:val="16"/>
              </w:rPr>
              <w:t xml:space="preserve">Does the research involve the use of drugs? </w:t>
            </w:r>
            <w:r>
              <w:rPr>
                <w:rFonts w:cs="Arial"/>
                <w:b/>
                <w:sz w:val="16"/>
                <w:szCs w:val="16"/>
              </w:rPr>
              <w:tab/>
            </w:r>
            <w:r>
              <w:rPr>
                <w:rFonts w:cs="Arial"/>
                <w:b/>
                <w:sz w:val="16"/>
                <w:szCs w:val="16"/>
              </w:rPr>
              <w:tab/>
            </w:r>
            <w:bookmarkStart w:id="19" w:name="Check13"/>
            <w:r w:rsidR="00EA192B">
              <w:fldChar w:fldCharType="begin">
                <w:ffData>
                  <w:name w:val="Check13"/>
                  <w:enabled/>
                  <w:calcOnExit w:val="0"/>
                  <w:helpText w:type="text" w:val="See section D8 of the ethics guidelines for advice on research involving drugs and refer to Appendix 1."/>
                  <w:statusText w:type="text" w:val="See section D8 of the ethics guidelines for advice on research involving drugs and refer to Appendix 1."/>
                  <w:checkBox>
                    <w:sizeAuto/>
                    <w:default w:val="0"/>
                    <w:checked w:val="0"/>
                  </w:checkBox>
                </w:ffData>
              </w:fldChar>
            </w:r>
            <w:r w:rsidR="00EA192B">
              <w:instrText xml:space="preserve"> FORMCHECKBOX </w:instrText>
            </w:r>
            <w:r w:rsidR="007C08FB">
              <w:fldChar w:fldCharType="separate"/>
            </w:r>
            <w:r w:rsidR="00EA192B">
              <w:fldChar w:fldCharType="end"/>
            </w:r>
            <w:bookmarkEnd w:id="19"/>
            <w:r>
              <w:rPr>
                <w:rFonts w:cs="Arial"/>
                <w:b/>
                <w:sz w:val="16"/>
                <w:szCs w:val="16"/>
              </w:rPr>
              <w:t xml:space="preserve"> Yes       </w:t>
            </w:r>
            <w:r w:rsidR="00163AE6">
              <w:fldChar w:fldCharType="begin">
                <w:ffData>
                  <w:name w:val="Check14"/>
                  <w:enabled/>
                  <w:calcOnExit w:val="0"/>
                  <w:helpText w:type="text" w:val="See section D8 of the ethics guidelines for advice on research involving drugs and refer to Appendix 1."/>
                  <w:statusText w:type="text" w:val="See section D8 of the ethics guidelines for advice on research involving drugs and refer to Appendix 1."/>
                  <w:checkBox>
                    <w:sizeAuto/>
                    <w:default w:val="1"/>
                  </w:checkBox>
                </w:ffData>
              </w:fldChar>
            </w:r>
            <w:bookmarkStart w:id="20" w:name="Check14"/>
            <w:r w:rsidR="00163AE6">
              <w:instrText xml:space="preserve"> FORMCHECKBOX </w:instrText>
            </w:r>
            <w:r w:rsidR="007C08FB">
              <w:fldChar w:fldCharType="separate"/>
            </w:r>
            <w:r w:rsidR="00163AE6">
              <w:fldChar w:fldCharType="end"/>
            </w:r>
            <w:bookmarkEnd w:id="20"/>
            <w:r>
              <w:rPr>
                <w:rFonts w:cs="Arial"/>
                <w:b/>
                <w:sz w:val="16"/>
                <w:szCs w:val="16"/>
              </w:rPr>
              <w:t xml:space="preserve"> No</w:t>
            </w:r>
          </w:p>
          <w:p w14:paraId="0391A63C" w14:textId="77777777" w:rsidR="00FD7790" w:rsidRDefault="00FD7790">
            <w:pPr>
              <w:rPr>
                <w:rFonts w:cs="Arial"/>
                <w:sz w:val="16"/>
                <w:szCs w:val="16"/>
              </w:rPr>
            </w:pPr>
          </w:p>
          <w:p w14:paraId="05A2FA08" w14:textId="77777777" w:rsidR="00FD7790" w:rsidRDefault="00FD7790" w:rsidP="00E208E4">
            <w:pPr>
              <w:spacing w:line="240" w:lineRule="auto"/>
              <w:rPr>
                <w:rFonts w:cs="Arial"/>
                <w:sz w:val="16"/>
                <w:szCs w:val="16"/>
              </w:rPr>
            </w:pPr>
            <w:r>
              <w:rPr>
                <w:rFonts w:cs="Arial"/>
                <w:sz w:val="16"/>
                <w:szCs w:val="16"/>
              </w:rPr>
              <w:t xml:space="preserve">If </w:t>
            </w:r>
            <w:r>
              <w:rPr>
                <w:rFonts w:cs="Arial"/>
                <w:b/>
                <w:sz w:val="16"/>
                <w:szCs w:val="16"/>
              </w:rPr>
              <w:t>Yes</w:t>
            </w:r>
            <w:r>
              <w:rPr>
                <w:rFonts w:cs="Arial"/>
                <w:sz w:val="16"/>
                <w:szCs w:val="16"/>
              </w:rPr>
              <w:t>, please name the drug/product and its intende</w:t>
            </w:r>
            <w:r w:rsidR="008560AC">
              <w:rPr>
                <w:rFonts w:cs="Arial"/>
                <w:sz w:val="16"/>
                <w:szCs w:val="16"/>
              </w:rPr>
              <w:t>d use in the research and then complete</w:t>
            </w:r>
            <w:r w:rsidR="00DC036B">
              <w:rPr>
                <w:rFonts w:cs="Arial"/>
                <w:sz w:val="16"/>
                <w:szCs w:val="16"/>
              </w:rPr>
              <w:t xml:space="preserve"> Appendix II</w:t>
            </w:r>
          </w:p>
          <w:bookmarkStart w:id="21" w:name="Text55"/>
          <w:p w14:paraId="585EBB27" w14:textId="77777777" w:rsidR="00FD7790" w:rsidRDefault="00AD272A" w:rsidP="000C006E">
            <w:pPr>
              <w:spacing w:before="100" w:beforeAutospacing="1" w:after="100" w:afterAutospacing="1" w:line="240" w:lineRule="auto"/>
              <w:rPr>
                <w:rFonts w:cs="Arial"/>
                <w:szCs w:val="20"/>
              </w:rPr>
            </w:pPr>
            <w:r>
              <w:rPr>
                <w:rFonts w:cs="Arial"/>
                <w:szCs w:val="20"/>
              </w:rPr>
              <w:fldChar w:fldCharType="begin">
                <w:ffData>
                  <w:name w:val="Text55"/>
                  <w:enabled/>
                  <w:calcOnExit w:val="0"/>
                  <w:helpText w:type="text" w:val="See section D8 of the ethics guidelines for advice on research involving drugs and refer to Appendix 1."/>
                  <w:statusText w:type="text" w:val="See section D8 of the ethics guidelines for advice on research involving drugs and refer to Appendix 1."/>
                  <w:textInput>
                    <w:format w:val="FIRST CAPITAL"/>
                  </w:textInput>
                </w:ffData>
              </w:fldChar>
            </w:r>
            <w:r>
              <w:rPr>
                <w:rFonts w:cs="Arial"/>
                <w:szCs w:val="20"/>
              </w:rPr>
              <w:instrText xml:space="preserve"> FORMTEXT </w:instrText>
            </w:r>
            <w:r>
              <w:rPr>
                <w:rFonts w:cs="Arial"/>
                <w:szCs w:val="20"/>
              </w:rPr>
            </w:r>
            <w:r>
              <w:rPr>
                <w:rFonts w:cs="Arial"/>
                <w:szCs w:val="20"/>
              </w:rPr>
              <w:fldChar w:fldCharType="separate"/>
            </w:r>
            <w:r>
              <w:rPr>
                <w:rFonts w:cs="Arial"/>
                <w:noProof/>
                <w:szCs w:val="20"/>
              </w:rPr>
              <w:t> </w:t>
            </w:r>
            <w:r>
              <w:rPr>
                <w:rFonts w:cs="Arial"/>
                <w:noProof/>
                <w:szCs w:val="20"/>
              </w:rPr>
              <w:t> </w:t>
            </w:r>
            <w:r>
              <w:rPr>
                <w:rFonts w:cs="Arial"/>
                <w:noProof/>
                <w:szCs w:val="20"/>
              </w:rPr>
              <w:t> </w:t>
            </w:r>
            <w:r>
              <w:rPr>
                <w:rFonts w:cs="Arial"/>
                <w:noProof/>
                <w:szCs w:val="20"/>
              </w:rPr>
              <w:t> </w:t>
            </w:r>
            <w:r>
              <w:rPr>
                <w:rFonts w:cs="Arial"/>
                <w:noProof/>
                <w:szCs w:val="20"/>
              </w:rPr>
              <w:t> </w:t>
            </w:r>
            <w:r>
              <w:rPr>
                <w:rFonts w:cs="Arial"/>
                <w:szCs w:val="20"/>
              </w:rPr>
              <w:fldChar w:fldCharType="end"/>
            </w:r>
            <w:bookmarkEnd w:id="21"/>
          </w:p>
          <w:p w14:paraId="453EB47D" w14:textId="77777777" w:rsidR="00E208E4" w:rsidRDefault="00E208E4" w:rsidP="000C006E">
            <w:pPr>
              <w:spacing w:before="100" w:beforeAutospacing="1" w:after="100" w:afterAutospacing="1" w:line="240" w:lineRule="auto"/>
              <w:rPr>
                <w:rFonts w:cs="Arial"/>
                <w:sz w:val="16"/>
                <w:szCs w:val="16"/>
              </w:rPr>
            </w:pPr>
          </w:p>
          <w:p w14:paraId="119EF9C7" w14:textId="77777777" w:rsidR="00FD7790" w:rsidRDefault="00FD7790" w:rsidP="00E208E4">
            <w:pPr>
              <w:spacing w:line="360" w:lineRule="auto"/>
              <w:rPr>
                <w:rFonts w:cs="Arial"/>
                <w:b/>
                <w:sz w:val="16"/>
                <w:szCs w:val="16"/>
              </w:rPr>
            </w:pPr>
            <w:r>
              <w:rPr>
                <w:rFonts w:cs="Arial"/>
                <w:b/>
                <w:sz w:val="16"/>
                <w:szCs w:val="16"/>
              </w:rPr>
              <w:t>Does the project involve the use of genetically modified materials?</w:t>
            </w:r>
            <w:r>
              <w:rPr>
                <w:rFonts w:cs="Arial"/>
                <w:b/>
                <w:sz w:val="16"/>
                <w:szCs w:val="16"/>
              </w:rPr>
              <w:tab/>
            </w:r>
            <w:bookmarkStart w:id="22" w:name="Check15"/>
            <w:r w:rsidR="00EA192B">
              <w:fldChar w:fldCharType="begin">
                <w:ffData>
                  <w:name w:val="Check15"/>
                  <w:enabled/>
                  <w:calcOnExit w:val="0"/>
                  <w:helpText w:type="text" w:val="See section D8 of the ethics guidelines for a link to the Genetic Modification Safety Committee guidance and forms. "/>
                  <w:statusText w:type="text" w:val="See section D8 of the ethics guidelines for a link to the Genetic Modification Safety Committee guidance and forms. "/>
                  <w:checkBox>
                    <w:sizeAuto/>
                    <w:default w:val="0"/>
                    <w:checked w:val="0"/>
                  </w:checkBox>
                </w:ffData>
              </w:fldChar>
            </w:r>
            <w:r w:rsidR="00EA192B">
              <w:instrText xml:space="preserve"> FORMCHECKBOX </w:instrText>
            </w:r>
            <w:r w:rsidR="007C08FB">
              <w:fldChar w:fldCharType="separate"/>
            </w:r>
            <w:r w:rsidR="00EA192B">
              <w:fldChar w:fldCharType="end"/>
            </w:r>
            <w:bookmarkEnd w:id="22"/>
            <w:r>
              <w:rPr>
                <w:rFonts w:cs="Arial"/>
                <w:sz w:val="16"/>
                <w:szCs w:val="16"/>
              </w:rPr>
              <w:t xml:space="preserve"> </w:t>
            </w:r>
            <w:r>
              <w:rPr>
                <w:rFonts w:cs="Arial"/>
                <w:b/>
                <w:sz w:val="16"/>
                <w:szCs w:val="16"/>
              </w:rPr>
              <w:t>Yes</w:t>
            </w:r>
            <w:r>
              <w:rPr>
                <w:rFonts w:cs="Arial"/>
                <w:b/>
                <w:sz w:val="16"/>
                <w:szCs w:val="16"/>
              </w:rPr>
              <w:tab/>
              <w:t xml:space="preserve">  </w:t>
            </w:r>
            <w:r w:rsidR="00163AE6">
              <w:fldChar w:fldCharType="begin">
                <w:ffData>
                  <w:name w:val="Check16"/>
                  <w:enabled/>
                  <w:calcOnExit w:val="0"/>
                  <w:helpText w:type="text" w:val="See section D8 of the ethics guidelines for a link to the Genetic Modification Safety Committee guidance and forms. "/>
                  <w:statusText w:type="text" w:val="See section D8 of the ethics guidelines for a link to the Genetic Modification Safety Committee guidance and forms. "/>
                  <w:checkBox>
                    <w:sizeAuto/>
                    <w:default w:val="1"/>
                  </w:checkBox>
                </w:ffData>
              </w:fldChar>
            </w:r>
            <w:bookmarkStart w:id="23" w:name="Check16"/>
            <w:r w:rsidR="00163AE6">
              <w:instrText xml:space="preserve"> FORMCHECKBOX </w:instrText>
            </w:r>
            <w:r w:rsidR="007C08FB">
              <w:fldChar w:fldCharType="separate"/>
            </w:r>
            <w:r w:rsidR="00163AE6">
              <w:fldChar w:fldCharType="end"/>
            </w:r>
            <w:bookmarkEnd w:id="23"/>
            <w:r>
              <w:rPr>
                <w:rFonts w:cs="Arial"/>
                <w:b/>
                <w:sz w:val="16"/>
                <w:szCs w:val="16"/>
              </w:rPr>
              <w:t xml:space="preserve"> No            </w:t>
            </w:r>
          </w:p>
          <w:p w14:paraId="1AE0FD05" w14:textId="77777777" w:rsidR="00FD7790" w:rsidRDefault="00FD7790" w:rsidP="00E208E4">
            <w:pPr>
              <w:spacing w:before="100" w:beforeAutospacing="1" w:after="100" w:afterAutospacing="1" w:line="240" w:lineRule="auto"/>
              <w:rPr>
                <w:rFonts w:cs="Arial"/>
                <w:sz w:val="16"/>
                <w:szCs w:val="16"/>
              </w:rPr>
            </w:pPr>
            <w:r>
              <w:rPr>
                <w:rFonts w:cs="Arial"/>
                <w:sz w:val="16"/>
                <w:szCs w:val="16"/>
              </w:rPr>
              <w:t xml:space="preserve">If </w:t>
            </w:r>
            <w:r>
              <w:rPr>
                <w:rFonts w:cs="Arial"/>
                <w:b/>
                <w:sz w:val="16"/>
                <w:szCs w:val="16"/>
              </w:rPr>
              <w:t>Yes</w:t>
            </w:r>
            <w:r>
              <w:rPr>
                <w:rFonts w:cs="Arial"/>
                <w:sz w:val="16"/>
                <w:szCs w:val="16"/>
              </w:rPr>
              <w:t>, has approval from the Genetic Modification Safety Committee been obtained for work?</w:t>
            </w:r>
            <w:r>
              <w:rPr>
                <w:rFonts w:cs="Arial"/>
                <w:sz w:val="16"/>
                <w:szCs w:val="16"/>
              </w:rPr>
              <w:tab/>
            </w:r>
            <w:bookmarkStart w:id="24" w:name="Check17"/>
            <w:r w:rsidR="00EA192B">
              <w:fldChar w:fldCharType="begin">
                <w:ffData>
                  <w:name w:val="Check17"/>
                  <w:enabled/>
                  <w:calcOnExit w:val="0"/>
                  <w:helpText w:type="text" w:val="See section D8 of the ethics guidelines for a link to the Genetic Modification Safety Committee guidance and forms. "/>
                  <w:statusText w:type="text" w:val="See section D8 of the ethics guidelines for a link to the Genetic Modification Safety Committee guidance and forms. "/>
                  <w:checkBox>
                    <w:sizeAuto/>
                    <w:default w:val="0"/>
                    <w:checked w:val="0"/>
                  </w:checkBox>
                </w:ffData>
              </w:fldChar>
            </w:r>
            <w:r w:rsidR="00EA192B">
              <w:instrText xml:space="preserve"> FORMCHECKBOX </w:instrText>
            </w:r>
            <w:r w:rsidR="007C08FB">
              <w:fldChar w:fldCharType="separate"/>
            </w:r>
            <w:r w:rsidR="00EA192B">
              <w:fldChar w:fldCharType="end"/>
            </w:r>
            <w:bookmarkEnd w:id="24"/>
            <w:r>
              <w:rPr>
                <w:rFonts w:cs="Arial"/>
                <w:sz w:val="16"/>
                <w:szCs w:val="16"/>
              </w:rPr>
              <w:t xml:space="preserve"> Yes</w:t>
            </w:r>
            <w:r>
              <w:rPr>
                <w:rFonts w:cs="Arial"/>
                <w:sz w:val="16"/>
                <w:szCs w:val="16"/>
              </w:rPr>
              <w:tab/>
            </w:r>
            <w:bookmarkStart w:id="25" w:name="Check18"/>
            <w:r w:rsidR="00EA192B">
              <w:fldChar w:fldCharType="begin">
                <w:ffData>
                  <w:name w:val="Check18"/>
                  <w:enabled/>
                  <w:calcOnExit w:val="0"/>
                  <w:helpText w:type="text" w:val="See section D8 of the ethics guidelines for a link to the Genetic Modification Safety Committee guidance and forms. "/>
                  <w:statusText w:type="text" w:val="See section D8 of the ethics guidelines for a link to the Genetic Modification Safety Committee guidance and forms. "/>
                  <w:checkBox>
                    <w:sizeAuto/>
                    <w:default w:val="0"/>
                    <w:checked w:val="0"/>
                  </w:checkBox>
                </w:ffData>
              </w:fldChar>
            </w:r>
            <w:r w:rsidR="00EA192B">
              <w:instrText xml:space="preserve"> FORMCHECKBOX </w:instrText>
            </w:r>
            <w:r w:rsidR="007C08FB">
              <w:fldChar w:fldCharType="separate"/>
            </w:r>
            <w:r w:rsidR="00EA192B">
              <w:fldChar w:fldCharType="end"/>
            </w:r>
            <w:bookmarkEnd w:id="25"/>
            <w:r>
              <w:rPr>
                <w:rFonts w:cs="Arial"/>
                <w:sz w:val="16"/>
                <w:szCs w:val="16"/>
              </w:rPr>
              <w:t xml:space="preserve"> No     </w:t>
            </w:r>
          </w:p>
          <w:p w14:paraId="4457655C" w14:textId="77777777" w:rsidR="00FD7790" w:rsidRDefault="00FD7790" w:rsidP="00EA192B">
            <w:pPr>
              <w:spacing w:before="100" w:beforeAutospacing="1" w:after="100" w:afterAutospacing="1" w:line="240" w:lineRule="auto"/>
              <w:rPr>
                <w:rFonts w:cs="Arial"/>
                <w:sz w:val="16"/>
                <w:szCs w:val="16"/>
              </w:rPr>
            </w:pPr>
            <w:r>
              <w:rPr>
                <w:rFonts w:cs="Arial"/>
                <w:sz w:val="16"/>
                <w:szCs w:val="16"/>
              </w:rPr>
              <w:t xml:space="preserve">If </w:t>
            </w:r>
            <w:r>
              <w:rPr>
                <w:rFonts w:cs="Arial"/>
                <w:b/>
                <w:sz w:val="16"/>
                <w:szCs w:val="16"/>
              </w:rPr>
              <w:t>Yes</w:t>
            </w:r>
            <w:r>
              <w:rPr>
                <w:rFonts w:cs="Arial"/>
                <w:sz w:val="16"/>
                <w:szCs w:val="16"/>
              </w:rPr>
              <w:t xml:space="preserve">, please quote the Genetic Modification Reference Number: </w:t>
            </w:r>
            <w:bookmarkStart w:id="26" w:name="Text56"/>
            <w:r w:rsidR="00EA192B">
              <w:rPr>
                <w:rFonts w:cs="Arial"/>
                <w:szCs w:val="20"/>
              </w:rPr>
              <w:fldChar w:fldCharType="begin">
                <w:ffData>
                  <w:name w:val="Text56"/>
                  <w:enabled/>
                  <w:calcOnExit w:val="0"/>
                  <w:helpText w:type="text" w:val="See section D8 of the ethics guidelines for a link to the Genetic Modification Safety Committee guidance and forms. "/>
                  <w:statusText w:type="text" w:val="See section D8 of the ethics guidelines for a link to the Genetic Modification Safety Committee guidance and forms. "/>
                  <w:textInput>
                    <w:format w:val="FIRST CAPITAL"/>
                  </w:textInput>
                </w:ffData>
              </w:fldChar>
            </w:r>
            <w:r w:rsidR="00EA192B">
              <w:rPr>
                <w:rFonts w:cs="Arial"/>
                <w:szCs w:val="20"/>
              </w:rPr>
              <w:instrText xml:space="preserve"> FORMTEXT </w:instrText>
            </w:r>
            <w:r w:rsidR="00EA192B">
              <w:rPr>
                <w:rFonts w:cs="Arial"/>
                <w:szCs w:val="20"/>
              </w:rPr>
            </w:r>
            <w:r w:rsidR="00EA192B">
              <w:rPr>
                <w:rFonts w:cs="Arial"/>
                <w:szCs w:val="20"/>
              </w:rPr>
              <w:fldChar w:fldCharType="separate"/>
            </w:r>
            <w:r w:rsidR="00EA192B">
              <w:rPr>
                <w:rFonts w:cs="Arial"/>
                <w:noProof/>
                <w:szCs w:val="20"/>
              </w:rPr>
              <w:t> </w:t>
            </w:r>
            <w:r w:rsidR="00EA192B">
              <w:rPr>
                <w:rFonts w:cs="Arial"/>
                <w:noProof/>
                <w:szCs w:val="20"/>
              </w:rPr>
              <w:t> </w:t>
            </w:r>
            <w:r w:rsidR="00EA192B">
              <w:rPr>
                <w:rFonts w:cs="Arial"/>
                <w:noProof/>
                <w:szCs w:val="20"/>
              </w:rPr>
              <w:t> </w:t>
            </w:r>
            <w:r w:rsidR="00EA192B">
              <w:rPr>
                <w:rFonts w:cs="Arial"/>
                <w:noProof/>
                <w:szCs w:val="20"/>
              </w:rPr>
              <w:t> </w:t>
            </w:r>
            <w:r w:rsidR="00EA192B">
              <w:rPr>
                <w:rFonts w:cs="Arial"/>
                <w:noProof/>
                <w:szCs w:val="20"/>
              </w:rPr>
              <w:t> </w:t>
            </w:r>
            <w:r w:rsidR="00EA192B">
              <w:rPr>
                <w:rFonts w:cs="Arial"/>
                <w:szCs w:val="20"/>
              </w:rPr>
              <w:fldChar w:fldCharType="end"/>
            </w:r>
            <w:bookmarkEnd w:id="26"/>
          </w:p>
        </w:tc>
      </w:tr>
    </w:tbl>
    <w:p w14:paraId="6FCC6F87" w14:textId="77777777" w:rsidR="00FD7790" w:rsidRDefault="00FD7790">
      <w:pPr>
        <w:tabs>
          <w:tab w:val="left" w:pos="-1629"/>
        </w:tabs>
        <w:spacing w:line="240" w:lineRule="auto"/>
        <w:jc w:val="both"/>
        <w:rPr>
          <w:rFonts w:cs="Arial"/>
          <w:szCs w:val="20"/>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596"/>
        <w:gridCol w:w="9597"/>
      </w:tblGrid>
      <w:tr w:rsidR="00FD7790" w14:paraId="54778C7F" w14:textId="77777777" w:rsidTr="00DC036B">
        <w:trPr>
          <w:trHeight w:val="945"/>
        </w:trPr>
        <w:tc>
          <w:tcPr>
            <w:tcW w:w="596"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FD7790" w14:paraId="6AAEA0A6" w14:textId="77777777">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10DF899A" w14:textId="77777777" w:rsidR="00FD7790" w:rsidRDefault="000F7C0C">
                  <w:pPr>
                    <w:spacing w:before="100" w:after="100" w:line="240" w:lineRule="auto"/>
                    <w:jc w:val="center"/>
                    <w:rPr>
                      <w:b/>
                      <w:color w:val="FFFFFF"/>
                    </w:rPr>
                  </w:pPr>
                  <w:r>
                    <w:rPr>
                      <w:b/>
                      <w:color w:val="FFFFFF"/>
                    </w:rPr>
                    <w:t>E</w:t>
                  </w:r>
                  <w:r w:rsidR="007C122A">
                    <w:rPr>
                      <w:b/>
                      <w:color w:val="FFFFFF"/>
                    </w:rPr>
                    <w:t>7</w:t>
                  </w:r>
                </w:p>
              </w:tc>
            </w:tr>
          </w:tbl>
          <w:p w14:paraId="4855F9FD" w14:textId="77777777" w:rsidR="00FD7790" w:rsidRDefault="00FD7790">
            <w:pPr>
              <w:rPr>
                <w:b/>
              </w:rPr>
            </w:pPr>
          </w:p>
        </w:tc>
        <w:tc>
          <w:tcPr>
            <w:tcW w:w="9597" w:type="dxa"/>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25643827" w14:textId="77777777" w:rsidR="00FD7790" w:rsidRDefault="00FD7790">
            <w:pPr>
              <w:spacing w:before="40" w:line="360" w:lineRule="auto"/>
              <w:rPr>
                <w:rFonts w:cs="Arial"/>
                <w:sz w:val="16"/>
                <w:szCs w:val="16"/>
              </w:rPr>
            </w:pPr>
            <w:r>
              <w:rPr>
                <w:rFonts w:cs="Arial"/>
                <w:b/>
                <w:sz w:val="16"/>
                <w:szCs w:val="16"/>
              </w:rPr>
              <w:t xml:space="preserve">Will any </w:t>
            </w:r>
            <w:r w:rsidR="00F06543">
              <w:rPr>
                <w:rFonts w:cs="Arial"/>
                <w:b/>
                <w:sz w:val="16"/>
                <w:szCs w:val="16"/>
              </w:rPr>
              <w:t xml:space="preserve">non-ionising radiation </w:t>
            </w:r>
            <w:r>
              <w:rPr>
                <w:rFonts w:cs="Arial"/>
                <w:b/>
                <w:sz w:val="16"/>
                <w:szCs w:val="16"/>
              </w:rPr>
              <w:t>be used on the research participant(s)?</w:t>
            </w:r>
            <w:r>
              <w:rPr>
                <w:rFonts w:cs="Arial"/>
                <w:b/>
                <w:sz w:val="16"/>
                <w:szCs w:val="16"/>
              </w:rPr>
              <w:tab/>
            </w:r>
            <w:bookmarkStart w:id="27" w:name="Check19"/>
            <w:r w:rsidR="00EA192B">
              <w:fldChar w:fldCharType="begin">
                <w:ffData>
                  <w:name w:val="Check19"/>
                  <w:enabled/>
                  <w:calcOnExit w:val="0"/>
                  <w:helpText w:type="text" w:val="Refer to Appendix 2"/>
                  <w:statusText w:type="text" w:val="Refer to Appendix 2"/>
                  <w:checkBox>
                    <w:sizeAuto/>
                    <w:default w:val="0"/>
                    <w:checked w:val="0"/>
                  </w:checkBox>
                </w:ffData>
              </w:fldChar>
            </w:r>
            <w:r w:rsidR="00EA192B">
              <w:instrText xml:space="preserve"> FORMCHECKBOX </w:instrText>
            </w:r>
            <w:r w:rsidR="007C08FB">
              <w:fldChar w:fldCharType="separate"/>
            </w:r>
            <w:r w:rsidR="00EA192B">
              <w:fldChar w:fldCharType="end"/>
            </w:r>
            <w:bookmarkEnd w:id="27"/>
            <w:r>
              <w:rPr>
                <w:rFonts w:cs="Arial"/>
                <w:b/>
                <w:sz w:val="16"/>
                <w:szCs w:val="16"/>
              </w:rPr>
              <w:t xml:space="preserve"> Yes</w:t>
            </w:r>
            <w:r>
              <w:rPr>
                <w:rFonts w:cs="Arial"/>
                <w:b/>
                <w:sz w:val="16"/>
                <w:szCs w:val="16"/>
              </w:rPr>
              <w:tab/>
            </w:r>
            <w:r w:rsidR="00163AE6">
              <w:rPr>
                <w:rFonts w:cs="Arial"/>
                <w:szCs w:val="20"/>
              </w:rPr>
              <w:fldChar w:fldCharType="begin">
                <w:ffData>
                  <w:name w:val="Check20"/>
                  <w:enabled/>
                  <w:calcOnExit w:val="0"/>
                  <w:checkBox>
                    <w:sizeAuto/>
                    <w:default w:val="1"/>
                  </w:checkBox>
                </w:ffData>
              </w:fldChar>
            </w:r>
            <w:bookmarkStart w:id="28" w:name="Check20"/>
            <w:r w:rsidR="00163AE6">
              <w:rPr>
                <w:rFonts w:cs="Arial"/>
                <w:szCs w:val="20"/>
              </w:rPr>
              <w:instrText xml:space="preserve"> FORMCHECKBOX </w:instrText>
            </w:r>
            <w:r w:rsidR="007C08FB">
              <w:rPr>
                <w:rFonts w:cs="Arial"/>
                <w:szCs w:val="20"/>
              </w:rPr>
            </w:r>
            <w:r w:rsidR="007C08FB">
              <w:rPr>
                <w:rFonts w:cs="Arial"/>
                <w:szCs w:val="20"/>
              </w:rPr>
              <w:fldChar w:fldCharType="separate"/>
            </w:r>
            <w:r w:rsidR="00163AE6">
              <w:rPr>
                <w:rFonts w:cs="Arial"/>
                <w:szCs w:val="20"/>
              </w:rPr>
              <w:fldChar w:fldCharType="end"/>
            </w:r>
            <w:bookmarkEnd w:id="28"/>
            <w:r>
              <w:rPr>
                <w:rFonts w:cs="Arial"/>
                <w:b/>
                <w:sz w:val="16"/>
                <w:szCs w:val="16"/>
              </w:rPr>
              <w:t xml:space="preserve"> No</w:t>
            </w:r>
          </w:p>
          <w:p w14:paraId="10CAF076" w14:textId="77777777" w:rsidR="00FD7790" w:rsidRPr="00F06543" w:rsidRDefault="00FD7790" w:rsidP="008560AC">
            <w:pPr>
              <w:rPr>
                <w:rFonts w:cs="Arial"/>
                <w:sz w:val="16"/>
                <w:szCs w:val="16"/>
              </w:rPr>
            </w:pPr>
            <w:r>
              <w:rPr>
                <w:rFonts w:cs="Arial"/>
                <w:sz w:val="16"/>
                <w:szCs w:val="16"/>
              </w:rPr>
              <w:t xml:space="preserve">If </w:t>
            </w:r>
            <w:r>
              <w:rPr>
                <w:rFonts w:cs="Arial"/>
                <w:b/>
                <w:sz w:val="16"/>
                <w:szCs w:val="16"/>
              </w:rPr>
              <w:t>Yes</w:t>
            </w:r>
            <w:r w:rsidR="00F06543">
              <w:rPr>
                <w:rFonts w:cs="Arial"/>
                <w:sz w:val="16"/>
                <w:szCs w:val="16"/>
              </w:rPr>
              <w:t xml:space="preserve">, please </w:t>
            </w:r>
            <w:r w:rsidR="008560AC">
              <w:rPr>
                <w:rFonts w:cs="Arial"/>
                <w:sz w:val="16"/>
                <w:szCs w:val="16"/>
              </w:rPr>
              <w:t>complete</w:t>
            </w:r>
            <w:r w:rsidR="00F06543">
              <w:rPr>
                <w:rFonts w:cs="Arial"/>
                <w:sz w:val="16"/>
                <w:szCs w:val="16"/>
              </w:rPr>
              <w:t xml:space="preserve"> Appendix II</w:t>
            </w:r>
            <w:r w:rsidR="00DC036B">
              <w:rPr>
                <w:rFonts w:cs="Arial"/>
                <w:sz w:val="16"/>
                <w:szCs w:val="16"/>
              </w:rPr>
              <w:t>I.</w:t>
            </w:r>
          </w:p>
        </w:tc>
      </w:tr>
    </w:tbl>
    <w:p w14:paraId="0955D5BB" w14:textId="77777777" w:rsidR="00FD7790" w:rsidRDefault="00FD7790">
      <w:pPr>
        <w:spacing w:line="240" w:lineRule="auto"/>
        <w:ind w:left="284" w:hanging="284"/>
        <w:rPr>
          <w:rFonts w:cs="Arial"/>
          <w:szCs w:val="20"/>
        </w:rPr>
      </w:pPr>
    </w:p>
    <w:tbl>
      <w:tblPr>
        <w:tblW w:w="10193"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03"/>
        <w:gridCol w:w="9438"/>
        <w:gridCol w:w="52"/>
      </w:tblGrid>
      <w:tr w:rsidR="008560AC" w:rsidRPr="00F06543" w14:paraId="2127BB53" w14:textId="77777777" w:rsidTr="005D52A9">
        <w:trPr>
          <w:trHeight w:val="947"/>
        </w:trPr>
        <w:tc>
          <w:tcPr>
            <w:tcW w:w="703" w:type="dxa"/>
            <w:tcBorders>
              <w:top w:val="single" w:sz="8" w:space="0" w:color="auto"/>
              <w:left w:val="single" w:sz="8" w:space="0" w:color="auto"/>
              <w:bottom w:val="single" w:sz="8" w:space="0" w:color="auto"/>
              <w:right w:val="single" w:sz="2" w:space="0" w:color="auto"/>
            </w:tcBorders>
            <w:tcMar>
              <w:top w:w="57" w:type="dxa"/>
              <w:left w:w="57" w:type="dxa"/>
              <w:bottom w:w="57" w:type="dxa"/>
              <w:right w:w="57" w:type="dxa"/>
            </w:tcMa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tblGrid>
            <w:tr w:rsidR="008560AC" w14:paraId="241F6781" w14:textId="77777777" w:rsidTr="002E26C4">
              <w:tc>
                <w:tcPr>
                  <w:tcW w:w="472" w:type="dxa"/>
                  <w:tcBorders>
                    <w:top w:val="single" w:sz="2" w:space="0" w:color="auto"/>
                    <w:left w:val="single" w:sz="2" w:space="0" w:color="auto"/>
                    <w:bottom w:val="single" w:sz="2" w:space="0" w:color="auto"/>
                    <w:right w:val="single" w:sz="2" w:space="0" w:color="auto"/>
                  </w:tcBorders>
                  <w:shd w:val="clear" w:color="auto" w:fill="666666"/>
                  <w:vAlign w:val="center"/>
                </w:tcPr>
                <w:p w14:paraId="3CF5287F" w14:textId="77777777" w:rsidR="008560AC" w:rsidRDefault="000F7C0C" w:rsidP="008560AC">
                  <w:pPr>
                    <w:spacing w:before="100" w:after="100" w:line="240" w:lineRule="auto"/>
                    <w:jc w:val="center"/>
                    <w:rPr>
                      <w:b/>
                      <w:color w:val="FFFFFF"/>
                    </w:rPr>
                  </w:pPr>
                  <w:r>
                    <w:rPr>
                      <w:b/>
                      <w:color w:val="FFFFFF"/>
                    </w:rPr>
                    <w:t>E</w:t>
                  </w:r>
                  <w:r w:rsidR="007C122A">
                    <w:rPr>
                      <w:b/>
                      <w:color w:val="FFFFFF"/>
                    </w:rPr>
                    <w:t>8</w:t>
                  </w:r>
                </w:p>
              </w:tc>
            </w:tr>
          </w:tbl>
          <w:p w14:paraId="63D291C2" w14:textId="77777777" w:rsidR="008560AC" w:rsidRDefault="008560AC" w:rsidP="002E26C4">
            <w:pPr>
              <w:rPr>
                <w:b/>
              </w:rPr>
            </w:pPr>
          </w:p>
        </w:tc>
        <w:tc>
          <w:tcPr>
            <w:tcW w:w="9490" w:type="dxa"/>
            <w:gridSpan w:val="2"/>
            <w:tcBorders>
              <w:top w:val="single" w:sz="8" w:space="0" w:color="auto"/>
              <w:left w:val="single" w:sz="2" w:space="0" w:color="auto"/>
              <w:bottom w:val="single" w:sz="8" w:space="0" w:color="auto"/>
              <w:right w:val="single" w:sz="8" w:space="0" w:color="auto"/>
            </w:tcBorders>
            <w:tcMar>
              <w:top w:w="57" w:type="dxa"/>
              <w:left w:w="57" w:type="dxa"/>
              <w:bottom w:w="57" w:type="dxa"/>
              <w:right w:w="57" w:type="dxa"/>
            </w:tcMar>
          </w:tcPr>
          <w:p w14:paraId="202EADC6" w14:textId="77777777" w:rsidR="008560AC" w:rsidRDefault="008560AC" w:rsidP="002E26C4">
            <w:pPr>
              <w:spacing w:before="40" w:line="360" w:lineRule="auto"/>
              <w:rPr>
                <w:rFonts w:cs="Arial"/>
                <w:sz w:val="16"/>
                <w:szCs w:val="16"/>
              </w:rPr>
            </w:pPr>
            <w:r>
              <w:rPr>
                <w:rFonts w:cs="Arial"/>
                <w:b/>
                <w:sz w:val="16"/>
                <w:szCs w:val="16"/>
              </w:rPr>
              <w:t xml:space="preserve">Are you using a medical device in the UK that is CE-marked and is being used within its product indication? </w:t>
            </w:r>
            <w:r>
              <w:fldChar w:fldCharType="begin">
                <w:ffData>
                  <w:name w:val="Check19"/>
                  <w:enabled/>
                  <w:calcOnExit w:val="0"/>
                  <w:helpText w:type="text" w:val="Refer to Appendix 2"/>
                  <w:statusText w:type="text" w:val="Refer to Appendix 2"/>
                  <w:checkBox>
                    <w:sizeAuto/>
                    <w:default w:val="0"/>
                    <w:checked w:val="0"/>
                  </w:checkBox>
                </w:ffData>
              </w:fldChar>
            </w:r>
            <w:r>
              <w:instrText xml:space="preserve"> FORMCHECKBOX </w:instrText>
            </w:r>
            <w:r w:rsidR="007C08FB">
              <w:fldChar w:fldCharType="separate"/>
            </w:r>
            <w:r>
              <w:fldChar w:fldCharType="end"/>
            </w:r>
            <w:r>
              <w:rPr>
                <w:rFonts w:cs="Arial"/>
                <w:b/>
                <w:sz w:val="16"/>
                <w:szCs w:val="16"/>
              </w:rPr>
              <w:t xml:space="preserve">Yes </w:t>
            </w:r>
            <w:r w:rsidR="00163AE6">
              <w:rPr>
                <w:rFonts w:cs="Arial"/>
                <w:szCs w:val="20"/>
              </w:rPr>
              <w:fldChar w:fldCharType="begin">
                <w:ffData>
                  <w:name w:val=""/>
                  <w:enabled/>
                  <w:calcOnExit w:val="0"/>
                  <w:checkBox>
                    <w:sizeAuto/>
                    <w:default w:val="1"/>
                  </w:checkBox>
                </w:ffData>
              </w:fldChar>
            </w:r>
            <w:r w:rsidR="00163AE6">
              <w:rPr>
                <w:rFonts w:cs="Arial"/>
                <w:szCs w:val="20"/>
              </w:rPr>
              <w:instrText xml:space="preserve"> FORMCHECKBOX </w:instrText>
            </w:r>
            <w:r w:rsidR="007C08FB">
              <w:rPr>
                <w:rFonts w:cs="Arial"/>
                <w:szCs w:val="20"/>
              </w:rPr>
            </w:r>
            <w:r w:rsidR="007C08FB">
              <w:rPr>
                <w:rFonts w:cs="Arial"/>
                <w:szCs w:val="20"/>
              </w:rPr>
              <w:fldChar w:fldCharType="separate"/>
            </w:r>
            <w:r w:rsidR="00163AE6">
              <w:rPr>
                <w:rFonts w:cs="Arial"/>
                <w:szCs w:val="20"/>
              </w:rPr>
              <w:fldChar w:fldCharType="end"/>
            </w:r>
            <w:r>
              <w:rPr>
                <w:rFonts w:cs="Arial"/>
                <w:b/>
                <w:sz w:val="16"/>
                <w:szCs w:val="16"/>
              </w:rPr>
              <w:t xml:space="preserve"> No</w:t>
            </w:r>
          </w:p>
          <w:p w14:paraId="39CD46CB" w14:textId="77777777" w:rsidR="008560AC" w:rsidRDefault="008560AC" w:rsidP="002E26C4">
            <w:pPr>
              <w:rPr>
                <w:rFonts w:cs="Arial"/>
                <w:sz w:val="16"/>
                <w:szCs w:val="16"/>
              </w:rPr>
            </w:pPr>
            <w:r>
              <w:rPr>
                <w:rFonts w:cs="Arial"/>
                <w:sz w:val="16"/>
                <w:szCs w:val="16"/>
              </w:rPr>
              <w:t xml:space="preserve">If </w:t>
            </w:r>
            <w:r>
              <w:rPr>
                <w:rFonts w:cs="Arial"/>
                <w:b/>
                <w:sz w:val="16"/>
                <w:szCs w:val="16"/>
              </w:rPr>
              <w:t>Yes</w:t>
            </w:r>
            <w:r w:rsidR="00DC036B">
              <w:rPr>
                <w:rFonts w:cs="Arial"/>
                <w:sz w:val="16"/>
                <w:szCs w:val="16"/>
              </w:rPr>
              <w:t>, please complete Appendix IV.</w:t>
            </w:r>
          </w:p>
          <w:p w14:paraId="1321A6A0" w14:textId="77777777" w:rsidR="005D52A9" w:rsidRDefault="005D52A9" w:rsidP="002E26C4">
            <w:pPr>
              <w:rPr>
                <w:rFonts w:cs="Arial"/>
                <w:sz w:val="16"/>
                <w:szCs w:val="16"/>
              </w:rPr>
            </w:pPr>
          </w:p>
          <w:p w14:paraId="0D02098A" w14:textId="77777777" w:rsidR="005D52A9" w:rsidRDefault="005D52A9" w:rsidP="002E26C4">
            <w:pPr>
              <w:rPr>
                <w:rFonts w:cs="Arial"/>
                <w:sz w:val="16"/>
                <w:szCs w:val="16"/>
              </w:rPr>
            </w:pPr>
          </w:p>
          <w:p w14:paraId="2234BC91" w14:textId="77777777" w:rsidR="00DC036B" w:rsidRDefault="00DC036B" w:rsidP="002E26C4">
            <w:pPr>
              <w:rPr>
                <w:rFonts w:cs="Arial"/>
                <w:sz w:val="16"/>
                <w:szCs w:val="16"/>
              </w:rPr>
            </w:pPr>
          </w:p>
          <w:p w14:paraId="5C32BA73" w14:textId="77777777" w:rsidR="005D52A9" w:rsidRPr="00F06543" w:rsidRDefault="005D52A9" w:rsidP="002E26C4">
            <w:pPr>
              <w:rPr>
                <w:rFonts w:cs="Arial"/>
                <w:sz w:val="16"/>
                <w:szCs w:val="16"/>
              </w:rPr>
            </w:pPr>
          </w:p>
        </w:tc>
      </w:tr>
      <w:tr w:rsidR="00FD7790" w14:paraId="13EF972D" w14:textId="77777777" w:rsidTr="008560AC">
        <w:tblPrEx>
          <w:tblBorders>
            <w:top w:val="single" w:sz="4" w:space="0" w:color="auto"/>
            <w:left w:val="single" w:sz="4" w:space="0" w:color="auto"/>
            <w:bottom w:val="single" w:sz="4" w:space="0" w:color="auto"/>
            <w:right w:val="single" w:sz="4" w:space="0" w:color="auto"/>
          </w:tblBorders>
          <w:shd w:val="clear" w:color="auto" w:fill="666666"/>
          <w:tblCellMar>
            <w:top w:w="113" w:type="dxa"/>
            <w:bottom w:w="113" w:type="dxa"/>
          </w:tblCellMar>
        </w:tblPrEx>
        <w:trPr>
          <w:gridAfter w:val="1"/>
          <w:wAfter w:w="52" w:type="dxa"/>
        </w:trPr>
        <w:tc>
          <w:tcPr>
            <w:tcW w:w="10141" w:type="dxa"/>
            <w:gridSpan w:val="2"/>
            <w:tcBorders>
              <w:top w:val="single" w:sz="8" w:space="0" w:color="auto"/>
              <w:left w:val="single" w:sz="8" w:space="0" w:color="auto"/>
              <w:bottom w:val="single" w:sz="8" w:space="0" w:color="auto"/>
              <w:right w:val="single" w:sz="8" w:space="0" w:color="auto"/>
            </w:tcBorders>
            <w:shd w:val="clear" w:color="auto" w:fill="666666"/>
            <w:tcMar>
              <w:top w:w="0" w:type="dxa"/>
              <w:left w:w="108" w:type="dxa"/>
              <w:bottom w:w="0" w:type="dxa"/>
              <w:right w:w="108" w:type="dxa"/>
            </w:tcMar>
            <w:vAlign w:val="center"/>
          </w:tcPr>
          <w:p w14:paraId="0C4A2810" w14:textId="77777777" w:rsidR="00FD7790" w:rsidRDefault="00FD7790" w:rsidP="000D36F0">
            <w:pPr>
              <w:tabs>
                <w:tab w:val="center" w:pos="5017"/>
              </w:tabs>
              <w:spacing w:before="100" w:after="100" w:line="240" w:lineRule="auto"/>
              <w:jc w:val="center"/>
              <w:rPr>
                <w:b/>
                <w:color w:val="FFFFFF"/>
              </w:rPr>
            </w:pPr>
            <w:r>
              <w:rPr>
                <w:b/>
                <w:color w:val="FFFFFF"/>
              </w:rPr>
              <w:t>CHECKLIST</w:t>
            </w:r>
          </w:p>
        </w:tc>
      </w:tr>
    </w:tbl>
    <w:p w14:paraId="69875703" w14:textId="77777777" w:rsidR="00FD7790" w:rsidRDefault="00FD7790"/>
    <w:tbl>
      <w:tblPr>
        <w:tblW w:w="10135" w:type="dxa"/>
        <w:tblInd w:w="228" w:type="dxa"/>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Layout w:type="fixed"/>
        <w:tblLook w:val="01E0" w:firstRow="1" w:lastRow="1" w:firstColumn="1" w:lastColumn="1" w:noHBand="0" w:noVBand="0"/>
      </w:tblPr>
      <w:tblGrid>
        <w:gridCol w:w="10135"/>
      </w:tblGrid>
      <w:tr w:rsidR="00394449" w14:paraId="1A9CE6AD" w14:textId="77777777" w:rsidTr="00394449">
        <w:tc>
          <w:tcPr>
            <w:tcW w:w="10135" w:type="dxa"/>
            <w:tcBorders>
              <w:top w:val="single" w:sz="8" w:space="0" w:color="auto"/>
              <w:left w:val="single" w:sz="8" w:space="0" w:color="auto"/>
              <w:bottom w:val="single" w:sz="8" w:space="0" w:color="auto"/>
              <w:right w:val="single" w:sz="8" w:space="0" w:color="auto"/>
            </w:tcBorders>
            <w:shd w:val="clear" w:color="auto" w:fill="E6E6E6"/>
            <w:tcMar>
              <w:top w:w="108" w:type="dxa"/>
              <w:left w:w="284" w:type="dxa"/>
              <w:bottom w:w="108" w:type="dxa"/>
              <w:right w:w="108" w:type="dxa"/>
            </w:tcMar>
            <w:vAlign w:val="center"/>
          </w:tcPr>
          <w:p w14:paraId="0821FABD" w14:textId="77777777" w:rsidR="00394449" w:rsidRPr="00564591" w:rsidRDefault="00394449" w:rsidP="00564591">
            <w:pPr>
              <w:tabs>
                <w:tab w:val="center" w:pos="7736"/>
                <w:tab w:val="center" w:pos="9184"/>
              </w:tabs>
              <w:spacing w:line="240" w:lineRule="auto"/>
              <w:rPr>
                <w:rFonts w:cs="Arial"/>
                <w:b/>
                <w:sz w:val="16"/>
                <w:szCs w:val="16"/>
              </w:rPr>
            </w:pPr>
            <w:r>
              <w:rPr>
                <w:rFonts w:cs="Arial"/>
                <w:b/>
                <w:sz w:val="16"/>
                <w:szCs w:val="16"/>
              </w:rPr>
              <w:t>Documents to be Attached to Applica</w:t>
            </w:r>
            <w:r w:rsidR="00564591">
              <w:rPr>
                <w:rFonts w:cs="Arial"/>
                <w:b/>
                <w:sz w:val="16"/>
                <w:szCs w:val="16"/>
              </w:rPr>
              <w:t>tion Form (if applicable)</w:t>
            </w:r>
            <w:r w:rsidR="00564591">
              <w:rPr>
                <w:rFonts w:cs="Arial"/>
                <w:b/>
                <w:sz w:val="16"/>
                <w:szCs w:val="16"/>
              </w:rPr>
              <w:tab/>
              <w:t>Tick</w:t>
            </w:r>
            <w:r>
              <w:rPr>
                <w:rFonts w:cs="Arial"/>
                <w:b/>
                <w:sz w:val="16"/>
                <w:szCs w:val="16"/>
              </w:rPr>
              <w:t xml:space="preserve"> if</w:t>
            </w:r>
            <w:r w:rsidR="00564591">
              <w:rPr>
                <w:rFonts w:cs="Arial"/>
                <w:b/>
                <w:sz w:val="16"/>
                <w:szCs w:val="16"/>
              </w:rPr>
              <w:t xml:space="preserve"> attached</w:t>
            </w:r>
            <w:r>
              <w:rPr>
                <w:rFonts w:cs="Arial"/>
                <w:b/>
                <w:sz w:val="16"/>
                <w:szCs w:val="16"/>
              </w:rPr>
              <w:tab/>
            </w:r>
          </w:p>
        </w:tc>
      </w:tr>
      <w:tr w:rsidR="00FD7790" w14:paraId="28A931A1" w14:textId="77777777" w:rsidTr="00394449">
        <w:trPr>
          <w:trHeight w:val="275"/>
        </w:trPr>
        <w:tc>
          <w:tcPr>
            <w:tcW w:w="10135" w:type="dxa"/>
            <w:tcBorders>
              <w:top w:val="single" w:sz="8" w:space="0" w:color="auto"/>
              <w:left w:val="single" w:sz="8" w:space="0" w:color="auto"/>
              <w:bottom w:val="nil"/>
              <w:right w:val="single" w:sz="8" w:space="0" w:color="auto"/>
            </w:tcBorders>
            <w:tcMar>
              <w:top w:w="108" w:type="dxa"/>
              <w:left w:w="284" w:type="dxa"/>
              <w:bottom w:w="108" w:type="dxa"/>
              <w:right w:w="108" w:type="dxa"/>
            </w:tcMar>
          </w:tcPr>
          <w:p w14:paraId="104A2F4D" w14:textId="77777777" w:rsidR="00FD7790" w:rsidRDefault="00FD7790">
            <w:pPr>
              <w:tabs>
                <w:tab w:val="center" w:pos="7736"/>
                <w:tab w:val="center" w:pos="9184"/>
              </w:tabs>
              <w:spacing w:before="120" w:line="360" w:lineRule="auto"/>
              <w:rPr>
                <w:rFonts w:cs="Arial"/>
                <w:b/>
                <w:bCs/>
              </w:rPr>
            </w:pPr>
            <w:r>
              <w:rPr>
                <w:rFonts w:cs="Arial"/>
                <w:b/>
                <w:bCs/>
              </w:rPr>
              <w:t>Section B: Details of the Project</w:t>
            </w:r>
            <w:r>
              <w:rPr>
                <w:rFonts w:cs="Arial"/>
                <w:b/>
                <w:bCs/>
              </w:rPr>
              <w:tab/>
            </w:r>
          </w:p>
          <w:p w14:paraId="09055626" w14:textId="77777777" w:rsidR="00FD7790" w:rsidRDefault="00FD7790">
            <w:pPr>
              <w:numPr>
                <w:ilvl w:val="0"/>
                <w:numId w:val="14"/>
              </w:numPr>
              <w:tabs>
                <w:tab w:val="center" w:pos="7736"/>
                <w:tab w:val="center" w:pos="9184"/>
              </w:tabs>
              <w:spacing w:after="100" w:afterAutospacing="1" w:line="240" w:lineRule="auto"/>
              <w:ind w:left="714" w:hanging="357"/>
              <w:rPr>
                <w:rFonts w:cs="Arial"/>
                <w:bCs/>
              </w:rPr>
            </w:pPr>
            <w:r>
              <w:rPr>
                <w:rFonts w:cs="Arial"/>
                <w:bCs/>
              </w:rPr>
              <w:t>Questionnaire(s) / Psychological Tests</w:t>
            </w:r>
            <w:r>
              <w:rPr>
                <w:rFonts w:cs="Arial"/>
                <w:bCs/>
              </w:rPr>
              <w:tab/>
            </w:r>
            <w:r>
              <w:rPr>
                <w:rFonts w:cs="Arial"/>
                <w:bCs/>
              </w:rPr>
              <w:fldChar w:fldCharType="begin">
                <w:ffData>
                  <w:name w:val="Check23"/>
                  <w:enabled/>
                  <w:calcOnExit w:val="0"/>
                  <w:checkBox>
                    <w:sizeAuto/>
                    <w:default w:val="0"/>
                  </w:checkBox>
                </w:ffData>
              </w:fldChar>
            </w:r>
            <w:bookmarkStart w:id="29" w:name="Check23"/>
            <w:r>
              <w:rPr>
                <w:rFonts w:cs="Arial"/>
                <w:bCs/>
              </w:rPr>
              <w:instrText xml:space="preserve"> FORMCHECKBOX </w:instrText>
            </w:r>
            <w:r w:rsidR="007C08FB">
              <w:rPr>
                <w:rFonts w:cs="Arial"/>
                <w:bCs/>
              </w:rPr>
            </w:r>
            <w:r w:rsidR="007C08FB">
              <w:rPr>
                <w:rFonts w:cs="Arial"/>
                <w:bCs/>
              </w:rPr>
              <w:fldChar w:fldCharType="separate"/>
            </w:r>
            <w:r>
              <w:fldChar w:fldCharType="end"/>
            </w:r>
            <w:bookmarkEnd w:id="29"/>
            <w:r>
              <w:rPr>
                <w:rFonts w:cs="Arial"/>
                <w:bCs/>
              </w:rPr>
              <w:tab/>
            </w:r>
          </w:p>
          <w:p w14:paraId="2CC6939F" w14:textId="77777777" w:rsidR="00DC036B" w:rsidRPr="00DC036B" w:rsidRDefault="00FD7790" w:rsidP="00564591">
            <w:pPr>
              <w:numPr>
                <w:ilvl w:val="0"/>
                <w:numId w:val="14"/>
              </w:numPr>
              <w:tabs>
                <w:tab w:val="center" w:pos="7736"/>
                <w:tab w:val="center" w:pos="9184"/>
              </w:tabs>
              <w:spacing w:after="100" w:afterAutospacing="1" w:line="240" w:lineRule="auto"/>
              <w:ind w:left="714" w:hanging="357"/>
            </w:pPr>
            <w:r>
              <w:rPr>
                <w:rFonts w:cs="Arial"/>
              </w:rPr>
              <w:t xml:space="preserve">Relevant correspondence relating to involvement of collaborating </w:t>
            </w:r>
            <w:r>
              <w:rPr>
                <w:rFonts w:cs="Arial"/>
              </w:rPr>
              <w:tab/>
            </w:r>
            <w:r>
              <w:rPr>
                <w:rFonts w:cs="Arial"/>
              </w:rPr>
              <w:br/>
              <w:t>department/s and agree</w:t>
            </w:r>
            <w:r w:rsidR="00DC036B">
              <w:rPr>
                <w:rFonts w:cs="Arial"/>
              </w:rPr>
              <w:t xml:space="preserve">d participation in the research i.e. approval letters </w:t>
            </w:r>
          </w:p>
          <w:p w14:paraId="591A0DDB" w14:textId="77777777" w:rsidR="00DC036B" w:rsidRDefault="00DC036B" w:rsidP="00DC036B">
            <w:pPr>
              <w:tabs>
                <w:tab w:val="center" w:pos="7736"/>
                <w:tab w:val="center" w:pos="9184"/>
              </w:tabs>
              <w:spacing w:after="100" w:afterAutospacing="1" w:line="240" w:lineRule="auto"/>
              <w:ind w:left="714"/>
              <w:rPr>
                <w:rFonts w:cs="Arial"/>
              </w:rPr>
            </w:pPr>
            <w:r>
              <w:rPr>
                <w:rFonts w:cs="Arial"/>
              </w:rPr>
              <w:t>to gatekeepers seeking permission to do research on their premises/</w:t>
            </w:r>
          </w:p>
          <w:p w14:paraId="57927541" w14:textId="77777777" w:rsidR="00FD7790" w:rsidRDefault="00DC036B" w:rsidP="00DC036B">
            <w:pPr>
              <w:tabs>
                <w:tab w:val="center" w:pos="7736"/>
                <w:tab w:val="center" w:pos="9184"/>
              </w:tabs>
              <w:spacing w:after="100" w:afterAutospacing="1" w:line="240" w:lineRule="auto"/>
              <w:ind w:left="714"/>
            </w:pPr>
            <w:r>
              <w:rPr>
                <w:rFonts w:cs="Arial"/>
              </w:rPr>
              <w:t>in their company etc.</w:t>
            </w:r>
            <w:r w:rsidR="00FD7790">
              <w:rPr>
                <w:rFonts w:cs="Arial"/>
              </w:rPr>
              <w:tab/>
            </w:r>
            <w:r w:rsidR="00FD7790">
              <w:rPr>
                <w:rFonts w:cs="Arial"/>
              </w:rPr>
              <w:fldChar w:fldCharType="begin">
                <w:ffData>
                  <w:name w:val="Check25"/>
                  <w:enabled/>
                  <w:calcOnExit w:val="0"/>
                  <w:checkBox>
                    <w:sizeAuto/>
                    <w:default w:val="0"/>
                  </w:checkBox>
                </w:ffData>
              </w:fldChar>
            </w:r>
            <w:bookmarkStart w:id="30" w:name="Check25"/>
            <w:r w:rsidR="00FD7790">
              <w:rPr>
                <w:rFonts w:cs="Arial"/>
              </w:rPr>
              <w:instrText xml:space="preserve"> FORMCHECKBOX </w:instrText>
            </w:r>
            <w:r w:rsidR="007C08FB">
              <w:rPr>
                <w:rFonts w:cs="Arial"/>
              </w:rPr>
            </w:r>
            <w:r w:rsidR="007C08FB">
              <w:rPr>
                <w:rFonts w:cs="Arial"/>
              </w:rPr>
              <w:fldChar w:fldCharType="separate"/>
            </w:r>
            <w:r w:rsidR="00FD7790">
              <w:fldChar w:fldCharType="end"/>
            </w:r>
            <w:bookmarkEnd w:id="30"/>
            <w:r w:rsidR="00FD7790">
              <w:rPr>
                <w:rFonts w:cs="Arial"/>
              </w:rPr>
              <w:tab/>
            </w:r>
          </w:p>
        </w:tc>
      </w:tr>
      <w:tr w:rsidR="00FD7790" w14:paraId="3B012FAD" w14:textId="77777777" w:rsidTr="009A6F8A">
        <w:trPr>
          <w:trHeight w:val="275"/>
        </w:trPr>
        <w:tc>
          <w:tcPr>
            <w:tcW w:w="10135" w:type="dxa"/>
            <w:tcBorders>
              <w:top w:val="nil"/>
              <w:left w:val="single" w:sz="8" w:space="0" w:color="auto"/>
              <w:bottom w:val="nil"/>
              <w:right w:val="single" w:sz="8" w:space="0" w:color="auto"/>
            </w:tcBorders>
            <w:tcMar>
              <w:top w:w="108" w:type="dxa"/>
              <w:left w:w="284" w:type="dxa"/>
              <w:bottom w:w="108" w:type="dxa"/>
              <w:right w:w="108" w:type="dxa"/>
            </w:tcMar>
          </w:tcPr>
          <w:p w14:paraId="7DE1C05B" w14:textId="77777777" w:rsidR="00FD7790" w:rsidRDefault="00FD7790">
            <w:pPr>
              <w:tabs>
                <w:tab w:val="center" w:pos="7736"/>
                <w:tab w:val="center" w:pos="9184"/>
              </w:tabs>
              <w:spacing w:line="360" w:lineRule="auto"/>
              <w:rPr>
                <w:rFonts w:cs="Arial"/>
                <w:b/>
                <w:bCs/>
              </w:rPr>
            </w:pPr>
            <w:r>
              <w:rPr>
                <w:rFonts w:cs="Arial"/>
                <w:b/>
                <w:bCs/>
              </w:rPr>
              <w:t>Section C: Details of Participants</w:t>
            </w:r>
          </w:p>
          <w:p w14:paraId="589D5F37" w14:textId="77777777" w:rsidR="00FD7790" w:rsidRDefault="00FD7790">
            <w:pPr>
              <w:numPr>
                <w:ilvl w:val="1"/>
                <w:numId w:val="14"/>
              </w:numPr>
              <w:tabs>
                <w:tab w:val="clear" w:pos="1440"/>
                <w:tab w:val="num" w:pos="723"/>
                <w:tab w:val="center" w:pos="7736"/>
                <w:tab w:val="center" w:pos="9184"/>
              </w:tabs>
              <w:spacing w:after="100" w:afterAutospacing="1" w:line="240" w:lineRule="auto"/>
              <w:ind w:left="723" w:hanging="362"/>
              <w:rPr>
                <w:rFonts w:cs="Arial"/>
              </w:rPr>
            </w:pPr>
            <w:r>
              <w:rPr>
                <w:rFonts w:cs="Arial"/>
              </w:rPr>
              <w:t>Parental/guardian consent form for research involving participants under 18</w:t>
            </w:r>
            <w:r>
              <w:rPr>
                <w:rFonts w:cs="Arial"/>
              </w:rPr>
              <w:tab/>
            </w:r>
            <w:r>
              <w:rPr>
                <w:rFonts w:cs="Arial"/>
              </w:rPr>
              <w:fldChar w:fldCharType="begin">
                <w:ffData>
                  <w:name w:val="Check27"/>
                  <w:enabled/>
                  <w:calcOnExit w:val="0"/>
                  <w:checkBox>
                    <w:sizeAuto/>
                    <w:default w:val="0"/>
                  </w:checkBox>
                </w:ffData>
              </w:fldChar>
            </w:r>
            <w:bookmarkStart w:id="31" w:name="Check27"/>
            <w:r>
              <w:rPr>
                <w:rFonts w:cs="Arial"/>
              </w:rPr>
              <w:instrText xml:space="preserve"> FORMCHECKBOX </w:instrText>
            </w:r>
            <w:r w:rsidR="007C08FB">
              <w:rPr>
                <w:rFonts w:cs="Arial"/>
              </w:rPr>
            </w:r>
            <w:r w:rsidR="007C08FB">
              <w:rPr>
                <w:rFonts w:cs="Arial"/>
              </w:rPr>
              <w:fldChar w:fldCharType="separate"/>
            </w:r>
            <w:r>
              <w:fldChar w:fldCharType="end"/>
            </w:r>
            <w:bookmarkEnd w:id="31"/>
            <w:r>
              <w:rPr>
                <w:rFonts w:cs="Arial"/>
              </w:rPr>
              <w:tab/>
            </w:r>
            <w:r>
              <w:rPr>
                <w:rFonts w:cs="Arial"/>
              </w:rPr>
              <w:tab/>
              <w:t xml:space="preserve"> </w:t>
            </w:r>
          </w:p>
          <w:p w14:paraId="285A9A12" w14:textId="77777777" w:rsidR="00FD7790" w:rsidRDefault="00FD7790">
            <w:pPr>
              <w:numPr>
                <w:ilvl w:val="1"/>
                <w:numId w:val="14"/>
              </w:numPr>
              <w:tabs>
                <w:tab w:val="clear" w:pos="1440"/>
                <w:tab w:val="num" w:pos="723"/>
                <w:tab w:val="center" w:pos="7736"/>
                <w:tab w:val="center" w:pos="9184"/>
              </w:tabs>
              <w:spacing w:after="100" w:afterAutospacing="1" w:line="240" w:lineRule="auto"/>
              <w:ind w:left="723" w:hanging="362"/>
              <w:rPr>
                <w:rFonts w:cs="Arial"/>
              </w:rPr>
            </w:pPr>
            <w:r>
              <w:rPr>
                <w:rFonts w:cs="Arial"/>
              </w:rPr>
              <w:t>Participant/s information sheet</w:t>
            </w:r>
            <w:r>
              <w:rPr>
                <w:rFonts w:cs="Arial"/>
              </w:rPr>
              <w:tab/>
            </w:r>
            <w:r w:rsidR="00AF25C3">
              <w:rPr>
                <w:rFonts w:cs="Arial"/>
              </w:rPr>
              <w:fldChar w:fldCharType="begin">
                <w:ffData>
                  <w:name w:val="Check29"/>
                  <w:enabled/>
                  <w:calcOnExit w:val="0"/>
                  <w:checkBox>
                    <w:sizeAuto/>
                    <w:default w:val="1"/>
                  </w:checkBox>
                </w:ffData>
              </w:fldChar>
            </w:r>
            <w:bookmarkStart w:id="32" w:name="Check29"/>
            <w:r w:rsidR="00AF25C3">
              <w:rPr>
                <w:rFonts w:cs="Arial"/>
              </w:rPr>
              <w:instrText xml:space="preserve"> FORMCHECKBOX </w:instrText>
            </w:r>
            <w:r w:rsidR="007C08FB">
              <w:rPr>
                <w:rFonts w:cs="Arial"/>
              </w:rPr>
            </w:r>
            <w:r w:rsidR="007C08FB">
              <w:rPr>
                <w:rFonts w:cs="Arial"/>
              </w:rPr>
              <w:fldChar w:fldCharType="separate"/>
            </w:r>
            <w:r w:rsidR="00AF25C3">
              <w:rPr>
                <w:rFonts w:cs="Arial"/>
              </w:rPr>
              <w:fldChar w:fldCharType="end"/>
            </w:r>
            <w:bookmarkEnd w:id="32"/>
            <w:r>
              <w:rPr>
                <w:rFonts w:cs="Arial"/>
              </w:rPr>
              <w:tab/>
            </w:r>
            <w:r>
              <w:rPr>
                <w:rFonts w:cs="Arial"/>
              </w:rPr>
              <w:tab/>
            </w:r>
          </w:p>
          <w:p w14:paraId="36D57D41" w14:textId="77777777" w:rsidR="00FD7790" w:rsidRDefault="00FD7790">
            <w:pPr>
              <w:numPr>
                <w:ilvl w:val="1"/>
                <w:numId w:val="14"/>
              </w:numPr>
              <w:tabs>
                <w:tab w:val="clear" w:pos="1440"/>
                <w:tab w:val="num" w:pos="723"/>
                <w:tab w:val="center" w:pos="7736"/>
                <w:tab w:val="center" w:pos="9184"/>
              </w:tabs>
              <w:spacing w:after="100" w:afterAutospacing="1" w:line="240" w:lineRule="auto"/>
              <w:ind w:left="723" w:hanging="362"/>
              <w:rPr>
                <w:rFonts w:cs="Arial"/>
              </w:rPr>
            </w:pPr>
            <w:r>
              <w:rPr>
                <w:rFonts w:cs="Arial"/>
              </w:rPr>
              <w:t>Participant/s consent form/s</w:t>
            </w:r>
            <w:r>
              <w:rPr>
                <w:rFonts w:cs="Arial"/>
              </w:rPr>
              <w:tab/>
            </w:r>
            <w:r w:rsidR="00AF25C3">
              <w:rPr>
                <w:rFonts w:cs="Arial"/>
              </w:rPr>
              <w:fldChar w:fldCharType="begin">
                <w:ffData>
                  <w:name w:val="Check31"/>
                  <w:enabled/>
                  <w:calcOnExit w:val="0"/>
                  <w:checkBox>
                    <w:sizeAuto/>
                    <w:default w:val="1"/>
                  </w:checkBox>
                </w:ffData>
              </w:fldChar>
            </w:r>
            <w:bookmarkStart w:id="33" w:name="Check31"/>
            <w:r w:rsidR="00AF25C3">
              <w:rPr>
                <w:rFonts w:cs="Arial"/>
              </w:rPr>
              <w:instrText xml:space="preserve"> FORMCHECKBOX </w:instrText>
            </w:r>
            <w:r w:rsidR="007C08FB">
              <w:rPr>
                <w:rFonts w:cs="Arial"/>
              </w:rPr>
            </w:r>
            <w:r w:rsidR="007C08FB">
              <w:rPr>
                <w:rFonts w:cs="Arial"/>
              </w:rPr>
              <w:fldChar w:fldCharType="separate"/>
            </w:r>
            <w:r w:rsidR="00AF25C3">
              <w:rPr>
                <w:rFonts w:cs="Arial"/>
              </w:rPr>
              <w:fldChar w:fldCharType="end"/>
            </w:r>
            <w:bookmarkEnd w:id="33"/>
            <w:r>
              <w:rPr>
                <w:rFonts w:cs="Arial"/>
              </w:rPr>
              <w:tab/>
            </w:r>
          </w:p>
          <w:p w14:paraId="373302DA" w14:textId="77777777" w:rsidR="00FD7790" w:rsidRDefault="00FD7790" w:rsidP="00AF25C3">
            <w:pPr>
              <w:numPr>
                <w:ilvl w:val="1"/>
                <w:numId w:val="14"/>
              </w:numPr>
              <w:tabs>
                <w:tab w:val="clear" w:pos="1440"/>
                <w:tab w:val="num" w:pos="723"/>
                <w:tab w:val="center" w:pos="7736"/>
                <w:tab w:val="center" w:pos="9184"/>
              </w:tabs>
              <w:spacing w:after="100" w:afterAutospacing="1" w:line="240" w:lineRule="auto"/>
              <w:ind w:left="723" w:hanging="362"/>
            </w:pPr>
            <w:r>
              <w:rPr>
                <w:rFonts w:cs="Arial"/>
              </w:rPr>
              <w:t>Advertisement</w:t>
            </w:r>
            <w:r>
              <w:rPr>
                <w:rFonts w:cs="Arial"/>
              </w:rPr>
              <w:tab/>
            </w:r>
            <w:r w:rsidR="00AF25C3">
              <w:rPr>
                <w:rFonts w:cs="Arial"/>
              </w:rPr>
              <w:fldChar w:fldCharType="begin">
                <w:ffData>
                  <w:name w:val="Check33"/>
                  <w:enabled/>
                  <w:calcOnExit w:val="0"/>
                  <w:checkBox>
                    <w:sizeAuto/>
                    <w:default w:val="1"/>
                  </w:checkBox>
                </w:ffData>
              </w:fldChar>
            </w:r>
            <w:bookmarkStart w:id="34" w:name="Check33"/>
            <w:r w:rsidR="00AF25C3">
              <w:rPr>
                <w:rFonts w:cs="Arial"/>
              </w:rPr>
              <w:instrText xml:space="preserve"> FORMCHECKBOX </w:instrText>
            </w:r>
            <w:r w:rsidR="007C08FB">
              <w:rPr>
                <w:rFonts w:cs="Arial"/>
              </w:rPr>
            </w:r>
            <w:r w:rsidR="007C08FB">
              <w:rPr>
                <w:rFonts w:cs="Arial"/>
              </w:rPr>
              <w:fldChar w:fldCharType="separate"/>
            </w:r>
            <w:r w:rsidR="00AF25C3">
              <w:rPr>
                <w:rFonts w:cs="Arial"/>
              </w:rPr>
              <w:fldChar w:fldCharType="end"/>
            </w:r>
            <w:bookmarkEnd w:id="34"/>
            <w:r>
              <w:rPr>
                <w:rFonts w:cs="Arial"/>
              </w:rPr>
              <w:tab/>
            </w:r>
          </w:p>
        </w:tc>
      </w:tr>
      <w:tr w:rsidR="009A6F8A" w14:paraId="7BACE45A" w14:textId="77777777" w:rsidTr="009A6F8A">
        <w:trPr>
          <w:trHeight w:val="275"/>
        </w:trPr>
        <w:tc>
          <w:tcPr>
            <w:tcW w:w="10135" w:type="dxa"/>
            <w:tcBorders>
              <w:top w:val="nil"/>
              <w:left w:val="single" w:sz="8" w:space="0" w:color="auto"/>
              <w:bottom w:val="nil"/>
              <w:right w:val="single" w:sz="8" w:space="0" w:color="auto"/>
            </w:tcBorders>
            <w:tcMar>
              <w:top w:w="108" w:type="dxa"/>
              <w:left w:w="284" w:type="dxa"/>
              <w:bottom w:w="108" w:type="dxa"/>
              <w:right w:w="108" w:type="dxa"/>
            </w:tcMar>
          </w:tcPr>
          <w:p w14:paraId="378EC874" w14:textId="77777777" w:rsidR="009A6F8A" w:rsidRDefault="00564591" w:rsidP="00AF25C3">
            <w:pPr>
              <w:tabs>
                <w:tab w:val="center" w:pos="9184"/>
              </w:tabs>
              <w:spacing w:line="360" w:lineRule="auto"/>
              <w:rPr>
                <w:rFonts w:cs="Arial"/>
                <w:b/>
                <w:bCs/>
              </w:rPr>
            </w:pPr>
            <w:r>
              <w:rPr>
                <w:b/>
              </w:rPr>
              <w:t>Appendix I: Information Sheet(s) and Consent Form(s)</w:t>
            </w:r>
            <w:r>
              <w:rPr>
                <w:rFonts w:cs="Arial"/>
              </w:rPr>
              <w:t xml:space="preserve">                                             </w:t>
            </w:r>
            <w:r w:rsidR="00AF25C3">
              <w:rPr>
                <w:rFonts w:cs="Arial"/>
              </w:rPr>
              <w:fldChar w:fldCharType="begin">
                <w:ffData>
                  <w:name w:val=""/>
                  <w:enabled/>
                  <w:calcOnExit w:val="0"/>
                  <w:checkBox>
                    <w:sizeAuto/>
                    <w:default w:val="1"/>
                  </w:checkBox>
                </w:ffData>
              </w:fldChar>
            </w:r>
            <w:r w:rsidR="00AF25C3">
              <w:rPr>
                <w:rFonts w:cs="Arial"/>
              </w:rPr>
              <w:instrText xml:space="preserve"> FORMCHECKBOX </w:instrText>
            </w:r>
            <w:r w:rsidR="007C08FB">
              <w:rPr>
                <w:rFonts w:cs="Arial"/>
              </w:rPr>
            </w:r>
            <w:r w:rsidR="007C08FB">
              <w:rPr>
                <w:rFonts w:cs="Arial"/>
              </w:rPr>
              <w:fldChar w:fldCharType="separate"/>
            </w:r>
            <w:r w:rsidR="00AF25C3">
              <w:rPr>
                <w:rFonts w:cs="Arial"/>
              </w:rPr>
              <w:fldChar w:fldCharType="end"/>
            </w:r>
            <w:r>
              <w:rPr>
                <w:rFonts w:cs="Arial"/>
              </w:rPr>
              <w:tab/>
            </w:r>
          </w:p>
        </w:tc>
      </w:tr>
      <w:tr w:rsidR="00FD7790" w14:paraId="29F490B6" w14:textId="77777777" w:rsidTr="008560AC">
        <w:trPr>
          <w:trHeight w:val="3844"/>
        </w:trPr>
        <w:tc>
          <w:tcPr>
            <w:tcW w:w="10135" w:type="dxa"/>
            <w:tcBorders>
              <w:top w:val="nil"/>
              <w:left w:val="single" w:sz="8" w:space="0" w:color="auto"/>
              <w:bottom w:val="single" w:sz="8" w:space="0" w:color="auto"/>
              <w:right w:val="single" w:sz="8" w:space="0" w:color="auto"/>
            </w:tcBorders>
            <w:tcMar>
              <w:top w:w="108" w:type="dxa"/>
              <w:left w:w="284" w:type="dxa"/>
              <w:bottom w:w="108" w:type="dxa"/>
              <w:right w:w="108" w:type="dxa"/>
            </w:tcMar>
          </w:tcPr>
          <w:p w14:paraId="32C14536" w14:textId="77777777" w:rsidR="00FD7790" w:rsidRDefault="00FD7790">
            <w:pPr>
              <w:tabs>
                <w:tab w:val="center" w:pos="7736"/>
                <w:tab w:val="center" w:pos="9184"/>
              </w:tabs>
              <w:spacing w:line="360" w:lineRule="auto"/>
              <w:rPr>
                <w:rFonts w:cs="Arial"/>
                <w:b/>
                <w:bCs/>
              </w:rPr>
            </w:pPr>
            <w:r>
              <w:rPr>
                <w:rFonts w:cs="Arial"/>
                <w:b/>
                <w:bCs/>
              </w:rPr>
              <w:lastRenderedPageBreak/>
              <w:t>Appendix I</w:t>
            </w:r>
            <w:r w:rsidR="00564591">
              <w:rPr>
                <w:rFonts w:cs="Arial"/>
                <w:b/>
                <w:bCs/>
              </w:rPr>
              <w:t>I</w:t>
            </w:r>
            <w:r>
              <w:rPr>
                <w:rFonts w:cs="Arial"/>
                <w:b/>
                <w:bCs/>
              </w:rPr>
              <w:t>: Research Involving the Use of Drugs</w:t>
            </w:r>
          </w:p>
          <w:p w14:paraId="3B88ED7A" w14:textId="77777777" w:rsidR="00446D9C" w:rsidRDefault="00446D9C" w:rsidP="00446D9C">
            <w:pPr>
              <w:numPr>
                <w:ilvl w:val="0"/>
                <w:numId w:val="18"/>
              </w:numPr>
              <w:tabs>
                <w:tab w:val="center" w:pos="723"/>
                <w:tab w:val="left" w:pos="7710"/>
                <w:tab w:val="left" w:pos="8986"/>
                <w:tab w:val="center" w:pos="9270"/>
              </w:tabs>
              <w:spacing w:line="240" w:lineRule="auto"/>
            </w:pPr>
            <w:r>
              <w:rPr>
                <w:rFonts w:cs="Arial"/>
              </w:rPr>
              <w:t xml:space="preserve">Relevant correspondence relating to agreed arrangements for dispensing    </w:t>
            </w:r>
            <w:r w:rsidR="00564591">
              <w:rPr>
                <w:rFonts w:cs="Arial"/>
              </w:rPr>
              <w:t xml:space="preserve">   </w:t>
            </w:r>
            <w:r>
              <w:rPr>
                <w:rFonts w:cs="Arial"/>
              </w:rPr>
              <w:t xml:space="preserve"> </w:t>
            </w:r>
            <w:r>
              <w:rPr>
                <w:rFonts w:cs="Arial"/>
              </w:rPr>
              <w:fldChar w:fldCharType="begin">
                <w:ffData>
                  <w:name w:val="Check33"/>
                  <w:enabled/>
                  <w:calcOnExit w:val="0"/>
                  <w:checkBox>
                    <w:sizeAuto/>
                    <w:default w:val="0"/>
                  </w:checkBox>
                </w:ffData>
              </w:fldChar>
            </w:r>
            <w:r>
              <w:rPr>
                <w:rFonts w:cs="Arial"/>
              </w:rPr>
              <w:instrText xml:space="preserve"> FORMCHECKBOX </w:instrText>
            </w:r>
            <w:r w:rsidR="007C08FB">
              <w:rPr>
                <w:rFonts w:cs="Arial"/>
              </w:rPr>
            </w:r>
            <w:r w:rsidR="007C08FB">
              <w:rPr>
                <w:rFonts w:cs="Arial"/>
              </w:rPr>
              <w:fldChar w:fldCharType="separate"/>
            </w:r>
            <w:r>
              <w:fldChar w:fldCharType="end"/>
            </w:r>
            <w:r>
              <w:rPr>
                <w:rFonts w:cs="Arial"/>
                <w:b/>
                <w:bCs/>
              </w:rPr>
              <w:tab/>
              <w:t xml:space="preserve">                         </w:t>
            </w:r>
          </w:p>
          <w:p w14:paraId="0F0B3864" w14:textId="77777777" w:rsidR="00446D9C" w:rsidRDefault="00446D9C" w:rsidP="00446D9C">
            <w:pPr>
              <w:tabs>
                <w:tab w:val="center" w:pos="723"/>
                <w:tab w:val="center" w:pos="7736"/>
                <w:tab w:val="center" w:pos="9184"/>
              </w:tabs>
              <w:spacing w:line="240" w:lineRule="auto"/>
              <w:ind w:left="726"/>
              <w:rPr>
                <w:rFonts w:cs="Arial"/>
              </w:rPr>
            </w:pPr>
            <w:r>
              <w:rPr>
                <w:rFonts w:cs="Arial"/>
              </w:rPr>
              <w:t>with the pharmacy</w:t>
            </w:r>
          </w:p>
          <w:p w14:paraId="3C7F0A5A" w14:textId="77777777" w:rsidR="00446D9C" w:rsidRDefault="00446D9C" w:rsidP="00446D9C">
            <w:pPr>
              <w:tabs>
                <w:tab w:val="center" w:pos="723"/>
                <w:tab w:val="center" w:pos="7736"/>
                <w:tab w:val="center" w:pos="9184"/>
              </w:tabs>
              <w:spacing w:line="240" w:lineRule="auto"/>
              <w:ind w:left="726"/>
              <w:rPr>
                <w:rFonts w:cs="Arial"/>
              </w:rPr>
            </w:pPr>
          </w:p>
          <w:p w14:paraId="70BCF71C" w14:textId="77777777" w:rsidR="00446D9C" w:rsidRDefault="00446D9C" w:rsidP="00446D9C">
            <w:pPr>
              <w:numPr>
                <w:ilvl w:val="0"/>
                <w:numId w:val="16"/>
              </w:numPr>
              <w:tabs>
                <w:tab w:val="clear" w:pos="360"/>
                <w:tab w:val="center" w:pos="723"/>
                <w:tab w:val="center" w:pos="7736"/>
                <w:tab w:val="center" w:pos="9184"/>
              </w:tabs>
              <w:spacing w:line="240" w:lineRule="auto"/>
              <w:ind w:left="726" w:hanging="362"/>
              <w:rPr>
                <w:rFonts w:cs="Arial"/>
              </w:rPr>
            </w:pPr>
            <w:r>
              <w:rPr>
                <w:rFonts w:cs="Arial"/>
              </w:rPr>
              <w:t xml:space="preserve">Written confirmation from the manufacturer that the drug/substance has        </w:t>
            </w:r>
            <w:r w:rsidR="00564591">
              <w:rPr>
                <w:rFonts w:cs="Arial"/>
              </w:rPr>
              <w:t xml:space="preserve">  </w:t>
            </w:r>
            <w:r>
              <w:rPr>
                <w:rFonts w:cs="Arial"/>
              </w:rPr>
              <w:fldChar w:fldCharType="begin">
                <w:ffData>
                  <w:name w:val="Check33"/>
                  <w:enabled/>
                  <w:calcOnExit w:val="0"/>
                  <w:checkBox>
                    <w:sizeAuto/>
                    <w:default w:val="0"/>
                  </w:checkBox>
                </w:ffData>
              </w:fldChar>
            </w:r>
            <w:r>
              <w:rPr>
                <w:rFonts w:cs="Arial"/>
              </w:rPr>
              <w:instrText xml:space="preserve"> FORMCHECKBOX </w:instrText>
            </w:r>
            <w:r w:rsidR="007C08FB">
              <w:rPr>
                <w:rFonts w:cs="Arial"/>
              </w:rPr>
            </w:r>
            <w:r w:rsidR="007C08FB">
              <w:rPr>
                <w:rFonts w:cs="Arial"/>
              </w:rPr>
              <w:fldChar w:fldCharType="separate"/>
            </w:r>
            <w:r>
              <w:fldChar w:fldCharType="end"/>
            </w:r>
            <w:r>
              <w:rPr>
                <w:rFonts w:cs="Arial"/>
                <w:b/>
                <w:bCs/>
              </w:rPr>
              <w:tab/>
              <w:t xml:space="preserve">                         </w:t>
            </w:r>
          </w:p>
          <w:p w14:paraId="1C60D3E7" w14:textId="77777777" w:rsidR="00446D9C" w:rsidRDefault="00446D9C" w:rsidP="00446D9C">
            <w:pPr>
              <w:tabs>
                <w:tab w:val="center" w:pos="723"/>
                <w:tab w:val="center" w:pos="7736"/>
                <w:tab w:val="center" w:pos="9184"/>
              </w:tabs>
              <w:spacing w:line="240" w:lineRule="auto"/>
              <w:ind w:left="726"/>
              <w:rPr>
                <w:rFonts w:cs="Arial"/>
              </w:rPr>
            </w:pPr>
            <w:r>
              <w:rPr>
                <w:rFonts w:cs="Arial"/>
              </w:rPr>
              <w:t>has been manufactured to GMP</w:t>
            </w:r>
          </w:p>
          <w:p w14:paraId="49ADF998" w14:textId="77777777" w:rsidR="00FD7790" w:rsidRDefault="00FD7790" w:rsidP="00446D9C">
            <w:pPr>
              <w:tabs>
                <w:tab w:val="center" w:pos="723"/>
                <w:tab w:val="center" w:pos="7736"/>
                <w:tab w:val="center" w:pos="9184"/>
              </w:tabs>
              <w:spacing w:line="240" w:lineRule="auto"/>
              <w:ind w:left="726"/>
              <w:rPr>
                <w:rFonts w:cs="Arial"/>
              </w:rPr>
            </w:pPr>
            <w:r>
              <w:rPr>
                <w:rFonts w:cs="Arial"/>
              </w:rPr>
              <w:tab/>
            </w:r>
          </w:p>
          <w:p w14:paraId="324D0A4C" w14:textId="77777777" w:rsidR="00FD7790" w:rsidRDefault="00FD7790">
            <w:pPr>
              <w:numPr>
                <w:ilvl w:val="0"/>
                <w:numId w:val="16"/>
              </w:numPr>
              <w:tabs>
                <w:tab w:val="clear" w:pos="360"/>
                <w:tab w:val="center" w:pos="723"/>
                <w:tab w:val="center" w:pos="7736"/>
                <w:tab w:val="center" w:pos="9184"/>
              </w:tabs>
              <w:spacing w:after="100" w:afterAutospacing="1" w:line="240" w:lineRule="auto"/>
              <w:ind w:left="723" w:hanging="362"/>
              <w:rPr>
                <w:rFonts w:cs="Arial"/>
              </w:rPr>
            </w:pPr>
            <w:r>
              <w:rPr>
                <w:rFonts w:cs="Arial"/>
              </w:rPr>
              <w:t>Proposed volunteer contract</w:t>
            </w:r>
            <w:r>
              <w:rPr>
                <w:rFonts w:cs="Arial"/>
              </w:rPr>
              <w:tab/>
            </w:r>
            <w:r>
              <w:rPr>
                <w:rFonts w:cs="Arial"/>
              </w:rPr>
              <w:fldChar w:fldCharType="begin">
                <w:ffData>
                  <w:name w:val="Check37"/>
                  <w:enabled/>
                  <w:calcOnExit w:val="0"/>
                  <w:checkBox>
                    <w:sizeAuto/>
                    <w:default w:val="0"/>
                  </w:checkBox>
                </w:ffData>
              </w:fldChar>
            </w:r>
            <w:bookmarkStart w:id="35" w:name="Check37"/>
            <w:r>
              <w:rPr>
                <w:rFonts w:cs="Arial"/>
              </w:rPr>
              <w:instrText xml:space="preserve"> FORMCHECKBOX </w:instrText>
            </w:r>
            <w:r w:rsidR="007C08FB">
              <w:rPr>
                <w:rFonts w:cs="Arial"/>
              </w:rPr>
            </w:r>
            <w:r w:rsidR="007C08FB">
              <w:rPr>
                <w:rFonts w:cs="Arial"/>
              </w:rPr>
              <w:fldChar w:fldCharType="separate"/>
            </w:r>
            <w:r>
              <w:fldChar w:fldCharType="end"/>
            </w:r>
            <w:bookmarkEnd w:id="35"/>
            <w:r>
              <w:rPr>
                <w:rFonts w:cs="Arial"/>
              </w:rPr>
              <w:tab/>
              <w:t xml:space="preserve"> </w:t>
            </w:r>
          </w:p>
          <w:p w14:paraId="5090C36D" w14:textId="77777777" w:rsidR="00FD7790" w:rsidRDefault="00FD7790">
            <w:pPr>
              <w:numPr>
                <w:ilvl w:val="0"/>
                <w:numId w:val="16"/>
              </w:numPr>
              <w:tabs>
                <w:tab w:val="center" w:pos="723"/>
                <w:tab w:val="center" w:pos="7736"/>
                <w:tab w:val="center" w:pos="9184"/>
              </w:tabs>
              <w:spacing w:after="100" w:afterAutospacing="1" w:line="240" w:lineRule="auto"/>
              <w:ind w:left="723" w:hanging="362"/>
            </w:pPr>
            <w:r>
              <w:rPr>
                <w:rFonts w:cs="Arial"/>
              </w:rPr>
              <w:t>Full declaration of financial or direct interest</w:t>
            </w:r>
            <w:r>
              <w:rPr>
                <w:rFonts w:cs="Arial"/>
              </w:rPr>
              <w:tab/>
            </w:r>
            <w:r>
              <w:rPr>
                <w:rFonts w:cs="Arial"/>
              </w:rPr>
              <w:fldChar w:fldCharType="begin">
                <w:ffData>
                  <w:name w:val="Check39"/>
                  <w:enabled/>
                  <w:calcOnExit w:val="0"/>
                  <w:checkBox>
                    <w:sizeAuto/>
                    <w:default w:val="0"/>
                  </w:checkBox>
                </w:ffData>
              </w:fldChar>
            </w:r>
            <w:bookmarkStart w:id="36" w:name="Check39"/>
            <w:r>
              <w:rPr>
                <w:rFonts w:cs="Arial"/>
              </w:rPr>
              <w:instrText xml:space="preserve"> FORMCHECKBOX </w:instrText>
            </w:r>
            <w:r w:rsidR="007C08FB">
              <w:rPr>
                <w:rFonts w:cs="Arial"/>
              </w:rPr>
            </w:r>
            <w:r w:rsidR="007C08FB">
              <w:rPr>
                <w:rFonts w:cs="Arial"/>
              </w:rPr>
              <w:fldChar w:fldCharType="separate"/>
            </w:r>
            <w:r>
              <w:fldChar w:fldCharType="end"/>
            </w:r>
            <w:bookmarkEnd w:id="36"/>
            <w:r>
              <w:rPr>
                <w:rFonts w:cs="Arial"/>
              </w:rPr>
              <w:tab/>
            </w:r>
          </w:p>
          <w:p w14:paraId="5CA600D1" w14:textId="77777777" w:rsidR="00FD7790" w:rsidRDefault="00AF7DC4">
            <w:pPr>
              <w:numPr>
                <w:ilvl w:val="0"/>
                <w:numId w:val="16"/>
              </w:numPr>
              <w:tabs>
                <w:tab w:val="clear" w:pos="360"/>
                <w:tab w:val="center" w:pos="723"/>
                <w:tab w:val="center" w:pos="7736"/>
                <w:tab w:val="center" w:pos="9184"/>
              </w:tabs>
              <w:spacing w:after="100" w:afterAutospacing="1" w:line="240" w:lineRule="auto"/>
              <w:ind w:left="723" w:hanging="362"/>
              <w:rPr>
                <w:rFonts w:cs="Arial"/>
              </w:rPr>
            </w:pPr>
            <w:r>
              <w:rPr>
                <w:rFonts w:cs="Arial"/>
              </w:rPr>
              <w:t xml:space="preserve">Copies of certificates: CTA </w:t>
            </w:r>
            <w:r w:rsidR="00FD7790">
              <w:rPr>
                <w:rFonts w:cs="Arial"/>
              </w:rPr>
              <w:t>etc…</w:t>
            </w:r>
            <w:r w:rsidR="00FD7790">
              <w:rPr>
                <w:rFonts w:cs="Arial"/>
              </w:rPr>
              <w:tab/>
            </w:r>
            <w:r w:rsidR="00FD7790">
              <w:rPr>
                <w:rFonts w:cs="Arial"/>
              </w:rPr>
              <w:fldChar w:fldCharType="begin">
                <w:ffData>
                  <w:name w:val="Check41"/>
                  <w:enabled/>
                  <w:calcOnExit w:val="0"/>
                  <w:checkBox>
                    <w:sizeAuto/>
                    <w:default w:val="0"/>
                  </w:checkBox>
                </w:ffData>
              </w:fldChar>
            </w:r>
            <w:bookmarkStart w:id="37" w:name="Check41"/>
            <w:r w:rsidR="00FD7790">
              <w:rPr>
                <w:rFonts w:cs="Arial"/>
              </w:rPr>
              <w:instrText xml:space="preserve"> FORMCHECKBOX </w:instrText>
            </w:r>
            <w:r w:rsidR="007C08FB">
              <w:rPr>
                <w:rFonts w:cs="Arial"/>
              </w:rPr>
            </w:r>
            <w:r w:rsidR="007C08FB">
              <w:rPr>
                <w:rFonts w:cs="Arial"/>
              </w:rPr>
              <w:fldChar w:fldCharType="separate"/>
            </w:r>
            <w:r w:rsidR="00FD7790">
              <w:fldChar w:fldCharType="end"/>
            </w:r>
            <w:bookmarkEnd w:id="37"/>
            <w:r w:rsidR="00FD7790">
              <w:rPr>
                <w:rFonts w:cs="Arial"/>
              </w:rPr>
              <w:tab/>
            </w:r>
          </w:p>
          <w:p w14:paraId="677A320F" w14:textId="77777777" w:rsidR="00FD7790" w:rsidRDefault="00FD7790" w:rsidP="00446D9C">
            <w:pPr>
              <w:tabs>
                <w:tab w:val="center" w:pos="723"/>
                <w:tab w:val="center" w:pos="7736"/>
                <w:tab w:val="center" w:pos="9184"/>
              </w:tabs>
              <w:spacing w:after="100" w:afterAutospacing="1" w:line="240" w:lineRule="auto"/>
              <w:ind w:left="723"/>
            </w:pPr>
            <w:r>
              <w:rPr>
                <w:rFonts w:cs="Arial"/>
              </w:rPr>
              <w:tab/>
            </w:r>
          </w:p>
          <w:p w14:paraId="55DF4503" w14:textId="77777777" w:rsidR="00FD7790" w:rsidRDefault="00671EDD" w:rsidP="008560AC">
            <w:pPr>
              <w:tabs>
                <w:tab w:val="center" w:pos="723"/>
                <w:tab w:val="center" w:pos="7736"/>
                <w:tab w:val="center" w:pos="9184"/>
              </w:tabs>
              <w:spacing w:after="100" w:afterAutospacing="1" w:line="240" w:lineRule="auto"/>
              <w:rPr>
                <w:b/>
              </w:rPr>
            </w:pPr>
            <w:r w:rsidRPr="002E0BB0">
              <w:rPr>
                <w:b/>
              </w:rPr>
              <w:t>Appendix II</w:t>
            </w:r>
            <w:r w:rsidR="00564591">
              <w:rPr>
                <w:b/>
              </w:rPr>
              <w:t>I</w:t>
            </w:r>
            <w:r w:rsidRPr="002E0BB0">
              <w:rPr>
                <w:b/>
              </w:rPr>
              <w:t xml:space="preserve">: Use of </w:t>
            </w:r>
            <w:r w:rsidR="002E0BB0">
              <w:rPr>
                <w:b/>
              </w:rPr>
              <w:t xml:space="preserve">Non-Ionising </w:t>
            </w:r>
            <w:r w:rsidRPr="002E0BB0">
              <w:rPr>
                <w:b/>
              </w:rPr>
              <w:t xml:space="preserve">Radiation </w:t>
            </w:r>
            <w:r w:rsidR="00564591">
              <w:rPr>
                <w:b/>
              </w:rPr>
              <w:t xml:space="preserve">                                                               </w:t>
            </w:r>
            <w:r w:rsidR="00564591">
              <w:rPr>
                <w:rFonts w:cs="Arial"/>
              </w:rPr>
              <w:fldChar w:fldCharType="begin">
                <w:ffData>
                  <w:name w:val="Check33"/>
                  <w:enabled/>
                  <w:calcOnExit w:val="0"/>
                  <w:checkBox>
                    <w:sizeAuto/>
                    <w:default w:val="0"/>
                  </w:checkBox>
                </w:ffData>
              </w:fldChar>
            </w:r>
            <w:r w:rsidR="00564591">
              <w:rPr>
                <w:rFonts w:cs="Arial"/>
              </w:rPr>
              <w:instrText xml:space="preserve"> FORMCHECKBOX </w:instrText>
            </w:r>
            <w:r w:rsidR="007C08FB">
              <w:rPr>
                <w:rFonts w:cs="Arial"/>
              </w:rPr>
            </w:r>
            <w:r w:rsidR="007C08FB">
              <w:rPr>
                <w:rFonts w:cs="Arial"/>
              </w:rPr>
              <w:fldChar w:fldCharType="separate"/>
            </w:r>
            <w:r w:rsidR="00564591">
              <w:fldChar w:fldCharType="end"/>
            </w:r>
          </w:p>
          <w:p w14:paraId="71675C94" w14:textId="77777777" w:rsidR="008560AC" w:rsidRDefault="008560AC" w:rsidP="008560AC">
            <w:pPr>
              <w:tabs>
                <w:tab w:val="center" w:pos="723"/>
                <w:tab w:val="center" w:pos="7736"/>
                <w:tab w:val="center" w:pos="9184"/>
              </w:tabs>
              <w:spacing w:after="100" w:afterAutospacing="1" w:line="240" w:lineRule="auto"/>
              <w:rPr>
                <w:b/>
              </w:rPr>
            </w:pPr>
            <w:r w:rsidRPr="002E0BB0">
              <w:rPr>
                <w:b/>
              </w:rPr>
              <w:t xml:space="preserve">Appendix </w:t>
            </w:r>
            <w:r w:rsidR="00564591">
              <w:rPr>
                <w:b/>
              </w:rPr>
              <w:t>IV</w:t>
            </w:r>
            <w:r w:rsidRPr="002E0BB0">
              <w:rPr>
                <w:b/>
              </w:rPr>
              <w:t xml:space="preserve">: Use </w:t>
            </w:r>
            <w:r w:rsidR="00564591">
              <w:rPr>
                <w:b/>
              </w:rPr>
              <w:t xml:space="preserve">of </w:t>
            </w:r>
            <w:r>
              <w:rPr>
                <w:b/>
              </w:rPr>
              <w:t xml:space="preserve">Medical Devices </w:t>
            </w:r>
            <w:r w:rsidRPr="002E0BB0">
              <w:rPr>
                <w:b/>
              </w:rPr>
              <w:t xml:space="preserve"> </w:t>
            </w:r>
            <w:r w:rsidR="00564591">
              <w:rPr>
                <w:b/>
              </w:rPr>
              <w:t xml:space="preserve">                                                                         </w:t>
            </w:r>
            <w:r w:rsidR="00564591">
              <w:rPr>
                <w:rFonts w:cs="Arial"/>
              </w:rPr>
              <w:fldChar w:fldCharType="begin">
                <w:ffData>
                  <w:name w:val="Check33"/>
                  <w:enabled/>
                  <w:calcOnExit w:val="0"/>
                  <w:checkBox>
                    <w:sizeAuto/>
                    <w:default w:val="0"/>
                  </w:checkBox>
                </w:ffData>
              </w:fldChar>
            </w:r>
            <w:r w:rsidR="00564591">
              <w:rPr>
                <w:rFonts w:cs="Arial"/>
              </w:rPr>
              <w:instrText xml:space="preserve"> FORMCHECKBOX </w:instrText>
            </w:r>
            <w:r w:rsidR="007C08FB">
              <w:rPr>
                <w:rFonts w:cs="Arial"/>
              </w:rPr>
            </w:r>
            <w:r w:rsidR="007C08FB">
              <w:rPr>
                <w:rFonts w:cs="Arial"/>
              </w:rPr>
              <w:fldChar w:fldCharType="separate"/>
            </w:r>
            <w:r w:rsidR="00564591">
              <w:fldChar w:fldCharType="end"/>
            </w:r>
          </w:p>
          <w:p w14:paraId="25578776" w14:textId="77777777" w:rsidR="00564591" w:rsidRDefault="00564591" w:rsidP="008560AC">
            <w:pPr>
              <w:tabs>
                <w:tab w:val="center" w:pos="723"/>
                <w:tab w:val="center" w:pos="7736"/>
                <w:tab w:val="center" w:pos="9184"/>
              </w:tabs>
              <w:spacing w:after="100" w:afterAutospacing="1" w:line="240" w:lineRule="auto"/>
            </w:pPr>
          </w:p>
        </w:tc>
      </w:tr>
    </w:tbl>
    <w:p w14:paraId="26605D9A" w14:textId="77777777" w:rsidR="00FD7790" w:rsidRDefault="00FD7790" w:rsidP="007711EE">
      <w:pPr>
        <w:rPr>
          <w:sz w:val="16"/>
          <w:szCs w:val="16"/>
        </w:rPr>
      </w:pPr>
    </w:p>
    <w:p w14:paraId="59F39B5C" w14:textId="77777777" w:rsidR="00D228FE" w:rsidRDefault="00D228FE" w:rsidP="007711EE">
      <w:pPr>
        <w:rPr>
          <w:sz w:val="16"/>
          <w:szCs w:val="16"/>
        </w:rPr>
      </w:pPr>
      <w:r>
        <w:rPr>
          <w:sz w:val="16"/>
          <w:szCs w:val="16"/>
        </w:rPr>
        <w:t>Updated 17.10.2017</w:t>
      </w:r>
    </w:p>
    <w:sectPr w:rsidR="00D228FE" w:rsidSect="00AF5354">
      <w:type w:val="continuous"/>
      <w:pgSz w:w="11906" w:h="16838"/>
      <w:pgMar w:top="1134" w:right="1134" w:bottom="1134" w:left="1134" w:header="720"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87B08" w14:textId="77777777" w:rsidR="0036033A" w:rsidRDefault="0036033A">
      <w:r>
        <w:separator/>
      </w:r>
    </w:p>
  </w:endnote>
  <w:endnote w:type="continuationSeparator" w:id="0">
    <w:p w14:paraId="6975F536" w14:textId="77777777" w:rsidR="0036033A" w:rsidRDefault="00360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0E802" w14:textId="77777777" w:rsidR="001D4C84" w:rsidRDefault="001D4C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516474" w14:textId="77777777" w:rsidR="001D4C84" w:rsidRDefault="001D4C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2927B" w14:textId="77777777" w:rsidR="001D4C84" w:rsidRDefault="001D4C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08FB">
      <w:rPr>
        <w:rStyle w:val="PageNumber"/>
        <w:noProof/>
      </w:rPr>
      <w:t>4</w:t>
    </w:r>
    <w:r>
      <w:rPr>
        <w:rStyle w:val="PageNumber"/>
      </w:rPr>
      <w:fldChar w:fldCharType="end"/>
    </w:r>
  </w:p>
  <w:p w14:paraId="4B6A610F" w14:textId="77777777" w:rsidR="001D4C84" w:rsidRDefault="001D4C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1C98C" w14:textId="77777777" w:rsidR="0036033A" w:rsidRDefault="0036033A">
      <w:r>
        <w:separator/>
      </w:r>
    </w:p>
  </w:footnote>
  <w:footnote w:type="continuationSeparator" w:id="0">
    <w:p w14:paraId="790109BC" w14:textId="77777777" w:rsidR="0036033A" w:rsidRDefault="003603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A5AFE" w14:textId="77777777" w:rsidR="001D4C84" w:rsidRDefault="001D4C84">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11AA0D" w14:textId="77777777" w:rsidR="001D4C84" w:rsidRDefault="001D4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B5784F" w14:textId="77777777" w:rsidR="001D4C84" w:rsidRDefault="001D4C84">
    <w:pPr>
      <w:pStyle w:val="Header"/>
    </w:pPr>
    <w:r>
      <w:rPr>
        <w:b/>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E7C5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642EAF"/>
    <w:multiLevelType w:val="hybridMultilevel"/>
    <w:tmpl w:val="5390250C"/>
    <w:lvl w:ilvl="0" w:tplc="04090005">
      <w:start w:val="1"/>
      <w:numFmt w:val="bullet"/>
      <w:lvlText w:val=""/>
      <w:lvlJc w:val="left"/>
      <w:pPr>
        <w:tabs>
          <w:tab w:val="num" w:pos="819"/>
        </w:tabs>
        <w:ind w:left="819"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3E76372"/>
    <w:multiLevelType w:val="hybridMultilevel"/>
    <w:tmpl w:val="C45CAFBC"/>
    <w:lvl w:ilvl="0" w:tplc="04090001">
      <w:start w:val="1"/>
      <w:numFmt w:val="bullet"/>
      <w:lvlText w:val=""/>
      <w:lvlJc w:val="left"/>
      <w:pPr>
        <w:tabs>
          <w:tab w:val="num" w:pos="720"/>
        </w:tabs>
        <w:ind w:left="720" w:hanging="360"/>
      </w:pPr>
      <w:rPr>
        <w:rFonts w:ascii="Symbol" w:hAnsi="Symbol" w:hint="default"/>
      </w:rPr>
    </w:lvl>
    <w:lvl w:ilvl="1" w:tplc="FDCC36B4">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12AA40CC"/>
    <w:multiLevelType w:val="hybridMultilevel"/>
    <w:tmpl w:val="A2ECD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42521D"/>
    <w:multiLevelType w:val="hybridMultilevel"/>
    <w:tmpl w:val="E5546A3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EC22E9D"/>
    <w:multiLevelType w:val="hybridMultilevel"/>
    <w:tmpl w:val="0EDEA83A"/>
    <w:lvl w:ilvl="0" w:tplc="4E24158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7ED7694"/>
    <w:multiLevelType w:val="hybridMultilevel"/>
    <w:tmpl w:val="CCC2D08A"/>
    <w:lvl w:ilvl="0" w:tplc="C05E5D8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AE42DC1"/>
    <w:multiLevelType w:val="hybridMultilevel"/>
    <w:tmpl w:val="9830E9D4"/>
    <w:lvl w:ilvl="0" w:tplc="874E5F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DC57F0"/>
    <w:multiLevelType w:val="hybridMultilevel"/>
    <w:tmpl w:val="BC6AD41E"/>
    <w:lvl w:ilvl="0" w:tplc="F168D636">
      <w:start w:val="1"/>
      <w:numFmt w:val="lowerLetter"/>
      <w:lvlText w:val="%1)"/>
      <w:lvlJc w:val="left"/>
      <w:pPr>
        <w:tabs>
          <w:tab w:val="num" w:pos="819"/>
        </w:tabs>
        <w:ind w:left="819" w:hanging="360"/>
      </w:pPr>
      <w:rPr>
        <w:b/>
        <w:i w:val="0"/>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9" w15:restartNumberingAfterBreak="0">
    <w:nsid w:val="30FE4EB5"/>
    <w:multiLevelType w:val="hybridMultilevel"/>
    <w:tmpl w:val="8C88E3E6"/>
    <w:lvl w:ilvl="0" w:tplc="04090001">
      <w:start w:val="1"/>
      <w:numFmt w:val="bullet"/>
      <w:lvlText w:val=""/>
      <w:lvlJc w:val="left"/>
      <w:pPr>
        <w:tabs>
          <w:tab w:val="num" w:pos="363"/>
        </w:tabs>
        <w:ind w:left="36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25100C6"/>
    <w:multiLevelType w:val="hybridMultilevel"/>
    <w:tmpl w:val="4248448C"/>
    <w:lvl w:ilvl="0" w:tplc="026C2F7E">
      <w:start w:val="1"/>
      <w:numFmt w:val="upperLetter"/>
      <w:lvlText w:val="%1."/>
      <w:lvlJc w:val="left"/>
      <w:pPr>
        <w:ind w:left="360" w:hanging="360"/>
      </w:pPr>
      <w:rPr>
        <w:rFonts w:hint="default"/>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4867CA3"/>
    <w:multiLevelType w:val="hybridMultilevel"/>
    <w:tmpl w:val="7BECA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E416EB"/>
    <w:multiLevelType w:val="hybridMultilevel"/>
    <w:tmpl w:val="BC0A444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3B26A75"/>
    <w:multiLevelType w:val="hybridMultilevel"/>
    <w:tmpl w:val="39A85E2A"/>
    <w:lvl w:ilvl="0" w:tplc="FDCC36B4">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DC1191C"/>
    <w:multiLevelType w:val="hybridMultilevel"/>
    <w:tmpl w:val="FA60B8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3"/>
  </w:num>
  <w:num w:numId="19">
    <w:abstractNumId w:val="0"/>
  </w:num>
  <w:num w:numId="20">
    <w:abstractNumId w:val="7"/>
  </w:num>
  <w:num w:numId="21">
    <w:abstractNumId w:val="14"/>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1"/>
  <w:drawingGridVerticalSpacing w:val="181"/>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90"/>
    <w:rsid w:val="000106B4"/>
    <w:rsid w:val="000163FC"/>
    <w:rsid w:val="0002727B"/>
    <w:rsid w:val="0002799C"/>
    <w:rsid w:val="000364F0"/>
    <w:rsid w:val="00045351"/>
    <w:rsid w:val="00046CBF"/>
    <w:rsid w:val="00052916"/>
    <w:rsid w:val="00053758"/>
    <w:rsid w:val="00054C93"/>
    <w:rsid w:val="00090E00"/>
    <w:rsid w:val="000A0F9F"/>
    <w:rsid w:val="000A1195"/>
    <w:rsid w:val="000A6291"/>
    <w:rsid w:val="000B5479"/>
    <w:rsid w:val="000C006E"/>
    <w:rsid w:val="000C3C7C"/>
    <w:rsid w:val="000D36F0"/>
    <w:rsid w:val="000D3E6F"/>
    <w:rsid w:val="000E1AEE"/>
    <w:rsid w:val="000E67E0"/>
    <w:rsid w:val="000F7C0C"/>
    <w:rsid w:val="00117AC6"/>
    <w:rsid w:val="0013065B"/>
    <w:rsid w:val="001332CD"/>
    <w:rsid w:val="001451BB"/>
    <w:rsid w:val="00147D46"/>
    <w:rsid w:val="001569E3"/>
    <w:rsid w:val="00161A25"/>
    <w:rsid w:val="001629E0"/>
    <w:rsid w:val="00163AE6"/>
    <w:rsid w:val="001659D9"/>
    <w:rsid w:val="00170B6E"/>
    <w:rsid w:val="00192544"/>
    <w:rsid w:val="001A2DBF"/>
    <w:rsid w:val="001B20D4"/>
    <w:rsid w:val="001B5A54"/>
    <w:rsid w:val="001C3E35"/>
    <w:rsid w:val="001C431C"/>
    <w:rsid w:val="001D189D"/>
    <w:rsid w:val="001D3C51"/>
    <w:rsid w:val="001D4C84"/>
    <w:rsid w:val="001D6B16"/>
    <w:rsid w:val="001E3C28"/>
    <w:rsid w:val="001E482B"/>
    <w:rsid w:val="001F1059"/>
    <w:rsid w:val="001F2832"/>
    <w:rsid w:val="00204DB5"/>
    <w:rsid w:val="00205204"/>
    <w:rsid w:val="00210428"/>
    <w:rsid w:val="0022128B"/>
    <w:rsid w:val="002301F9"/>
    <w:rsid w:val="002339B6"/>
    <w:rsid w:val="00254739"/>
    <w:rsid w:val="002547AC"/>
    <w:rsid w:val="00267A6E"/>
    <w:rsid w:val="00273E55"/>
    <w:rsid w:val="00286B47"/>
    <w:rsid w:val="00293347"/>
    <w:rsid w:val="00296743"/>
    <w:rsid w:val="0029678E"/>
    <w:rsid w:val="00297F89"/>
    <w:rsid w:val="002A058C"/>
    <w:rsid w:val="002A26EA"/>
    <w:rsid w:val="002B2DCA"/>
    <w:rsid w:val="002C6FE2"/>
    <w:rsid w:val="002D2EBB"/>
    <w:rsid w:val="002D4117"/>
    <w:rsid w:val="002E0BB0"/>
    <w:rsid w:val="002E26C4"/>
    <w:rsid w:val="002E4A0F"/>
    <w:rsid w:val="002F1664"/>
    <w:rsid w:val="00304527"/>
    <w:rsid w:val="00311F33"/>
    <w:rsid w:val="0033314B"/>
    <w:rsid w:val="003351C7"/>
    <w:rsid w:val="0034295C"/>
    <w:rsid w:val="00347036"/>
    <w:rsid w:val="0035351D"/>
    <w:rsid w:val="0036033A"/>
    <w:rsid w:val="00365199"/>
    <w:rsid w:val="003661B0"/>
    <w:rsid w:val="00371A32"/>
    <w:rsid w:val="00372B70"/>
    <w:rsid w:val="00381094"/>
    <w:rsid w:val="00381987"/>
    <w:rsid w:val="00392EC1"/>
    <w:rsid w:val="00394449"/>
    <w:rsid w:val="0039455B"/>
    <w:rsid w:val="003A0CD1"/>
    <w:rsid w:val="003B2E0B"/>
    <w:rsid w:val="003D162F"/>
    <w:rsid w:val="003D3A68"/>
    <w:rsid w:val="003E0BE3"/>
    <w:rsid w:val="003E632D"/>
    <w:rsid w:val="00416C0F"/>
    <w:rsid w:val="0042466C"/>
    <w:rsid w:val="0043572A"/>
    <w:rsid w:val="004461ED"/>
    <w:rsid w:val="00446D9C"/>
    <w:rsid w:val="0045526C"/>
    <w:rsid w:val="00471FA5"/>
    <w:rsid w:val="00472EE7"/>
    <w:rsid w:val="004740DF"/>
    <w:rsid w:val="00477D03"/>
    <w:rsid w:val="0048112E"/>
    <w:rsid w:val="004913D1"/>
    <w:rsid w:val="00494938"/>
    <w:rsid w:val="00496EE8"/>
    <w:rsid w:val="004A055F"/>
    <w:rsid w:val="004A3CBD"/>
    <w:rsid w:val="004A50D4"/>
    <w:rsid w:val="004C4D45"/>
    <w:rsid w:val="004D4BBC"/>
    <w:rsid w:val="004D5920"/>
    <w:rsid w:val="004E1A66"/>
    <w:rsid w:val="004E3DF8"/>
    <w:rsid w:val="004E51FD"/>
    <w:rsid w:val="004F08FF"/>
    <w:rsid w:val="00501A48"/>
    <w:rsid w:val="00502BC0"/>
    <w:rsid w:val="0050710C"/>
    <w:rsid w:val="00513009"/>
    <w:rsid w:val="00513A2E"/>
    <w:rsid w:val="00514930"/>
    <w:rsid w:val="00515581"/>
    <w:rsid w:val="005227F4"/>
    <w:rsid w:val="0052591D"/>
    <w:rsid w:val="00537AD0"/>
    <w:rsid w:val="00553087"/>
    <w:rsid w:val="0056287A"/>
    <w:rsid w:val="00564591"/>
    <w:rsid w:val="00573DAC"/>
    <w:rsid w:val="005A14A2"/>
    <w:rsid w:val="005B6761"/>
    <w:rsid w:val="005C34E6"/>
    <w:rsid w:val="005C35EB"/>
    <w:rsid w:val="005C3D39"/>
    <w:rsid w:val="005D24BB"/>
    <w:rsid w:val="005D52A9"/>
    <w:rsid w:val="005E3656"/>
    <w:rsid w:val="005F4F17"/>
    <w:rsid w:val="00603517"/>
    <w:rsid w:val="00620CA7"/>
    <w:rsid w:val="0063391B"/>
    <w:rsid w:val="00635B21"/>
    <w:rsid w:val="0065384E"/>
    <w:rsid w:val="00660A77"/>
    <w:rsid w:val="00671EDD"/>
    <w:rsid w:val="00674902"/>
    <w:rsid w:val="00683F43"/>
    <w:rsid w:val="00692969"/>
    <w:rsid w:val="0069352B"/>
    <w:rsid w:val="006A61E6"/>
    <w:rsid w:val="006A75E4"/>
    <w:rsid w:val="006C2F91"/>
    <w:rsid w:val="006C4008"/>
    <w:rsid w:val="006D1D1E"/>
    <w:rsid w:val="006D3114"/>
    <w:rsid w:val="006D47C0"/>
    <w:rsid w:val="006E38C9"/>
    <w:rsid w:val="006E5609"/>
    <w:rsid w:val="007040CA"/>
    <w:rsid w:val="00712AA6"/>
    <w:rsid w:val="00712C08"/>
    <w:rsid w:val="00720D71"/>
    <w:rsid w:val="00721516"/>
    <w:rsid w:val="00730491"/>
    <w:rsid w:val="00730B69"/>
    <w:rsid w:val="007313E8"/>
    <w:rsid w:val="007339C4"/>
    <w:rsid w:val="00744E94"/>
    <w:rsid w:val="007452DB"/>
    <w:rsid w:val="00745C43"/>
    <w:rsid w:val="007463FC"/>
    <w:rsid w:val="0075451E"/>
    <w:rsid w:val="00757ED7"/>
    <w:rsid w:val="00763192"/>
    <w:rsid w:val="00767B7A"/>
    <w:rsid w:val="007711EE"/>
    <w:rsid w:val="00772EB0"/>
    <w:rsid w:val="00774F60"/>
    <w:rsid w:val="00777388"/>
    <w:rsid w:val="00782073"/>
    <w:rsid w:val="007864EB"/>
    <w:rsid w:val="007878B8"/>
    <w:rsid w:val="007920B2"/>
    <w:rsid w:val="007969A2"/>
    <w:rsid w:val="007A3699"/>
    <w:rsid w:val="007B1B32"/>
    <w:rsid w:val="007B7D24"/>
    <w:rsid w:val="007C061D"/>
    <w:rsid w:val="007C08FB"/>
    <w:rsid w:val="007C122A"/>
    <w:rsid w:val="007D5E13"/>
    <w:rsid w:val="007E111A"/>
    <w:rsid w:val="007F1A13"/>
    <w:rsid w:val="007F3A77"/>
    <w:rsid w:val="00804C03"/>
    <w:rsid w:val="00806285"/>
    <w:rsid w:val="00816499"/>
    <w:rsid w:val="0082112F"/>
    <w:rsid w:val="008323D4"/>
    <w:rsid w:val="008560AC"/>
    <w:rsid w:val="0086644D"/>
    <w:rsid w:val="00866D2D"/>
    <w:rsid w:val="008706DB"/>
    <w:rsid w:val="008819F6"/>
    <w:rsid w:val="008867F1"/>
    <w:rsid w:val="00887965"/>
    <w:rsid w:val="00892848"/>
    <w:rsid w:val="008A376A"/>
    <w:rsid w:val="008A68A3"/>
    <w:rsid w:val="008E04F2"/>
    <w:rsid w:val="008E7087"/>
    <w:rsid w:val="009029B4"/>
    <w:rsid w:val="00907D0F"/>
    <w:rsid w:val="0092041E"/>
    <w:rsid w:val="00923B4D"/>
    <w:rsid w:val="00937DAB"/>
    <w:rsid w:val="009519F9"/>
    <w:rsid w:val="00951ED8"/>
    <w:rsid w:val="00952F7B"/>
    <w:rsid w:val="00972910"/>
    <w:rsid w:val="00975B3F"/>
    <w:rsid w:val="00994390"/>
    <w:rsid w:val="009A1150"/>
    <w:rsid w:val="009A6F8A"/>
    <w:rsid w:val="009C0B5A"/>
    <w:rsid w:val="009C2733"/>
    <w:rsid w:val="009C27F8"/>
    <w:rsid w:val="009C5C89"/>
    <w:rsid w:val="009D0C6C"/>
    <w:rsid w:val="009D435D"/>
    <w:rsid w:val="009D4E40"/>
    <w:rsid w:val="009E1ED4"/>
    <w:rsid w:val="009F2BD8"/>
    <w:rsid w:val="009F4214"/>
    <w:rsid w:val="00A126AE"/>
    <w:rsid w:val="00A14F82"/>
    <w:rsid w:val="00A15A8E"/>
    <w:rsid w:val="00A16A11"/>
    <w:rsid w:val="00A20A13"/>
    <w:rsid w:val="00A30697"/>
    <w:rsid w:val="00A329A7"/>
    <w:rsid w:val="00A42DBF"/>
    <w:rsid w:val="00A51884"/>
    <w:rsid w:val="00A57CD9"/>
    <w:rsid w:val="00A66B65"/>
    <w:rsid w:val="00A723C6"/>
    <w:rsid w:val="00A76D6D"/>
    <w:rsid w:val="00A931C2"/>
    <w:rsid w:val="00AA20B4"/>
    <w:rsid w:val="00AA729F"/>
    <w:rsid w:val="00AC5278"/>
    <w:rsid w:val="00AD0EBB"/>
    <w:rsid w:val="00AD272A"/>
    <w:rsid w:val="00AD3E94"/>
    <w:rsid w:val="00AD6423"/>
    <w:rsid w:val="00AF25C3"/>
    <w:rsid w:val="00AF5354"/>
    <w:rsid w:val="00AF7DC4"/>
    <w:rsid w:val="00B002B4"/>
    <w:rsid w:val="00B011B7"/>
    <w:rsid w:val="00B044A3"/>
    <w:rsid w:val="00B11568"/>
    <w:rsid w:val="00B1265A"/>
    <w:rsid w:val="00B228FA"/>
    <w:rsid w:val="00B52F87"/>
    <w:rsid w:val="00B60D9B"/>
    <w:rsid w:val="00B6117E"/>
    <w:rsid w:val="00B616AA"/>
    <w:rsid w:val="00B65E99"/>
    <w:rsid w:val="00B6617E"/>
    <w:rsid w:val="00B67C57"/>
    <w:rsid w:val="00B739FB"/>
    <w:rsid w:val="00B874D5"/>
    <w:rsid w:val="00BA23E0"/>
    <w:rsid w:val="00BA3800"/>
    <w:rsid w:val="00BA75F7"/>
    <w:rsid w:val="00BB7788"/>
    <w:rsid w:val="00BB7A5A"/>
    <w:rsid w:val="00BC174F"/>
    <w:rsid w:val="00BC3ECC"/>
    <w:rsid w:val="00BC6220"/>
    <w:rsid w:val="00BE37D4"/>
    <w:rsid w:val="00BE4EBF"/>
    <w:rsid w:val="00BE5A8C"/>
    <w:rsid w:val="00C037C2"/>
    <w:rsid w:val="00C05D42"/>
    <w:rsid w:val="00C107C6"/>
    <w:rsid w:val="00C136B3"/>
    <w:rsid w:val="00C30B52"/>
    <w:rsid w:val="00C44182"/>
    <w:rsid w:val="00C537D4"/>
    <w:rsid w:val="00C667F3"/>
    <w:rsid w:val="00C7050B"/>
    <w:rsid w:val="00C70B3A"/>
    <w:rsid w:val="00C754FE"/>
    <w:rsid w:val="00C85466"/>
    <w:rsid w:val="00C86AFE"/>
    <w:rsid w:val="00C92C47"/>
    <w:rsid w:val="00C93F8C"/>
    <w:rsid w:val="00CA169C"/>
    <w:rsid w:val="00CA5D8E"/>
    <w:rsid w:val="00CC36C5"/>
    <w:rsid w:val="00CC39B8"/>
    <w:rsid w:val="00CD7D00"/>
    <w:rsid w:val="00CE6934"/>
    <w:rsid w:val="00CF143D"/>
    <w:rsid w:val="00CF6978"/>
    <w:rsid w:val="00D006C4"/>
    <w:rsid w:val="00D02288"/>
    <w:rsid w:val="00D04719"/>
    <w:rsid w:val="00D0542E"/>
    <w:rsid w:val="00D0771F"/>
    <w:rsid w:val="00D228FE"/>
    <w:rsid w:val="00D2561D"/>
    <w:rsid w:val="00D473D6"/>
    <w:rsid w:val="00D57CDC"/>
    <w:rsid w:val="00D6512E"/>
    <w:rsid w:val="00D6749D"/>
    <w:rsid w:val="00D67984"/>
    <w:rsid w:val="00D7246F"/>
    <w:rsid w:val="00D755F9"/>
    <w:rsid w:val="00D80B77"/>
    <w:rsid w:val="00D84167"/>
    <w:rsid w:val="00D90F9B"/>
    <w:rsid w:val="00DB707E"/>
    <w:rsid w:val="00DB77FD"/>
    <w:rsid w:val="00DC036B"/>
    <w:rsid w:val="00DC3C03"/>
    <w:rsid w:val="00DC6A2C"/>
    <w:rsid w:val="00DC72BF"/>
    <w:rsid w:val="00DD0244"/>
    <w:rsid w:val="00DD2DF7"/>
    <w:rsid w:val="00DD5EE9"/>
    <w:rsid w:val="00DE0DBF"/>
    <w:rsid w:val="00DE1167"/>
    <w:rsid w:val="00DE6016"/>
    <w:rsid w:val="00DE760C"/>
    <w:rsid w:val="00DF6755"/>
    <w:rsid w:val="00DF70FF"/>
    <w:rsid w:val="00DF7A2A"/>
    <w:rsid w:val="00E00584"/>
    <w:rsid w:val="00E0619A"/>
    <w:rsid w:val="00E208E4"/>
    <w:rsid w:val="00E26147"/>
    <w:rsid w:val="00E30ED2"/>
    <w:rsid w:val="00E31800"/>
    <w:rsid w:val="00E43450"/>
    <w:rsid w:val="00E439A6"/>
    <w:rsid w:val="00E46E0B"/>
    <w:rsid w:val="00E50038"/>
    <w:rsid w:val="00E562FC"/>
    <w:rsid w:val="00E70FA1"/>
    <w:rsid w:val="00E81AEA"/>
    <w:rsid w:val="00EA192B"/>
    <w:rsid w:val="00EA7416"/>
    <w:rsid w:val="00EB30D4"/>
    <w:rsid w:val="00EB4C53"/>
    <w:rsid w:val="00ED15F0"/>
    <w:rsid w:val="00EE10FB"/>
    <w:rsid w:val="00EE3032"/>
    <w:rsid w:val="00EF112D"/>
    <w:rsid w:val="00F00FEC"/>
    <w:rsid w:val="00F06543"/>
    <w:rsid w:val="00F22926"/>
    <w:rsid w:val="00F24613"/>
    <w:rsid w:val="00F2776C"/>
    <w:rsid w:val="00F301B6"/>
    <w:rsid w:val="00F329BC"/>
    <w:rsid w:val="00F3566B"/>
    <w:rsid w:val="00F53A10"/>
    <w:rsid w:val="00F5504C"/>
    <w:rsid w:val="00F60872"/>
    <w:rsid w:val="00F63A8F"/>
    <w:rsid w:val="00F72324"/>
    <w:rsid w:val="00F7511D"/>
    <w:rsid w:val="00F905D0"/>
    <w:rsid w:val="00F95ECE"/>
    <w:rsid w:val="00FA29CC"/>
    <w:rsid w:val="00FA5AD5"/>
    <w:rsid w:val="00FA61DE"/>
    <w:rsid w:val="00FA6F53"/>
    <w:rsid w:val="00FC1BCF"/>
    <w:rsid w:val="00FD55AB"/>
    <w:rsid w:val="00FD6DCC"/>
    <w:rsid w:val="00FD7790"/>
    <w:rsid w:val="00FD7F03"/>
    <w:rsid w:val="00FE6B09"/>
    <w:rsid w:val="00FE7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01577A"/>
  <w15:chartTrackingRefBased/>
  <w15:docId w15:val="{F6744677-6820-4949-8C8D-862AC82F1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30" w:lineRule="exact"/>
    </w:pPr>
    <w:rPr>
      <w:rFonts w:ascii="Arial" w:hAnsi="Arial"/>
      <w:szCs w:val="24"/>
    </w:rPr>
  </w:style>
  <w:style w:type="paragraph" w:styleId="Heading3">
    <w:name w:val="heading 3"/>
    <w:basedOn w:val="Normal"/>
    <w:next w:val="Normal"/>
    <w:qFormat/>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spacing w:line="240" w:lineRule="auto"/>
    </w:pPr>
    <w:rPr>
      <w:sz w:val="16"/>
    </w:rPr>
  </w:style>
  <w:style w:type="paragraph" w:styleId="Title">
    <w:name w:val="Title"/>
    <w:basedOn w:val="Normal"/>
    <w:qFormat/>
    <w:pPr>
      <w:spacing w:line="240" w:lineRule="auto"/>
      <w:jc w:val="center"/>
    </w:pPr>
    <w:rPr>
      <w:rFonts w:cs="Arial"/>
      <w:b/>
      <w:bCs/>
      <w:lang w:eastAsia="en-US"/>
    </w:rPr>
  </w:style>
  <w:style w:type="paragraph" w:styleId="BodyText">
    <w:name w:val="Body Text"/>
    <w:basedOn w:val="Normal"/>
    <w:pPr>
      <w:spacing w:after="120" w:line="240" w:lineRule="auto"/>
      <w:jc w:val="both"/>
    </w:pPr>
    <w:rPr>
      <w:rFonts w:cs="Arial"/>
      <w:i/>
      <w:sz w:val="18"/>
      <w:szCs w:val="18"/>
    </w:rPr>
  </w:style>
  <w:style w:type="paragraph" w:styleId="Salutation">
    <w:name w:val="Salutation"/>
    <w:basedOn w:val="Normal"/>
    <w:next w:val="Normal"/>
    <w:pPr>
      <w:spacing w:before="720" w:after="480"/>
    </w:pPr>
  </w:style>
  <w:style w:type="paragraph" w:customStyle="1" w:styleId="PageNo">
    <w:name w:val="Page No"/>
    <w:basedOn w:val="Normal"/>
    <w:next w:val="Salutation"/>
  </w:style>
  <w:style w:type="paragraph" w:styleId="Date">
    <w:name w:val="Date"/>
    <w:basedOn w:val="Normal"/>
    <w:next w:val="PageNo"/>
    <w:pPr>
      <w:spacing w:before="840"/>
    </w:pPr>
  </w:style>
  <w:style w:type="paragraph" w:styleId="BodyText2">
    <w:name w:val="Body Text 2"/>
    <w:basedOn w:val="Normal"/>
    <w:rPr>
      <w:color w:val="339966"/>
    </w:rPr>
  </w:style>
  <w:style w:type="paragraph" w:styleId="BalloonText">
    <w:name w:val="Balloon Text"/>
    <w:basedOn w:val="Normal"/>
    <w:semiHidden/>
    <w:rPr>
      <w:rFonts w:ascii="Tahoma" w:hAnsi="Tahoma" w:cs="Tahoma"/>
      <w:sz w:val="16"/>
      <w:szCs w:val="16"/>
    </w:rPr>
  </w:style>
  <w:style w:type="paragraph" w:customStyle="1" w:styleId="TitlingLine2">
    <w:name w:val="Titling Line 2"/>
    <w:basedOn w:val="TitlingLine1"/>
    <w:next w:val="TitlingLine3"/>
    <w:rPr>
      <w:b w:val="0"/>
    </w:rPr>
  </w:style>
  <w:style w:type="paragraph" w:customStyle="1" w:styleId="TitlingLine1">
    <w:name w:val="Titling Line 1"/>
    <w:basedOn w:val="Normal"/>
    <w:next w:val="TitlingLine2"/>
    <w:pPr>
      <w:ind w:right="4253"/>
    </w:pPr>
    <w:rPr>
      <w:b/>
      <w:caps/>
      <w:szCs w:val="20"/>
    </w:rPr>
  </w:style>
  <w:style w:type="paragraph" w:customStyle="1" w:styleId="TitlingLine3">
    <w:name w:val="Titling Line 3"/>
    <w:basedOn w:val="TitlingLine2"/>
  </w:style>
  <w:style w:type="paragraph" w:customStyle="1" w:styleId="Address2-N">
    <w:name w:val="Address 2-N"/>
    <w:basedOn w:val="Address1"/>
  </w:style>
  <w:style w:type="paragraph" w:customStyle="1" w:styleId="Address1">
    <w:name w:val="Address 1"/>
    <w:basedOn w:val="Normal"/>
    <w:next w:val="Address2-N"/>
    <w:pPr>
      <w:ind w:right="5103"/>
    </w:pPr>
  </w:style>
  <w:style w:type="paragraph" w:customStyle="1" w:styleId="Break">
    <w:name w:val="Break"/>
    <w:basedOn w:val="TitlingLine3"/>
    <w:next w:val="Address1"/>
    <w:pPr>
      <w:spacing w:before="1560"/>
    </w:pPr>
  </w:style>
  <w:style w:type="table" w:styleId="TableGrid1">
    <w:name w:val="Table Grid 1"/>
    <w:basedOn w:val="TableNormal"/>
    <w:pPr>
      <w:spacing w:line="230" w:lineRule="exact"/>
    </w:p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
    <w:name w:val="Table Grid"/>
    <w:basedOn w:val="TableNormal"/>
    <w:uiPriority w:val="59"/>
    <w:pPr>
      <w:spacing w:line="230" w:lineRule="exac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tyle>
  <w:style w:type="paragraph" w:styleId="ListParagraph">
    <w:name w:val="List Paragraph"/>
    <w:basedOn w:val="Normal"/>
    <w:uiPriority w:val="34"/>
    <w:qFormat/>
    <w:rsid w:val="000F7C0C"/>
    <w:pPr>
      <w:spacing w:after="200" w:line="276" w:lineRule="auto"/>
      <w:ind w:left="720"/>
      <w:contextualSpacing/>
    </w:pPr>
    <w:rPr>
      <w:rFonts w:ascii="Calibri" w:hAnsi="Calibri"/>
      <w:sz w:val="22"/>
      <w:szCs w:val="22"/>
      <w:lang w:eastAsia="zh-CN"/>
    </w:rPr>
  </w:style>
  <w:style w:type="paragraph" w:styleId="NormalWeb">
    <w:name w:val="Normal (Web)"/>
    <w:basedOn w:val="Normal"/>
    <w:uiPriority w:val="99"/>
    <w:unhideWhenUsed/>
    <w:rsid w:val="006C4008"/>
    <w:pPr>
      <w:spacing w:before="100" w:beforeAutospacing="1" w:after="100" w:afterAutospacing="1" w:line="240" w:lineRule="auto"/>
    </w:pPr>
    <w:rPr>
      <w:rFonts w:ascii="Times" w:eastAsia="SimSun" w:hAnsi="Time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941">
      <w:bodyDiv w:val="1"/>
      <w:marLeft w:val="0"/>
      <w:marRight w:val="0"/>
      <w:marTop w:val="0"/>
      <w:marBottom w:val="0"/>
      <w:divBdr>
        <w:top w:val="none" w:sz="0" w:space="0" w:color="auto"/>
        <w:left w:val="none" w:sz="0" w:space="0" w:color="auto"/>
        <w:bottom w:val="none" w:sz="0" w:space="0" w:color="auto"/>
        <w:right w:val="none" w:sz="0" w:space="0" w:color="auto"/>
      </w:divBdr>
    </w:div>
    <w:div w:id="563107209">
      <w:bodyDiv w:val="1"/>
      <w:marLeft w:val="0"/>
      <w:marRight w:val="0"/>
      <w:marTop w:val="0"/>
      <w:marBottom w:val="0"/>
      <w:divBdr>
        <w:top w:val="none" w:sz="0" w:space="0" w:color="auto"/>
        <w:left w:val="none" w:sz="0" w:space="0" w:color="auto"/>
        <w:bottom w:val="none" w:sz="0" w:space="0" w:color="auto"/>
        <w:right w:val="none" w:sz="0" w:space="0" w:color="auto"/>
      </w:divBdr>
    </w:div>
    <w:div w:id="198523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thics.grad.ucl.ac.uk/procedures.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prabhu\AppData\Local\Microsoft\Windows\INetCache\A4plainHeader_sma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17D7C1-D63A-458E-861D-11BF2C33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A4plainHeader_small</Template>
  <TotalTime>0</TotalTime>
  <Pages>13</Pages>
  <Words>6240</Words>
  <Characters>35410</Characters>
  <Application>Microsoft Office Word</Application>
  <DocSecurity>4</DocSecurity>
  <Lines>295</Lines>
  <Paragraphs>83</Paragraphs>
  <ScaleCrop>false</ScaleCrop>
  <HeadingPairs>
    <vt:vector size="2" baseType="variant">
      <vt:variant>
        <vt:lpstr>Title</vt:lpstr>
      </vt:variant>
      <vt:variant>
        <vt:i4>1</vt:i4>
      </vt:variant>
    </vt:vector>
  </HeadingPairs>
  <TitlesOfParts>
    <vt:vector size="1" baseType="lpstr">
      <vt:lpstr>02_A4Letterhead_V4</vt:lpstr>
    </vt:vector>
  </TitlesOfParts>
  <Company>Laptop</Company>
  <LinksUpToDate>false</LinksUpToDate>
  <CharactersWithSpaces>41567</CharactersWithSpaces>
  <SharedDoc>false</SharedDoc>
  <HLinks>
    <vt:vector size="6" baseType="variant">
      <vt:variant>
        <vt:i4>7077951</vt:i4>
      </vt:variant>
      <vt:variant>
        <vt:i4>23</vt:i4>
      </vt:variant>
      <vt:variant>
        <vt:i4>0</vt:i4>
      </vt:variant>
      <vt:variant>
        <vt:i4>5</vt:i4>
      </vt:variant>
      <vt:variant>
        <vt:lpwstr>http://ethics.grad.ucl.ac.uk/procedures.php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02_A4Letterhead_V4</dc:title>
  <dc:subject/>
  <dc:creator>Anna Witerkowska</dc:creator>
  <cp:keywords/>
  <cp:lastModifiedBy>Wise, Toby</cp:lastModifiedBy>
  <cp:revision>2</cp:revision>
  <cp:lastPrinted>2018-01-24T16:44:00Z</cp:lastPrinted>
  <dcterms:created xsi:type="dcterms:W3CDTF">2018-01-25T10:13:00Z</dcterms:created>
  <dcterms:modified xsi:type="dcterms:W3CDTF">2018-01-25T10:13:00Z</dcterms:modified>
</cp:coreProperties>
</file>